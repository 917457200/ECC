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5804FB" w:rsidRPr="00C07176">
        <w:trPr>
          <w:trHeight w:hRule="exact" w:val="720"/>
        </w:trPr>
        <w:tc>
          <w:tcPr>
            <w:tcW w:w="2088" w:type="dxa"/>
            <w:vAlign w:val="bottom"/>
          </w:tcPr>
          <w:p w:rsidR="005804FB" w:rsidRPr="00C07176" w:rsidRDefault="00186157" w:rsidP="00C138EB">
            <w:pPr>
              <w:pStyle w:val="a3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alias w:val="日期"/>
                <w:tag w:val=""/>
                <w:id w:val="1592654403"/>
                <w:placeholder>
                  <w:docPart w:val="9375E57FF3994E7C92AB30456A16E240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7-0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C138EB">
                  <w:rPr>
                    <w:rFonts w:ascii="微软雅黑" w:eastAsia="微软雅黑" w:hAnsi="微软雅黑" w:hint="eastAsia"/>
                  </w:rPr>
                  <w:t>2017/7/3</w:t>
                </w:r>
              </w:sdtContent>
            </w:sdt>
          </w:p>
        </w:tc>
        <w:tc>
          <w:tcPr>
            <w:tcW w:w="288" w:type="dxa"/>
            <w:vAlign w:val="bottom"/>
          </w:tcPr>
          <w:p w:rsidR="005804FB" w:rsidRPr="00C07176" w:rsidRDefault="005804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424" w:type="dxa"/>
            <w:vAlign w:val="bottom"/>
          </w:tcPr>
          <w:p w:rsidR="005804FB" w:rsidRPr="00C07176" w:rsidRDefault="00186157">
            <w:pPr>
              <w:pStyle w:val="ac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alias w:val="标题"/>
                <w:tag w:val=""/>
                <w:id w:val="21604194"/>
                <w:placeholder>
                  <w:docPart w:val="DF4E75827B5A46AFBAD4CDB49445A50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672E3D">
                  <w:rPr>
                    <w:rFonts w:ascii="微软雅黑" w:eastAsia="微软雅黑" w:hAnsi="微软雅黑" w:hint="eastAsia"/>
                    <w:lang w:val="zh-CN"/>
                  </w:rPr>
                  <w:t>电子班牌模板</w:t>
                </w:r>
                <w:r w:rsidR="00672E3D">
                  <w:rPr>
                    <w:rFonts w:ascii="微软雅黑" w:eastAsia="微软雅黑" w:hAnsi="微软雅黑"/>
                    <w:lang w:val="zh-CN"/>
                  </w:rPr>
                  <w:t>集文档</w:t>
                </w:r>
              </w:sdtContent>
            </w:sdt>
          </w:p>
        </w:tc>
      </w:tr>
      <w:tr w:rsidR="005804FB" w:rsidRPr="00C07176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5804FB" w:rsidRPr="00C07176" w:rsidRDefault="005804FB">
            <w:pPr>
              <w:rPr>
                <w:rFonts w:ascii="微软雅黑" w:eastAsia="微软雅黑" w:hAnsi="微软雅黑"/>
                <w:sz w:val="10"/>
              </w:rPr>
            </w:pPr>
          </w:p>
        </w:tc>
        <w:tc>
          <w:tcPr>
            <w:tcW w:w="288" w:type="dxa"/>
          </w:tcPr>
          <w:p w:rsidR="005804FB" w:rsidRPr="00C07176" w:rsidRDefault="005804FB">
            <w:pPr>
              <w:rPr>
                <w:rFonts w:ascii="微软雅黑" w:eastAsia="微软雅黑" w:hAnsi="微软雅黑"/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5804FB" w:rsidRPr="00C07176" w:rsidRDefault="005804FB">
            <w:pPr>
              <w:rPr>
                <w:rFonts w:ascii="微软雅黑" w:eastAsia="微软雅黑" w:hAnsi="微软雅黑"/>
                <w:sz w:val="10"/>
              </w:rPr>
            </w:pPr>
          </w:p>
        </w:tc>
      </w:tr>
    </w:tbl>
    <w:p w:rsidR="005804FB" w:rsidRPr="00C07176" w:rsidRDefault="00CA1793">
      <w:pPr>
        <w:pStyle w:val="1"/>
        <w:rPr>
          <w:rFonts w:ascii="微软雅黑" w:eastAsia="微软雅黑" w:hAnsi="微软雅黑"/>
        </w:rPr>
      </w:pPr>
      <w:r w:rsidRPr="00C0717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3175"/>
                <wp:wrapNone/>
                <wp:docPr id="1" name="文本框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4FB" w:rsidRDefault="00CA1793">
                            <w:pPr>
                              <w:pStyle w:val="a5"/>
                            </w:pPr>
                            <w:r>
                              <w:rPr>
                                <w:lang w:val="zh-CN"/>
                              </w:rPr>
                              <w:t>项目名称</w:t>
                            </w:r>
                          </w:p>
                          <w:p w:rsidR="005804FB" w:rsidRDefault="00C138EB">
                            <w:pPr>
                              <w:pStyle w:val="af0"/>
                            </w:pPr>
                            <w:r>
                              <w:rPr>
                                <w:rFonts w:hint="eastAsia"/>
                              </w:rPr>
                              <w:t>电子班牌</w:t>
                            </w:r>
                          </w:p>
                          <w:p w:rsidR="005804FB" w:rsidRDefault="00CA1793">
                            <w:pPr>
                              <w:pStyle w:val="a5"/>
                            </w:pPr>
                            <w:r>
                              <w:rPr>
                                <w:lang w:val="zh-CN"/>
                              </w:rPr>
                              <w:t>客户名称</w:t>
                            </w:r>
                          </w:p>
                          <w:p w:rsidR="005804FB" w:rsidRDefault="00CF14D0" w:rsidP="00E04103">
                            <w:pPr>
                              <w:pStyle w:val="af0"/>
                            </w:pPr>
                            <w:r>
                              <w:rPr>
                                <w:rFonts w:hint="eastAsia"/>
                              </w:rPr>
                              <w:t>中小学</w:t>
                            </w:r>
                          </w:p>
                          <w:p w:rsidR="005804FB" w:rsidRDefault="00CA1793">
                            <w:pPr>
                              <w:pStyle w:val="a5"/>
                            </w:pPr>
                            <w:r>
                              <w:rPr>
                                <w:lang w:val="zh-CN"/>
                              </w:rPr>
                              <w:t>编制人</w:t>
                            </w:r>
                          </w:p>
                          <w:p w:rsidR="005804FB" w:rsidRDefault="00C138EB">
                            <w:pPr>
                              <w:pStyle w:val="af0"/>
                            </w:pPr>
                            <w:r>
                              <w:rPr>
                                <w:rFonts w:hint="eastAsia"/>
                              </w:rPr>
                              <w:t>田文举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" filled="f" stroked="f" strokeweight=".5pt">
                <v:textbox style="mso-fit-shape-to-text:t" inset="0,0,0,0">
                  <w:txbxContent>
                    <w:p w:rsidR="005804FB" w:rsidRDefault="00CA1793">
                      <w:pPr>
                        <w:pStyle w:val="a5"/>
                      </w:pPr>
                      <w:r>
                        <w:rPr>
                          <w:lang w:val="zh-CN"/>
                        </w:rPr>
                        <w:t>项目名称</w:t>
                      </w:r>
                    </w:p>
                    <w:p w:rsidR="005804FB" w:rsidRDefault="00C138EB">
                      <w:pPr>
                        <w:pStyle w:val="af0"/>
                      </w:pPr>
                      <w:r>
                        <w:rPr>
                          <w:rFonts w:hint="eastAsia"/>
                        </w:rPr>
                        <w:t>电子班牌</w:t>
                      </w:r>
                    </w:p>
                    <w:p w:rsidR="005804FB" w:rsidRDefault="00CA1793">
                      <w:pPr>
                        <w:pStyle w:val="a5"/>
                      </w:pPr>
                      <w:r>
                        <w:rPr>
                          <w:lang w:val="zh-CN"/>
                        </w:rPr>
                        <w:t>客户名称</w:t>
                      </w:r>
                    </w:p>
                    <w:p w:rsidR="005804FB" w:rsidRDefault="00CF14D0" w:rsidP="00E04103">
                      <w:pPr>
                        <w:pStyle w:val="af0"/>
                      </w:pPr>
                      <w:r>
                        <w:rPr>
                          <w:rFonts w:hint="eastAsia"/>
                        </w:rPr>
                        <w:t>中小学</w:t>
                      </w:r>
                    </w:p>
                    <w:p w:rsidR="005804FB" w:rsidRDefault="00CA1793">
                      <w:pPr>
                        <w:pStyle w:val="a5"/>
                      </w:pPr>
                      <w:r>
                        <w:rPr>
                          <w:lang w:val="zh-CN"/>
                        </w:rPr>
                        <w:t>编制人</w:t>
                      </w:r>
                    </w:p>
                    <w:p w:rsidR="005804FB" w:rsidRDefault="00C138EB">
                      <w:pPr>
                        <w:pStyle w:val="af0"/>
                      </w:pPr>
                      <w:r>
                        <w:rPr>
                          <w:rFonts w:hint="eastAsia"/>
                        </w:rPr>
                        <w:t>田文举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34B">
        <w:rPr>
          <w:rFonts w:ascii="微软雅黑" w:eastAsia="微软雅黑" w:hAnsi="微软雅黑" w:hint="eastAsia"/>
          <w:lang w:val="zh-CN"/>
        </w:rPr>
        <w:t>模板</w:t>
      </w:r>
      <w:r w:rsidR="00B95976">
        <w:rPr>
          <w:rFonts w:ascii="微软雅黑" w:eastAsia="微软雅黑" w:hAnsi="微软雅黑" w:hint="eastAsia"/>
          <w:lang w:val="zh-CN"/>
        </w:rPr>
        <w:t>区域</w:t>
      </w:r>
      <w:r w:rsidR="00B95976">
        <w:rPr>
          <w:rFonts w:ascii="微软雅黑" w:eastAsia="微软雅黑" w:hAnsi="微软雅黑"/>
          <w:lang w:val="zh-CN"/>
        </w:rPr>
        <w:t>定义</w:t>
      </w:r>
    </w:p>
    <w:tbl>
      <w:tblPr>
        <w:tblStyle w:val="a8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366"/>
        <w:gridCol w:w="2161"/>
        <w:gridCol w:w="4907"/>
      </w:tblGrid>
      <w:tr w:rsidR="00072385" w:rsidRPr="00C07176" w:rsidTr="00072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tblHeader/>
        </w:trPr>
        <w:tc>
          <w:tcPr>
            <w:tcW w:w="810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  <w:lang w:val="zh-CN"/>
              </w:rPr>
              <w:t>A</w:t>
            </w:r>
            <w:r>
              <w:rPr>
                <w:rFonts w:ascii="微软雅黑" w:eastAsia="微软雅黑" w:hAnsi="微软雅黑"/>
                <w:sz w:val="13"/>
                <w:szCs w:val="14"/>
                <w:lang w:val="zh-CN"/>
              </w:rPr>
              <w:t>reaID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  <w:lang w:val="zh-CN"/>
              </w:rPr>
              <w:t>区域</w:t>
            </w:r>
          </w:p>
        </w:tc>
        <w:tc>
          <w:tcPr>
            <w:tcW w:w="2909" w:type="pct"/>
          </w:tcPr>
          <w:p w:rsidR="00072385" w:rsidRPr="00C07176" w:rsidRDefault="00072385" w:rsidP="00016870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  <w:lang w:val="zh-CN"/>
              </w:rPr>
              <w:t>说明</w:t>
            </w:r>
          </w:p>
        </w:tc>
      </w:tr>
      <w:tr w:rsidR="00072385" w:rsidRPr="00C07176" w:rsidTr="00072385">
        <w:trPr>
          <w:trHeight w:val="473"/>
        </w:trPr>
        <w:tc>
          <w:tcPr>
            <w:tcW w:w="810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1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信息</w:t>
            </w:r>
          </w:p>
        </w:tc>
        <w:tc>
          <w:tcPr>
            <w:tcW w:w="2909" w:type="pct"/>
          </w:tcPr>
          <w:p w:rsidR="00072385" w:rsidRPr="00C07176" w:rsidRDefault="00072385" w:rsidP="00242382">
            <w:pPr>
              <w:jc w:val="both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基础信息：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名称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 xml:space="preserve"> 班主任 口号 位置</w:t>
            </w:r>
            <w:r>
              <w:rPr>
                <w:rFonts w:ascii="微软雅黑" w:eastAsia="微软雅黑" w:hAnsi="微软雅黑"/>
                <w:sz w:val="13"/>
                <w:szCs w:val="14"/>
              </w:rPr>
              <w:t xml:space="preserve"> logo</w:t>
            </w:r>
          </w:p>
        </w:tc>
      </w:tr>
      <w:tr w:rsidR="00072385" w:rsidRPr="00C07176" w:rsidTr="00072385">
        <w:trPr>
          <w:trHeight w:val="461"/>
        </w:trPr>
        <w:tc>
          <w:tcPr>
            <w:tcW w:w="810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2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考勤</w:t>
            </w:r>
            <w:r w:rsidR="008F3936">
              <w:rPr>
                <w:rFonts w:ascii="微软雅黑" w:eastAsia="微软雅黑" w:hAnsi="微软雅黑" w:hint="eastAsia"/>
                <w:sz w:val="13"/>
                <w:szCs w:val="14"/>
              </w:rPr>
              <w:t>3 4</w:t>
            </w:r>
          </w:p>
        </w:tc>
        <w:tc>
          <w:tcPr>
            <w:tcW w:w="2909" w:type="pct"/>
          </w:tcPr>
          <w:p w:rsidR="00072385" w:rsidRPr="00C07176" w:rsidRDefault="00072385" w:rsidP="00242382">
            <w:pPr>
              <w:jc w:val="both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每日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考勤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 xml:space="preserve"> 纪律 卫生 安全 迟到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早退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 xml:space="preserve"> 抽查</w:t>
            </w:r>
          </w:p>
        </w:tc>
      </w:tr>
      <w:tr w:rsidR="00072385" w:rsidRPr="00C07176" w:rsidTr="00072385">
        <w:trPr>
          <w:trHeight w:val="461"/>
        </w:trPr>
        <w:tc>
          <w:tcPr>
            <w:tcW w:w="810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3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荣誉</w:t>
            </w:r>
            <w:r w:rsidR="008F3936">
              <w:rPr>
                <w:rFonts w:ascii="微软雅黑" w:eastAsia="微软雅黑" w:hAnsi="微软雅黑" w:hint="eastAsia"/>
                <w:sz w:val="13"/>
                <w:szCs w:val="14"/>
              </w:rPr>
              <w:t>1</w:t>
            </w:r>
          </w:p>
        </w:tc>
        <w:tc>
          <w:tcPr>
            <w:tcW w:w="2909" w:type="pct"/>
          </w:tcPr>
          <w:p w:rsidR="00072385" w:rsidRPr="00C07176" w:rsidRDefault="00072385" w:rsidP="00242382">
            <w:pPr>
              <w:jc w:val="both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集体荣誉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 xml:space="preserve"> 成员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荣誉</w:t>
            </w:r>
          </w:p>
        </w:tc>
      </w:tr>
      <w:tr w:rsidR="00072385" w:rsidRPr="00C07176" w:rsidTr="00072385">
        <w:trPr>
          <w:trHeight w:val="473"/>
        </w:trPr>
        <w:tc>
          <w:tcPr>
            <w:tcW w:w="810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4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班级活动</w:t>
            </w:r>
            <w:r w:rsidR="008F3936">
              <w:rPr>
                <w:rFonts w:ascii="微软雅黑" w:eastAsia="微软雅黑" w:hAnsi="微软雅黑" w:hint="eastAsia"/>
                <w:sz w:val="13"/>
                <w:szCs w:val="14"/>
              </w:rPr>
              <w:t>0</w:t>
            </w:r>
          </w:p>
        </w:tc>
        <w:tc>
          <w:tcPr>
            <w:tcW w:w="2909" w:type="pct"/>
          </w:tcPr>
          <w:p w:rsidR="00072385" w:rsidRPr="00C07176" w:rsidRDefault="00072385" w:rsidP="00242382">
            <w:pPr>
              <w:jc w:val="both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生活记录</w:t>
            </w:r>
          </w:p>
        </w:tc>
      </w:tr>
      <w:tr w:rsidR="00072385" w:rsidRPr="00C07176" w:rsidTr="00072385">
        <w:trPr>
          <w:trHeight w:val="461"/>
        </w:trPr>
        <w:tc>
          <w:tcPr>
            <w:tcW w:w="810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5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课表</w:t>
            </w:r>
          </w:p>
        </w:tc>
        <w:tc>
          <w:tcPr>
            <w:tcW w:w="2909" w:type="pct"/>
          </w:tcPr>
          <w:p w:rsidR="00072385" w:rsidRPr="00C07176" w:rsidRDefault="00072385" w:rsidP="00242382">
            <w:pPr>
              <w:jc w:val="both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课程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提示</w:t>
            </w:r>
          </w:p>
        </w:tc>
      </w:tr>
      <w:tr w:rsidR="00072385" w:rsidRPr="00C07176" w:rsidTr="00072385">
        <w:trPr>
          <w:trHeight w:val="473"/>
        </w:trPr>
        <w:tc>
          <w:tcPr>
            <w:tcW w:w="810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6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作业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布置</w:t>
            </w:r>
            <w:r w:rsidR="008F3936">
              <w:rPr>
                <w:rFonts w:ascii="微软雅黑" w:eastAsia="微软雅黑" w:hAnsi="微软雅黑" w:hint="eastAsia"/>
                <w:sz w:val="13"/>
                <w:szCs w:val="14"/>
              </w:rPr>
              <w:t>2</w:t>
            </w:r>
          </w:p>
        </w:tc>
        <w:tc>
          <w:tcPr>
            <w:tcW w:w="2909" w:type="pct"/>
          </w:tcPr>
          <w:p w:rsidR="00072385" w:rsidRPr="00C07176" w:rsidRDefault="00072385" w:rsidP="00242382">
            <w:pPr>
              <w:jc w:val="both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各门课程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当天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的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作业</w:t>
            </w:r>
            <w:r w:rsidR="00114A89">
              <w:rPr>
                <w:rFonts w:ascii="微软雅黑" w:eastAsia="微软雅黑" w:hAnsi="微软雅黑" w:hint="eastAsia"/>
                <w:sz w:val="13"/>
                <w:szCs w:val="14"/>
              </w:rPr>
              <w:t xml:space="preserve">    值日 值周</w:t>
            </w:r>
            <w:r w:rsidR="00114A89">
              <w:rPr>
                <w:rFonts w:ascii="微软雅黑" w:eastAsia="微软雅黑" w:hAnsi="微软雅黑"/>
                <w:sz w:val="13"/>
                <w:szCs w:val="14"/>
              </w:rPr>
              <w:t>安排</w:t>
            </w:r>
          </w:p>
        </w:tc>
      </w:tr>
      <w:tr w:rsidR="00072385" w:rsidRPr="00C07176" w:rsidTr="000723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810" w:type="pct"/>
          </w:tcPr>
          <w:p w:rsidR="00072385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7</w:t>
            </w:r>
          </w:p>
        </w:tc>
        <w:tc>
          <w:tcPr>
            <w:tcW w:w="1281" w:type="pct"/>
          </w:tcPr>
          <w:p w:rsidR="00072385" w:rsidRPr="00C07176" w:rsidRDefault="0007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通知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公告</w:t>
            </w:r>
            <w:r w:rsidR="008F3936">
              <w:rPr>
                <w:rFonts w:ascii="微软雅黑" w:eastAsia="微软雅黑" w:hAnsi="微软雅黑" w:hint="eastAsia"/>
                <w:sz w:val="13"/>
                <w:szCs w:val="14"/>
              </w:rPr>
              <w:t>5</w:t>
            </w:r>
          </w:p>
        </w:tc>
        <w:tc>
          <w:tcPr>
            <w:tcW w:w="2909" w:type="pct"/>
          </w:tcPr>
          <w:p w:rsidR="00072385" w:rsidRPr="00C07176" w:rsidRDefault="00072385" w:rsidP="008F3936">
            <w:pPr>
              <w:jc w:val="both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校级通知 部级通知 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通知</w:t>
            </w:r>
          </w:p>
        </w:tc>
      </w:tr>
    </w:tbl>
    <w:p w:rsidR="005804FB" w:rsidRPr="00C07176" w:rsidRDefault="001670C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数据格式</w:t>
      </w:r>
      <w:r w:rsidR="00CA1793" w:rsidRPr="00C07176">
        <w:rPr>
          <w:rFonts w:ascii="微软雅黑" w:eastAsia="微软雅黑" w:hAnsi="微软雅黑"/>
          <w:lang w:val="zh-CN"/>
        </w:rPr>
        <w:t>预</w:t>
      </w:r>
      <w:r>
        <w:rPr>
          <w:rFonts w:ascii="微软雅黑" w:eastAsia="微软雅黑" w:hAnsi="微软雅黑" w:hint="eastAsia"/>
          <w:lang w:val="zh-CN"/>
        </w:rPr>
        <w:t>定义</w:t>
      </w:r>
    </w:p>
    <w:tbl>
      <w:tblPr>
        <w:tblStyle w:val="a8"/>
        <w:tblW w:w="4970" w:type="pct"/>
        <w:tblInd w:w="-5" w:type="dxa"/>
        <w:tblLook w:val="04E0" w:firstRow="1" w:lastRow="1" w:firstColumn="1" w:lastColumn="0" w:noHBand="0" w:noVBand="1"/>
        <w:tblDescription w:val="Project snapshot"/>
      </w:tblPr>
      <w:tblGrid>
        <w:gridCol w:w="849"/>
        <w:gridCol w:w="1314"/>
        <w:gridCol w:w="6220"/>
      </w:tblGrid>
      <w:tr w:rsidR="00506364" w:rsidRPr="00C07176" w:rsidTr="0024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tblHeader/>
        </w:trPr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:rsidR="00506364" w:rsidRPr="00C07176" w:rsidRDefault="00506364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  <w:lang w:val="zh-CN"/>
              </w:rPr>
              <w:t>区域</w:t>
            </w:r>
          </w:p>
        </w:tc>
        <w:tc>
          <w:tcPr>
            <w:tcW w:w="3710" w:type="pct"/>
          </w:tcPr>
          <w:p w:rsidR="00506364" w:rsidRPr="00C07176" w:rsidRDefault="00506364" w:rsidP="00700B4C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  <w:lang w:val="zh-CN"/>
              </w:rPr>
              <w:t>说明</w:t>
            </w:r>
          </w:p>
        </w:tc>
      </w:tr>
      <w:tr w:rsidR="00506364" w:rsidRPr="00C07176" w:rsidTr="00242382">
        <w:trPr>
          <w:trHeight w:val="473"/>
        </w:trPr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:rsidR="00506364" w:rsidRPr="00C07176" w:rsidRDefault="00506364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信息</w:t>
            </w:r>
          </w:p>
        </w:tc>
        <w:tc>
          <w:tcPr>
            <w:tcW w:w="3710" w:type="pct"/>
          </w:tcPr>
          <w:p w:rsidR="00506364" w:rsidRPr="00C07176" w:rsidRDefault="001B2385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{</w:t>
            </w:r>
            <w:r w:rsidR="00024445">
              <w:rPr>
                <w:rFonts w:ascii="微软雅黑" w:eastAsia="微软雅黑" w:hAnsi="微软雅黑" w:hint="eastAsia"/>
                <w:sz w:val="13"/>
                <w:szCs w:val="14"/>
              </w:rPr>
              <w:t>“校名”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班主任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人数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口号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“”…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}</w:t>
            </w:r>
          </w:p>
        </w:tc>
      </w:tr>
      <w:tr w:rsidR="00695910" w:rsidRPr="00C07176" w:rsidTr="00242382">
        <w:trPr>
          <w:trHeight w:val="218"/>
        </w:trPr>
        <w:tc>
          <w:tcPr>
            <w:tcW w:w="506" w:type="pct"/>
            <w:vMerge w:val="restart"/>
          </w:tcPr>
          <w:p w:rsidR="00695910" w:rsidRPr="00E96A83" w:rsidRDefault="00E96A83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考勤</w:t>
            </w:r>
          </w:p>
        </w:tc>
        <w:tc>
          <w:tcPr>
            <w:tcW w:w="784" w:type="pct"/>
          </w:tcPr>
          <w:p w:rsidR="00695910" w:rsidRDefault="00E96A83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指标检查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考勤</w:t>
            </w:r>
          </w:p>
        </w:tc>
        <w:tc>
          <w:tcPr>
            <w:tcW w:w="3710" w:type="pct"/>
            <w:vMerge w:val="restart"/>
          </w:tcPr>
          <w:p w:rsidR="00695910" w:rsidRDefault="009B4F1A" w:rsidP="00242382">
            <w:pPr>
              <w:ind w:left="0" w:firstLineChars="50" w:firstLine="65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[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{“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检查项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:</w:t>
            </w:r>
            <w:r>
              <w:rPr>
                <w:rFonts w:ascii="微软雅黑" w:eastAsia="微软雅黑" w:hAnsi="微软雅黑"/>
                <w:sz w:val="13"/>
                <w:szCs w:val="14"/>
              </w:rPr>
              <w:t xml:space="preserve"> 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分数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”} …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]</w:t>
            </w:r>
            <w:r w:rsidR="00544469">
              <w:rPr>
                <w:rFonts w:ascii="微软雅黑" w:eastAsia="微软雅黑" w:hAnsi="微软雅黑"/>
                <w:sz w:val="13"/>
                <w:szCs w:val="14"/>
              </w:rPr>
              <w:t xml:space="preserve">  </w:t>
            </w:r>
            <w:r w:rsidR="001B2385">
              <w:rPr>
                <w:rFonts w:ascii="微软雅黑" w:eastAsia="微软雅黑" w:hAnsi="微软雅黑"/>
                <w:sz w:val="13"/>
                <w:szCs w:val="14"/>
              </w:rPr>
              <w:t xml:space="preserve"> 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、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{</w:t>
            </w:r>
            <w:r w:rsidR="001B2385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全体</w:t>
            </w:r>
            <w:r w:rsidR="001B2385">
              <w:rPr>
                <w:rFonts w:ascii="微软雅黑" w:eastAsia="微软雅黑" w:hAnsi="微软雅黑"/>
                <w:sz w:val="13"/>
                <w:szCs w:val="14"/>
              </w:rPr>
              <w:t>人数”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 w:rsidR="001B2385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人数</w:t>
            </w:r>
            <w:r w:rsidR="001B2385"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 w:rsidR="001670CF">
              <w:rPr>
                <w:rFonts w:ascii="微软雅黑" w:eastAsia="微软雅黑" w:hAnsi="微软雅黑" w:hint="eastAsia"/>
                <w:sz w:val="13"/>
                <w:szCs w:val="14"/>
              </w:rPr>
              <w:t>“实到”：</w:t>
            </w:r>
            <w:r w:rsidR="001670CF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1670CF">
              <w:rPr>
                <w:rFonts w:ascii="微软雅黑" w:eastAsia="微软雅黑" w:hAnsi="微软雅黑" w:hint="eastAsia"/>
                <w:sz w:val="13"/>
                <w:szCs w:val="14"/>
              </w:rPr>
              <w:t>人数</w:t>
            </w:r>
            <w:r w:rsidR="001670CF"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“旷课”：</w:t>
            </w:r>
            <w:r w:rsidR="001B2385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人数</w:t>
            </w:r>
            <w:r w:rsidR="001B2385">
              <w:rPr>
                <w:rFonts w:ascii="微软雅黑" w:eastAsia="微软雅黑" w:hAnsi="微软雅黑"/>
                <w:sz w:val="13"/>
                <w:szCs w:val="14"/>
              </w:rPr>
              <w:t>”…</w:t>
            </w:r>
            <w:r w:rsidR="001B2385">
              <w:rPr>
                <w:rFonts w:ascii="微软雅黑" w:eastAsia="微软雅黑" w:hAnsi="微软雅黑" w:hint="eastAsia"/>
                <w:sz w:val="13"/>
                <w:szCs w:val="14"/>
              </w:rPr>
              <w:t>}</w:t>
            </w:r>
          </w:p>
        </w:tc>
      </w:tr>
      <w:tr w:rsidR="00695910" w:rsidRPr="00C07176" w:rsidTr="00242382">
        <w:trPr>
          <w:trHeight w:val="234"/>
        </w:trPr>
        <w:tc>
          <w:tcPr>
            <w:tcW w:w="506" w:type="pct"/>
            <w:vMerge/>
          </w:tcPr>
          <w:p w:rsidR="00695910" w:rsidRDefault="00695910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</w:p>
        </w:tc>
        <w:tc>
          <w:tcPr>
            <w:tcW w:w="784" w:type="pct"/>
          </w:tcPr>
          <w:p w:rsidR="00695910" w:rsidRDefault="00E96A83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学生出勤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考勤</w:t>
            </w:r>
          </w:p>
        </w:tc>
        <w:tc>
          <w:tcPr>
            <w:tcW w:w="3710" w:type="pct"/>
            <w:vMerge/>
          </w:tcPr>
          <w:p w:rsidR="00695910" w:rsidRDefault="00695910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</w:p>
        </w:tc>
      </w:tr>
      <w:tr w:rsidR="001B2385" w:rsidRPr="00C07176" w:rsidTr="00242382">
        <w:trPr>
          <w:trHeight w:val="235"/>
        </w:trPr>
        <w:tc>
          <w:tcPr>
            <w:tcW w:w="506" w:type="pct"/>
            <w:vMerge w:val="restart"/>
          </w:tcPr>
          <w:p w:rsidR="001B2385" w:rsidRPr="00C07176" w:rsidRDefault="001B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荣誉</w:t>
            </w:r>
          </w:p>
        </w:tc>
        <w:tc>
          <w:tcPr>
            <w:tcW w:w="784" w:type="pct"/>
          </w:tcPr>
          <w:p w:rsidR="001B2385" w:rsidRPr="00C07176" w:rsidRDefault="00AC78C7" w:rsidP="00242382">
            <w:pPr>
              <w:ind w:left="0" w:firstLineChars="100" w:firstLine="130"/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集体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荣誉</w:t>
            </w:r>
          </w:p>
        </w:tc>
        <w:tc>
          <w:tcPr>
            <w:tcW w:w="3710" w:type="pct"/>
            <w:vMerge w:val="restart"/>
          </w:tcPr>
          <w:p w:rsidR="001B2385" w:rsidRPr="00C07176" w:rsidRDefault="009B4F1A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[</w:t>
            </w:r>
            <w:r>
              <w:rPr>
                <w:rFonts w:ascii="微软雅黑" w:eastAsia="微软雅黑" w:hAnsi="微软雅黑"/>
                <w:sz w:val="13"/>
                <w:szCs w:val="1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{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奖项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等级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摘要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图片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路径”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“”} …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]</w:t>
            </w:r>
          </w:p>
        </w:tc>
      </w:tr>
      <w:tr w:rsidR="001B2385" w:rsidRPr="00C07176" w:rsidTr="00242382">
        <w:trPr>
          <w:trHeight w:val="223"/>
        </w:trPr>
        <w:tc>
          <w:tcPr>
            <w:tcW w:w="506" w:type="pct"/>
            <w:vMerge/>
          </w:tcPr>
          <w:p w:rsidR="001B2385" w:rsidRDefault="001B2385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</w:p>
        </w:tc>
        <w:tc>
          <w:tcPr>
            <w:tcW w:w="784" w:type="pct"/>
          </w:tcPr>
          <w:p w:rsidR="001B2385" w:rsidRPr="00AC78C7" w:rsidRDefault="001670CF" w:rsidP="00242382">
            <w:pPr>
              <w:ind w:left="0" w:firstLineChars="100" w:firstLine="130"/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个人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荣誉</w:t>
            </w:r>
          </w:p>
        </w:tc>
        <w:tc>
          <w:tcPr>
            <w:tcW w:w="3710" w:type="pct"/>
            <w:vMerge/>
          </w:tcPr>
          <w:p w:rsidR="001B2385" w:rsidRDefault="001B2385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</w:p>
        </w:tc>
      </w:tr>
      <w:tr w:rsidR="00506364" w:rsidRPr="00C07176" w:rsidTr="00242382">
        <w:trPr>
          <w:trHeight w:val="473"/>
        </w:trPr>
        <w:tc>
          <w:tcPr>
            <w:tcW w:w="1290" w:type="pct"/>
            <w:gridSpan w:val="2"/>
          </w:tcPr>
          <w:p w:rsidR="00506364" w:rsidRPr="00C07176" w:rsidRDefault="00506364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班级活动</w:t>
            </w:r>
          </w:p>
        </w:tc>
        <w:tc>
          <w:tcPr>
            <w:tcW w:w="3710" w:type="pct"/>
          </w:tcPr>
          <w:p w:rsidR="00506364" w:rsidRPr="00C07176" w:rsidRDefault="00530323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{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图片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地址”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文字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 w:rsidR="006C1D23"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 w:rsidR="006C1D23"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/>
                <w:sz w:val="13"/>
                <w:szCs w:val="14"/>
              </w:rPr>
              <w:t xml:space="preserve">} 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、</w:t>
            </w:r>
            <w:r>
              <w:rPr>
                <w:rFonts w:ascii="微软雅黑" w:eastAsia="微软雅黑" w:hAnsi="微软雅黑"/>
                <w:sz w:val="13"/>
                <w:szCs w:val="1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{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视频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地址”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“”}</w:t>
            </w:r>
          </w:p>
        </w:tc>
      </w:tr>
      <w:tr w:rsidR="00506364" w:rsidRPr="00C07176" w:rsidTr="00242382">
        <w:trPr>
          <w:trHeight w:val="461"/>
        </w:trPr>
        <w:tc>
          <w:tcPr>
            <w:tcW w:w="1290" w:type="pct"/>
            <w:gridSpan w:val="2"/>
          </w:tcPr>
          <w:p w:rsidR="00506364" w:rsidRPr="00C07176" w:rsidRDefault="00506364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班级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课表</w:t>
            </w:r>
          </w:p>
        </w:tc>
        <w:tc>
          <w:tcPr>
            <w:tcW w:w="3710" w:type="pct"/>
          </w:tcPr>
          <w:p w:rsidR="00506364" w:rsidRPr="00C07176" w:rsidRDefault="00506364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课程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提示</w:t>
            </w:r>
          </w:p>
        </w:tc>
      </w:tr>
      <w:tr w:rsidR="00506364" w:rsidRPr="00C07176" w:rsidTr="00242382">
        <w:trPr>
          <w:trHeight w:val="473"/>
        </w:trPr>
        <w:tc>
          <w:tcPr>
            <w:tcW w:w="1290" w:type="pct"/>
            <w:gridSpan w:val="2"/>
          </w:tcPr>
          <w:p w:rsidR="00506364" w:rsidRPr="00C07176" w:rsidRDefault="00506364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作业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布置</w:t>
            </w:r>
          </w:p>
        </w:tc>
        <w:tc>
          <w:tcPr>
            <w:tcW w:w="3710" w:type="pct"/>
          </w:tcPr>
          <w:p w:rsidR="00506364" w:rsidRPr="00C07176" w:rsidRDefault="00024445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{“语文”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:  {}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时间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}</w:t>
            </w:r>
          </w:p>
        </w:tc>
      </w:tr>
      <w:tr w:rsidR="00506364" w:rsidRPr="00C07176" w:rsidTr="00242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1290" w:type="pct"/>
            <w:gridSpan w:val="2"/>
          </w:tcPr>
          <w:p w:rsidR="00506364" w:rsidRPr="00C07176" w:rsidRDefault="00506364" w:rsidP="00242382">
            <w:pPr>
              <w:jc w:val="center"/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通知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公告</w:t>
            </w:r>
          </w:p>
        </w:tc>
        <w:tc>
          <w:tcPr>
            <w:tcW w:w="3710" w:type="pct"/>
          </w:tcPr>
          <w:p w:rsidR="00506364" w:rsidRPr="00C07176" w:rsidRDefault="00024445" w:rsidP="00242382">
            <w:pPr>
              <w:rPr>
                <w:rFonts w:ascii="微软雅黑" w:eastAsia="微软雅黑" w:hAnsi="微软雅黑"/>
                <w:sz w:val="13"/>
                <w:szCs w:val="14"/>
              </w:rPr>
            </w:pPr>
            <w:r>
              <w:rPr>
                <w:rFonts w:ascii="微软雅黑" w:eastAsia="微软雅黑" w:hAnsi="微软雅黑" w:hint="eastAsia"/>
                <w:sz w:val="13"/>
                <w:szCs w:val="14"/>
              </w:rPr>
              <w:t>{“通知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内容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”：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时间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，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图片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地址”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：</w:t>
            </w:r>
            <w:r>
              <w:rPr>
                <w:rFonts w:ascii="微软雅黑" w:eastAsia="微软雅黑" w:hAnsi="微软雅黑"/>
                <w:sz w:val="13"/>
                <w:szCs w:val="14"/>
              </w:rPr>
              <w:t>“”</w:t>
            </w:r>
            <w:r>
              <w:rPr>
                <w:rFonts w:ascii="微软雅黑" w:eastAsia="微软雅黑" w:hAnsi="微软雅黑" w:hint="eastAsia"/>
                <w:sz w:val="13"/>
                <w:szCs w:val="14"/>
              </w:rPr>
              <w:t>}</w:t>
            </w:r>
          </w:p>
        </w:tc>
      </w:tr>
    </w:tbl>
    <w:p w:rsidR="00A450FB" w:rsidRDefault="00525E19" w:rsidP="00226F3D">
      <w:pPr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0B32D" wp14:editId="0306CA59">
                <wp:simplePos x="0" y="0"/>
                <wp:positionH relativeFrom="column">
                  <wp:posOffset>-1074996</wp:posOffset>
                </wp:positionH>
                <wp:positionV relativeFrom="paragraph">
                  <wp:posOffset>3255896</wp:posOffset>
                </wp:positionV>
                <wp:extent cx="836428" cy="375684"/>
                <wp:effectExtent l="0" t="0" r="0" b="571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28" cy="375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5E19" w:rsidRPr="00A450FB" w:rsidRDefault="00525E19" w:rsidP="00525E19">
                            <w:pPr>
                              <w:rPr>
                                <w:rStyle w:val="2Char"/>
                              </w:rPr>
                            </w:pPr>
                            <w:r>
                              <w:rPr>
                                <w:rStyle w:val="2Char"/>
                                <w:rFonts w:hint="eastAsia"/>
                              </w:rPr>
                              <w:t>模板</w:t>
                            </w:r>
                            <w:r>
                              <w:rPr>
                                <w:rStyle w:val="2Char"/>
                                <w:rFonts w:hint="eastAsia"/>
                              </w:rPr>
                              <w:t>2</w:t>
                            </w:r>
                          </w:p>
                          <w:p w:rsidR="00525E19" w:rsidRPr="00A450FB" w:rsidRDefault="00525E19" w:rsidP="00525E1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A0B32D" id="文本框 134" o:spid="_x0000_s1027" type="#_x0000_t202" style="position:absolute;margin-left:-84.65pt;margin-top:256.35pt;width:65.85pt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" filled="f" stroked="f">
                <v:fill o:detectmouseclick="t"/>
                <v:textbox>
                  <w:txbxContent>
                    <w:p w:rsidR="00525E19" w:rsidRPr="00A450FB" w:rsidRDefault="00525E19" w:rsidP="00525E19">
                      <w:pPr>
                        <w:rPr>
                          <w:rStyle w:val="2Char"/>
                        </w:rPr>
                      </w:pPr>
                      <w:r>
                        <w:rPr>
                          <w:rStyle w:val="2Char"/>
                          <w:rFonts w:hint="eastAsia"/>
                        </w:rPr>
                        <w:t>模板</w:t>
                      </w:r>
                      <w:r>
                        <w:rPr>
                          <w:rStyle w:val="2Char"/>
                          <w:rFonts w:hint="eastAsia"/>
                        </w:rPr>
                        <w:t>2</w:t>
                      </w:r>
                    </w:p>
                    <w:p w:rsidR="00525E19" w:rsidRPr="00A450FB" w:rsidRDefault="00525E19" w:rsidP="00525E19">
                      <w:pPr>
                        <w:jc w:val="center"/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9AB90" wp14:editId="0CA787B0">
                <wp:simplePos x="0" y="0"/>
                <wp:positionH relativeFrom="column">
                  <wp:posOffset>-1092880</wp:posOffset>
                </wp:positionH>
                <wp:positionV relativeFrom="paragraph">
                  <wp:posOffset>23766</wp:posOffset>
                </wp:positionV>
                <wp:extent cx="836428" cy="375684"/>
                <wp:effectExtent l="0" t="0" r="0" b="5715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28" cy="375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5E19" w:rsidRPr="00A450FB" w:rsidRDefault="00525E19" w:rsidP="00525E19">
                            <w:pPr>
                              <w:rPr>
                                <w:rStyle w:val="2Char"/>
                              </w:rPr>
                            </w:pPr>
                            <w:r>
                              <w:rPr>
                                <w:rStyle w:val="2Char"/>
                                <w:rFonts w:hint="eastAsia"/>
                              </w:rPr>
                              <w:t>模板</w:t>
                            </w:r>
                            <w:r>
                              <w:rPr>
                                <w:rStyle w:val="2Char"/>
                                <w:rFonts w:hint="eastAsia"/>
                              </w:rPr>
                              <w:t>1</w:t>
                            </w:r>
                          </w:p>
                          <w:p w:rsidR="00525E19" w:rsidRPr="00A450FB" w:rsidRDefault="00525E19" w:rsidP="00525E1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29AB90" id="文本框 133" o:spid="_x0000_s1028" type="#_x0000_t202" style="position:absolute;margin-left:-86.05pt;margin-top:1.85pt;width:65.85pt;height:2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" filled="f" stroked="f">
                <v:fill o:detectmouseclick="t"/>
                <v:textbox>
                  <w:txbxContent>
                    <w:p w:rsidR="00525E19" w:rsidRPr="00A450FB" w:rsidRDefault="00525E19" w:rsidP="00525E19">
                      <w:pPr>
                        <w:rPr>
                          <w:rStyle w:val="2Char"/>
                        </w:rPr>
                      </w:pPr>
                      <w:r>
                        <w:rPr>
                          <w:rStyle w:val="2Char"/>
                          <w:rFonts w:hint="eastAsia"/>
                        </w:rPr>
                        <w:t>模板</w:t>
                      </w:r>
                      <w:r>
                        <w:rPr>
                          <w:rStyle w:val="2Char"/>
                          <w:rFonts w:hint="eastAsia"/>
                        </w:rPr>
                        <w:t>1</w:t>
                      </w:r>
                    </w:p>
                    <w:p w:rsidR="00525E19" w:rsidRPr="00A450FB" w:rsidRDefault="00525E19" w:rsidP="00525E19">
                      <w:pPr>
                        <w:jc w:val="center"/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0D5C" w:rsidRPr="00226F3D">
        <w:rPr>
          <w:rFonts w:ascii="微软雅黑" w:eastAsia="微软雅黑" w:hAnsi="微软雅黑"/>
          <w:noProof/>
          <w:color w:val="FF0000"/>
        </w:rPr>
        <mc:AlternateContent>
          <mc:Choice Requires="wpc">
            <w:drawing>
              <wp:inline distT="0" distB="0" distL="0" distR="0" wp14:anchorId="414D779B" wp14:editId="53F24D59">
                <wp:extent cx="5245100" cy="3065149"/>
                <wp:effectExtent l="57150" t="19050" r="69850" b="59055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矩形 81"/>
                        <wps:cNvSpPr/>
                        <wps:spPr>
                          <a:xfrm>
                            <a:off x="0" y="35"/>
                            <a:ext cx="1271609" cy="146016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328315" y="375"/>
                            <a:ext cx="1271270" cy="145986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643937" y="71"/>
                            <a:ext cx="1271270" cy="145986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3967037" y="35"/>
                            <a:ext cx="1271270" cy="145986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1823" y="1524000"/>
                            <a:ext cx="1933303" cy="150518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998809" y="1524000"/>
                            <a:ext cx="1308683" cy="150518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3359700" y="1524000"/>
                            <a:ext cx="1877833" cy="73893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3359136" y="2335765"/>
                            <a:ext cx="1885106" cy="6934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484922" y="563001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DC4695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DC4695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3" name="文本框 50"/>
                        <wps:cNvSpPr txBox="1"/>
                        <wps:spPr>
                          <a:xfrm>
                            <a:off x="1774686" y="544526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0220C5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0220C5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4" name="文本框 50"/>
                        <wps:cNvSpPr txBox="1"/>
                        <wps:spPr>
                          <a:xfrm>
                            <a:off x="3163851" y="544526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5" name="文本框 50"/>
                        <wps:cNvSpPr txBox="1"/>
                        <wps:spPr>
                          <a:xfrm>
                            <a:off x="4475052" y="561491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6" name="文本框 50"/>
                        <wps:cNvSpPr txBox="1"/>
                        <wps:spPr>
                          <a:xfrm>
                            <a:off x="795948" y="2008800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7" name="文本框 50"/>
                        <wps:cNvSpPr txBox="1"/>
                        <wps:spPr>
                          <a:xfrm>
                            <a:off x="2433830" y="2008800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8" name="文本框 50"/>
                        <wps:cNvSpPr txBox="1"/>
                        <wps:spPr>
                          <a:xfrm>
                            <a:off x="4083690" y="1682735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9" name="文本框 50"/>
                        <wps:cNvSpPr txBox="1"/>
                        <wps:spPr>
                          <a:xfrm>
                            <a:off x="4164349" y="2427205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14D779B" id="画布 59" o:spid="_x0000_s1029" editas="canvas" style="width:413pt;height:241.35pt;mso-position-horizontal-relative:char;mso-position-vertical-relative:line" coordsize="52451,30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451;height:30651;visibility:visible;mso-wrap-style:square">
                  <v:fill o:detectmouseclick="t"/>
                  <v:path o:connecttype="none"/>
                </v:shape>
                <v:rect id="矩形 81" o:spid="_x0000_s1031" style="position:absolute;width:12716;height:1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ynMIA&#10;AADbAAAADwAAAGRycy9kb3ducmV2LnhtbESP0YrCMBRE34X9h3AX9k3TVhTtNhVxUcQXsfoBl+ba&#10;lm1uSpPV7t8bQfBxmJkzTLYaTCtu1LvGsoJ4EoEgLq1uuFJwOW/HCxDOI2tsLZOCf3Kwyj9GGaba&#10;3vlEt8JXIkDYpaig9r5LpXRlTQbdxHbEwbva3qAPsq+k7vEe4KaVSRTNpcGGw0KNHW1qKn+LP6Ng&#10;GnNR6EQfjkQ/19nymOzOZqfU1+ew/gbhafDv8Ku91woWMTy/h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HKcwgAAANsAAAAPAAAAAAAAAAAAAAAAAJgCAABkcnMvZG93&#10;bnJldi54bWxQSwUGAAAAAAQABAD1AAAAhwMAAAAA&#10;" fillcolor="#92d050" strokecolor="#a8a8a8 [3045]">
                  <v:shadow on="t" color="black" opacity="22937f" origin=",.5" offset="0,.63889mm"/>
                </v:rect>
                <v:rect id="矩形 86" o:spid="_x0000_s1032" style="position:absolute;left:13283;top:3;width:12712;height:14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q6MAA&#10;AADbAAAADwAAAGRycy9kb3ducmV2LnhtbESP0YrCMBRE3wX/IVzBN02trNRqFFGUxRfZuh9waa5t&#10;sbkpTdT690YQfBxm5gyzXHemFndqXWVZwWQcgSDOra64UPB/3o8SEM4ja6wtk4InOViv+r0lpto+&#10;+I/umS9EgLBLUUHpfZNK6fKSDLqxbYiDd7GtQR9kW0jd4iPATS3jKJpJgxWHhRIb2paUX7ObUTCd&#10;cJbpWB9PRLvLz/wUH87moNRw0G0WIDx1/hv+tH+1gmQG7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Xq6MAAAADbAAAADwAAAAAAAAAAAAAAAACYAgAAZHJzL2Rvd25y&#10;ZXYueG1sUEsFBgAAAAAEAAQA9QAAAIUDAAAAAA==&#10;" fillcolor="#92d050" strokecolor="#a8a8a8 [3045]">
                  <v:shadow on="t" color="black" opacity="22937f" origin=",.5" offset="0,.63889mm"/>
                </v:rect>
                <v:rect id="矩形 87" o:spid="_x0000_s1033" style="position:absolute;left:26439;width:12713;height:14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Pc8IA&#10;AADbAAAADwAAAGRycy9kb3ducmV2LnhtbESP3YrCMBSE7xd8h3AE79bUyrpaG0UURbyRrT7AoTn9&#10;weakNFHr22+Ehb0cZuYbJl33phEP6lxtWcFkHIEgzq2uuVRwvew/5yCcR9bYWCYFL3KwXg0+Uky0&#10;ffIPPTJfigBhl6CCyvs2kdLlFRl0Y9sSB6+wnUEfZFdK3eEzwE0j4yiaSYM1h4UKW9pWlN+yu1Ew&#10;nXCW6VifzkS74mtxjg8Xc1BqNOw3SxCeev8f/msftYL5N7y/h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U9zwgAAANsAAAAPAAAAAAAAAAAAAAAAAJgCAABkcnMvZG93&#10;bnJldi54bWxQSwUGAAAAAAQABAD1AAAAhwMAAAAA&#10;" fillcolor="#92d050" strokecolor="#a8a8a8 [3045]">
                  <v:shadow on="t" color="black" opacity="22937f" origin=",.5" offset="0,.63889mm"/>
                </v:rect>
                <v:rect id="矩形 88" o:spid="_x0000_s1034" style="position:absolute;left:39670;width:12713;height:14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bAbsA&#10;AADbAAAADwAAAGRycy9kb3ducmV2LnhtbERPzQ7BQBC+S7zDZiRubFUIZYkQIi6iPMCkO9pGd7bp&#10;Lurt7UHi+OX7X65bU4kXNa60rGA0jEAQZ1aXnCu4XfeDGQjnkTVWlknBhxysV93OEhNt33yhV+pz&#10;EULYJaig8L5OpHRZQQbd0NbEgbvbxqAPsMmlbvAdwk0l4yiaSoMlh4YCa9oWlD3Sp1EwHnGa6lif&#10;zkS7+2R+jg9Xc1Cq32s3CxCeWv8X/9xHrWAWxoYv4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HW2wG7AAAA2wAAAA8AAAAAAAAAAAAAAAAAmAIAAGRycy9kb3ducmV2Lnht&#10;bFBLBQYAAAAABAAEAPUAAACAAwAAAAA=&#10;" fillcolor="#92d050" strokecolor="#a8a8a8 [3045]">
                  <v:shadow on="t" color="black" opacity="22937f" origin=",.5" offset="0,.63889mm"/>
                </v:rect>
                <v:rect id="矩形 89" o:spid="_x0000_s1035" style="position:absolute;left:18;top:15240;width:19333;height:15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+msMA&#10;AADbAAAADwAAAGRycy9kb3ducmV2LnhtbESP0WrCQBRE3wv+w3IF3+rGSEuSukqpGKQvwcQPuGSv&#10;SWj2bsiuGv/eLRT6OMzMGWazm0wvbjS6zrKC1TICQVxb3XGj4FwdXhMQziNr7C2Tggc52G1nLxvM&#10;tL3ziW6lb0SAsMtQQev9kEnp6pYMuqUdiIN3saNBH+TYSD3iPcBNL+MoepcGOw4LLQ701VL9U16N&#10;gvWKy1LH+rsg2l/e0iLOK5MrtZhPnx8gPE3+P/zXPmoFSQq/X8IP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+msMAAADbAAAADwAAAAAAAAAAAAAAAACYAgAAZHJzL2Rv&#10;d25yZXYueG1sUEsFBgAAAAAEAAQA9QAAAIgDAAAAAA==&#10;" fillcolor="#92d050" strokecolor="#a8a8a8 [3045]">
                  <v:shadow on="t" color="black" opacity="22937f" origin=",.5" offset="0,.63889mm"/>
                </v:rect>
                <v:rect id="矩形 90" o:spid="_x0000_s1036" style="position:absolute;left:19988;top:15240;width:13086;height:15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B2rsA&#10;AADbAAAADwAAAGRycy9kb3ducmV2LnhtbERPzQ7BQBC+S7zDZiRubFUIZYkQIi6iPMCkO9pGd7bp&#10;Lurt7UHi+OX7X65bU4kXNa60rGA0jEAQZ1aXnCu4XfeDGQjnkTVWlknBhxysV93OEhNt33yhV+pz&#10;EULYJaig8L5OpHRZQQbd0NbEgbvbxqAPsMmlbvAdwk0l4yiaSoMlh4YCa9oWlD3Sp1EwHnGa6lif&#10;zkS7+2R+jg9Xc1Cq32s3CxCeWv8X/9xHrWAe1ocv4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p5Qdq7AAAA2wAAAA8AAAAAAAAAAAAAAAAAmAIAAGRycy9kb3ducmV2Lnht&#10;bFBLBQYAAAAABAAEAPUAAACAAwAAAAA=&#10;" fillcolor="#92d050" strokecolor="#a8a8a8 [3045]">
                  <v:shadow on="t" color="black" opacity="22937f" origin=",.5" offset="0,.63889mm"/>
                </v:rect>
                <v:rect id="矩形 91" o:spid="_x0000_s1037" style="position:absolute;left:33597;top:15240;width:18778;height:7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kQcIA&#10;AADbAAAADwAAAGRycy9kb3ducmV2LnhtbESP3YrCMBSE74V9h3AW9s6mrSjaNYq4KOKNWH2AQ3P6&#10;wzYnpclq9+2NIHg5zMw3zHI9mFbcqHeNZQVJFIMgLqxuuFJwvezGcxDOI2tsLZOCf3KwXn2Mlphp&#10;e+cz3XJfiQBhl6GC2vsuk9IVNRl0ke2Ig1fa3qAPsq+k7vEe4KaVaRzPpMGGw0KNHW1rKn7zP6Ng&#10;knCe61QfT0Q/5XRxSvcXs1fq63PYfIPwNPh3+NU+aAWLBJ5fw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eRBwgAAANsAAAAPAAAAAAAAAAAAAAAAAJgCAABkcnMvZG93&#10;bnJldi54bWxQSwUGAAAAAAQABAD1AAAAhwMAAAAA&#10;" fillcolor="#92d050" strokecolor="#a8a8a8 [3045]">
                  <v:shadow on="t" color="black" opacity="22937f" origin=",.5" offset="0,.63889mm"/>
                </v:rect>
                <v:rect id="矩形 92" o:spid="_x0000_s1038" style="position:absolute;left:33591;top:23357;width:18851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d6NsAA&#10;AADbAAAADwAAAGRycy9kb3ducmV2LnhtbESP0YrCMBRE3wX/IVzBN03tomg1yrKyIr6IrR9waa5t&#10;sbkpTdT690YQfBxm5gyz2nSmFndqXWVZwWQcgSDOra64UHDO/kdzEM4ja6wtk4InOdis+70VJto+&#10;+ET31BciQNglqKD0vkmkdHlJBt3YNsTBu9jWoA+yLaRu8RHgppZxFM2kwYrDQokN/ZWUX9ObUfAz&#10;4TTVsT4cibaX6eIY7zKzU2o46H6XIDx1/hv+tPdawSKG95fw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d6NsAAAADbAAAADwAAAAAAAAAAAAAAAACYAgAAZHJzL2Rvd25y&#10;ZXYueG1sUEsFBgAAAAAEAAQA9QAAAIUDAAAAAA==&#10;" fillcolor="#92d050" strokecolor="#a8a8a8 [3045]">
                  <v:shadow on="t" color="black" opacity="22937f" origin=",.5" offset="0,.6388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0" o:spid="_x0000_s1039" type="#_x0000_t202" style="position:absolute;left:4849;top:5630;width:3111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VLD8AA&#10;AADbAAAADwAAAGRycy9kb3ducmV2LnhtbERPTYvCMBC9C/sfwizsTVOX1dVqFBEE0YNo9+JtaMa2&#10;2Ey6Saz135uD4PHxvufLztSiJecrywqGgwQEcW51xYWCv2zTn4DwAVljbZkUPMjDcvHRm2Oq7Z2P&#10;1J5CIWII+xQVlCE0qZQ+L8mgH9iGOHIX6wyGCF0htcN7DDe1/E6SsTRYcWwosaF1Sfn1dDMK/s3q&#10;Oj7k2a/b8m76U9xktj+3Sn19dqsZiEBdeItf7q1WMIr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VLD8AAAADbAAAADwAAAAAAAAAAAAAAAACYAgAAZHJzL2Rvd25y&#10;ZXYueG1sUEsFBgAAAAAEAAQA9QAAAIUDAAAAAA==&#10;" filled="f" stroked="f">
                  <v:textbox style="mso-fit-shape-to-text:t">
                    <w:txbxContent>
                      <w:p w:rsidR="00DC4695" w:rsidRPr="00DC4695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DC4695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文本框 50" o:spid="_x0000_s1040" type="#_x0000_t202" style="position:absolute;left:17746;top:5445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5v4sUA&#10;AADbAAAADwAAAGRycy9kb3ducmV2LnhtbESPQWvCQBSE70L/w/KE3upGW7SmWUWEgtRDMfHS2yP7&#10;moRk36a7a0z/vVsoeBxm5hsm246mEwM531hWMJ8lIIhLqxuuFJyL96dXED4ga+wsk4Jf8rDdPEwy&#10;TLW98omGPFQiQtinqKAOoU+l9GVNBv3M9sTR+7bOYIjSVVI7vEa46eQiSZbSYMNxocae9jWVbX4x&#10;Cn7Mrl1+lsXKHfhj/VJdZHH8GpR6nI67NxCBxnAP/7cPWsH6Gf6+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Xm/ixQAAANsAAAAPAAAAAAAAAAAAAAAAAJgCAABkcnMv&#10;ZG93bnJldi54bWxQSwUGAAAAAAQABAD1AAAAigMAAAAA&#10;" filled="f" stroked="f">
                  <v:textbox style="mso-fit-shape-to-text:t">
                    <w:txbxContent>
                      <w:p w:rsidR="00DC4695" w:rsidRPr="000220C5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0220C5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41" type="#_x0000_t202" style="position:absolute;left:31638;top:5445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3lsMA&#10;AADbAAAADwAAAGRycy9kb3ducmV2LnhtbESPT4vCMBTE78J+h/CEvWmqiH+qUURYkPUg2r3s7dE8&#10;22Lz0k1i7X57Iwgeh5n5DbPadKYWLTlfWVYwGiYgiHOrKy4U/GRfgzkIH5A11pZJwT952Kw/eitM&#10;tb3zidpzKESEsE9RQRlCk0rp85IM+qFtiKN3sc5giNIVUju8R7ip5ThJptJgxXGhxIZ2JeXX880o&#10;+DPb6/SYZzO35+/FpLjJ7PDbKvXZ77ZLEIG68A6/2nutYDGB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f3lsMAAADb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文本框 50" o:spid="_x0000_s1042" type="#_x0000_t202" style="position:absolute;left:44750;top:5614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SDcUA&#10;AADbAAAADwAAAGRycy9kb3ducmV2LnhtbESPQWvCQBSE70L/w/KE3upGabWmWUWEgtRDMfHS2yP7&#10;moRk36a7a0z/vVsoeBxm5hsm246mEwM531hWMJ8lIIhLqxuuFJyL96dXED4ga+wsk4Jf8rDdPEwy&#10;TLW98omGPFQiQtinqKAOoU+l9GVNBv3M9sTR+7bOYIjSVVI7vEa46eQiSZbSYMNxocae9jWVbX4x&#10;Cn7Mrl1+lsXKHfhj/VxdZHH8GpR6nI67NxCBxnAP/7cPWsH6Bf6+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1INxQAAANsAAAAPAAAAAAAAAAAAAAAAAJgCAABkcnMv&#10;ZG93bnJldi54bWxQSwUGAAAAAAQABAD1AAAAigMAAAAA&#10;" filled="f" stroked="f">
                  <v:textbox style="mso-fit-shape-to-text:t">
                    <w:txbxContent>
                      <w:p w:rsidR="00DC4695" w:rsidRPr="001D5812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43" type="#_x0000_t202" style="position:absolute;left:7959;top:20088;width:3111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MesQA&#10;AADbAAAADwAAAGRycy9kb3ducmV2LnhtbESPQWvCQBSE7wX/w/IEb3VTkVTTrCKCIPZQarz09si+&#10;JiHZt3F3jfHfdwuFHoeZ+YbJt6PpxEDON5YVvMwTEMSl1Q1XCi7F4XkFwgdkjZ1lUvAgD9vN5CnH&#10;TNs7f9JwDpWIEPYZKqhD6DMpfVmTQT+3PXH0vq0zGKJ0ldQO7xFuOrlIklQabDgu1NjTvqayPd+M&#10;gqvZtelHWby6I5/Wy+omi/evQanZdNy9gQg0hv/wX/uoFaxT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zHrEAAAA2wAAAA8AAAAAAAAAAAAAAAAAmAIAAGRycy9k&#10;b3ducmV2LnhtbFBLBQYAAAAABAAEAPUAAACJAwAAAAA=&#10;" filled="f" stroked="f">
                  <v:textbox style="mso-fit-shape-to-text:t">
                    <w:txbxContent>
                      <w:p w:rsidR="00DC4695" w:rsidRPr="001D5812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文本框 50" o:spid="_x0000_s1044" type="#_x0000_t202" style="position:absolute;left:24338;top:20088;width:3111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p4cUA&#10;AADbAAAADwAAAGRycy9kb3ducmV2LnhtbESPQWvCQBSE7wX/w/IK3uqmRaJJs4oUBLGHUuPF2yP7&#10;mgSzb+PumqT/vlso9DjMzDdMsZ1MJwZyvrWs4HmRgCCurG65VnAu909rED4ga+wsk4Jv8rDdzB4K&#10;zLUd+ZOGU6hFhLDPUUETQp9L6auGDPqF7Ymj92WdwRClq6V2OEa46eRLkqTSYMtxocGe3hqqrqe7&#10;UXAzu2v6UZUrd+Bjtqzvsny/DErNH6fdK4hAU/gP/7UPWkG2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WnhxQAAANsAAAAPAAAAAAAAAAAAAAAAAJgCAABkcnMv&#10;ZG93bnJldi54bWxQSwUGAAAAAAQABAD1AAAAigMAAAAA&#10;" filled="f" stroked="f">
                  <v:textbox style="mso-fit-shape-to-text:t">
                    <w:txbxContent>
                      <w:p w:rsidR="00DC4695" w:rsidRPr="001D5812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文本框 50" o:spid="_x0000_s1045" type="#_x0000_t202" style="position:absolute;left:40836;top:16827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r9k8AA&#10;AADbAAAADwAAAGRycy9kb3ducmV2LnhtbERPy4rCMBTdC/MP4Q6403Rk8FGNIsKA6EJsZzO7S3Nt&#10;i81NJ4m1/r1ZCC4P573a9KYRHTlfW1bwNU5AEBdW11wq+M1/RnMQPiBrbCyTggd52Kw/BitMtb3z&#10;mboslCKGsE9RQRVCm0rpi4oM+rFtiSN3sc5giNCVUju8x3DTyEmSTKXBmmNDhS3tKiqu2c0o+Dfb&#10;6/RU5DO358Piu7zJ/PjXKTX87LdLEIH68Ba/3HutYBHHxi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r9k8AAAADbAAAADwAAAAAAAAAAAAAAAACYAgAAZHJzL2Rvd25y&#10;ZXYueG1sUEsFBgAAAAAEAAQA9QAAAIUDAAAAAA==&#10;" filled="f" stroked="f">
                  <v:textbox style="mso-fit-shape-to-text:t">
                    <w:txbxContent>
                      <w:p w:rsidR="00DC4695" w:rsidRPr="001D5812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文本框 50" o:spid="_x0000_s1046" type="#_x0000_t202" style="position:absolute;left:41643;top:24272;width:3111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YCMQA&#10;AADbAAAADwAAAGRycy9kb3ducmV2LnhtbESPQWvCQBSE7wX/w/IEb3VTEdukbkQEQexBanrp7ZF9&#10;TUKyb+PuGuO/7wqFHoeZ+YZZb0bTiYGcbywreJknIIhLqxuuFHwV++c3ED4ga+wsk4I7edjkk6c1&#10;Ztre+JOGc6hEhLDPUEEdQp9J6cuaDPq57Ymj92OdwRClq6R2eItw08lFkqykwYbjQo097Woq2/PV&#10;KLiYbbs6lcWrO/AxXVZXWXx8D0rNpuP2HUSgMfyH/9oHrSBN4fE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2WAjEAAAA2wAAAA8AAAAAAAAAAAAAAAAAmAIAAGRycy9k&#10;b3ducmV2LnhtbFBLBQYAAAAABAAEAPUAAACJAwAAAAA=&#10;" filled="f" stroked="f">
                  <v:textbox style="mso-fit-shape-to-text:t">
                    <w:txbxContent>
                      <w:p w:rsidR="00DC4695" w:rsidRPr="001D5812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6F3D" w:rsidRDefault="00226F3D" w:rsidP="00226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c">
            <w:drawing>
              <wp:inline distT="0" distB="0" distL="0" distR="0" wp14:anchorId="118E3995" wp14:editId="1843D256">
                <wp:extent cx="5243948" cy="3005455"/>
                <wp:effectExtent l="57150" t="19050" r="13970" b="80645"/>
                <wp:docPr id="67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5" name="矩形 5"/>
                        <wps:cNvSpPr/>
                        <wps:spPr>
                          <a:xfrm>
                            <a:off x="1810" y="7089"/>
                            <a:ext cx="1111064" cy="62377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098406" y="7089"/>
                            <a:ext cx="1110615" cy="62377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10" y="744279"/>
                            <a:ext cx="1110615" cy="68757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810" y="1512614"/>
                            <a:ext cx="1110615" cy="90452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4091318" y="744279"/>
                            <a:ext cx="1110615" cy="3286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084230" y="1175031"/>
                            <a:ext cx="1110615" cy="12802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810" y="2594345"/>
                            <a:ext cx="5185505" cy="41111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193637" y="7089"/>
                            <a:ext cx="2804205" cy="49593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193637" y="576948"/>
                            <a:ext cx="2804205" cy="193233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50"/>
                        <wps:cNvSpPr txBox="1"/>
                        <wps:spPr>
                          <a:xfrm>
                            <a:off x="371379" y="121594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3" name="文本框 50"/>
                        <wps:cNvSpPr txBox="1"/>
                        <wps:spPr>
                          <a:xfrm>
                            <a:off x="371359" y="853395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4" name="文本框 50"/>
                        <wps:cNvSpPr txBox="1"/>
                        <wps:spPr>
                          <a:xfrm>
                            <a:off x="373264" y="1739442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5" name="文本框 50"/>
                        <wps:cNvSpPr txBox="1"/>
                        <wps:spPr>
                          <a:xfrm>
                            <a:off x="2435755" y="61847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6" name="文本框 50"/>
                        <wps:cNvSpPr txBox="1"/>
                        <wps:spPr>
                          <a:xfrm>
                            <a:off x="4477635" y="66144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7" name="文本框 50"/>
                        <wps:cNvSpPr txBox="1"/>
                        <wps:spPr>
                          <a:xfrm>
                            <a:off x="4478270" y="717019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8" name="文本框 50"/>
                        <wps:cNvSpPr txBox="1"/>
                        <wps:spPr>
                          <a:xfrm>
                            <a:off x="2437660" y="1193637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9" name="文本框 50"/>
                        <wps:cNvSpPr txBox="1"/>
                        <wps:spPr>
                          <a:xfrm>
                            <a:off x="4474363" y="1508317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0" name="文本框 50"/>
                        <wps:cNvSpPr txBox="1"/>
                        <wps:spPr>
                          <a:xfrm>
                            <a:off x="2433799" y="2568575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18E3995" id="画布 67" o:spid="_x0000_s1047" editas="canvas" style="width:412.9pt;height:236.65pt;mso-position-horizontal-relative:char;mso-position-vertical-relative:line" coordsize="52438,3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52438;height:30054;visibility:visible;mso-wrap-style:square">
                  <v:fill o:detectmouseclick="t"/>
                  <v:path o:connecttype="none"/>
                </v:shape>
                <v:rect id="矩形 5" o:spid="_x0000_s1049" style="position:absolute;left:18;top:70;width:11110;height:6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V/MIA&#10;AADaAAAADwAAAGRycy9kb3ducmV2LnhtbESPUWvCMBSF34X9h3CFvWlah0M6UxFlMBg+qPsBl+ba&#10;tDY3XZLZ7t8vgrDHwznnO5z1ZrSduJEPjWMF+TwDQVw53XCt4Ov8PluBCBFZY+eYFPxSgE35NFlj&#10;od3AR7qdYi0ShEOBCkyMfSFlqAxZDHPXEyfv4rzFmKSvpfY4JLjt5CLLXqXFhtOCwZ52hqrr6ccq&#10;+KSY83gwy3xom8WLp/33yrZKPU/H7RuISGP8Dz/aH1rBEu5X0g2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ZX8wgAAANoAAAAPAAAAAAAAAAAAAAAAAJgCAABkcnMvZG93&#10;bnJldi54bWxQSwUGAAAAAAQABAD1AAAAhwMAAAAA&#10;" fillcolor="#92d050" stroked="f">
                  <v:shadow on="t" color="black" opacity="22937f" origin=",.5" offset="0,.63889mm"/>
                </v:rect>
                <v:rect id="矩形 34" o:spid="_x0000_s1050" style="position:absolute;left:40984;top:70;width:11106;height:6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gZcMA&#10;AADbAAAADwAAAGRycy9kb3ducmV2LnhtbESPUWvCMBSF3wX/Q7jC3jStziGdqciGMBh70O0HXJq7&#10;pl1zU5No6783g8EeD+ec73C2u9F24ko+NI4V5IsMBHHldMO1gq/Pw3wDIkRkjZ1jUnCjALtyOtli&#10;od3AR7qeYi0ShEOBCkyMfSFlqAxZDAvXEyfv23mLMUlfS+1xSHDbyWWWPUmLDacFgz29GKp+Ther&#10;4J1izuOHWedD2yxXnl7PG9sq9TAb988gIo3xP/zXftMKVo/w+yX9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QgZc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35" o:spid="_x0000_s1051" style="position:absolute;left:18;top:7442;width:11106;height:6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iF/sMA&#10;AADbAAAADwAAAGRycy9kb3ducmV2LnhtbESP3WoCMRSE7wt9h3AK3nWzq1hkNYpUCoXihT8PcNgc&#10;N6ubk20S3fXtG0Ho5TAz3zCL1WBbcSMfGscKiiwHQVw53XCt4Hj4ep+BCBFZY+uYFNwpwGr5+rLA&#10;Urued3Tbx1okCIcSFZgYu1LKUBmyGDLXESfv5LzFmKSvpfbYJ7ht5TjPP6TFhtOCwY4+DVWX/dUq&#10;+KFY8LA106I/N+OJp83vzJ6VGr0N6zmISEP8Dz/b31rBZAqP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iF/s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36" o:spid="_x0000_s1052" style="position:absolute;left:18;top:15126;width:11106;height:9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bicIA&#10;AADbAAAADwAAAGRycy9kb3ducmV2LnhtbESPUWvCMBSF34X9h3AHe7NpFUWqUWQyGAwfpv6AS3Nt&#10;qs1Nl0Tb/ftFEPZ4OOd8h7PaDLYVd/KhcaygyHIQxJXTDdcKTseP8QJEiMgaW8ek4JcCbNYvoxWW&#10;2vX8TfdDrEWCcChRgYmxK6UMlSGLIXMdcfLOzluMSfpaao99gttWTvJ8Li02nBYMdvRuqLoeblbB&#10;F8WCh72ZFf2lmUw97X4W9qLU2+uwXYKINMT/8LP9qRVM5/D4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huJwgAAANsAAAAPAAAAAAAAAAAAAAAAAJgCAABkcnMvZG93&#10;bnJldi54bWxQSwUGAAAAAAQABAD1AAAAhwMAAAAA&#10;" fillcolor="#92d050" stroked="f">
                  <v:shadow on="t" color="black" opacity="22937f" origin=",.5" offset="0,.63889mm"/>
                </v:rect>
                <v:rect id="矩形 37" o:spid="_x0000_s1053" style="position:absolute;left:40913;top:7442;width:11106;height: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+EsMA&#10;AADbAAAADwAAAGRycy9kb3ducmV2LnhtbESPUWvCMBSF3wX/Q7jC3jStMiedqciGMBh70O0HXJq7&#10;pl1zU5No6783g8EeD+ec73C2u9F24ko+NI4V5IsMBHHldMO1gq/Pw3wDIkRkjZ1jUnCjALtyOtli&#10;od3AR7qeYi0ShEOBCkyMfSFlqAxZDAvXEyfv23mLMUlfS+1xSHDbyWWWraXFhtOCwZ5eDFU/p4tV&#10;8E4x5/HDPOZD2yxXnl7PG9sq9TAb988gIo3xP/zXftMKVk/w+yX9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+Es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38" o:spid="_x0000_s1054" style="position:absolute;left:40842;top:11750;width:11106;height:1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qYL8A&#10;AADbAAAADwAAAGRycy9kb3ducmV2LnhtbERPy4rCMBTdC/MP4Q6407SKIh2jyMjAgLjw8QGX5k5T&#10;bW46SbT1781CcHk47+W6t424kw+1YwX5OANBXDpdc6XgfPoZLUCEiKyxcUwKHhRgvfoYLLHQruMD&#10;3Y+xEimEQ4EKTIxtIWUoDVkMY9cSJ+7PeYsxQV9J7bFL4baRkyybS4s1pwaDLX0bKq/Hm1Wwo5hz&#10;vzezvLvUk6mn7f/CXpQafvabLxCR+vgWv9y/WsE0jU1f0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SpgvwAAANsAAAAPAAAAAAAAAAAAAAAAAJgCAABkcnMvZG93bnJl&#10;di54bWxQSwUGAAAAAAQABAD1AAAAhAMAAAAA&#10;" fillcolor="#92d050" stroked="f">
                  <v:shadow on="t" color="black" opacity="22937f" origin=",.5" offset="0,.63889mm"/>
                </v:rect>
                <v:rect id="矩形 39" o:spid="_x0000_s1055" style="position:absolute;left:18;top:25943;width:51855;height:4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WP+8MA&#10;AADbAAAADwAAAGRycy9kb3ducmV2LnhtbESPUWvCMBSF34X9h3AHvmlaZaLVVMbGQBh70O0HXJpr&#10;09rcdElmu3+/DAQfD+ec73B2+9F24ko+NI4V5PMMBHHldMO1gq/Pt9kaRIjIGjvHpOCXAuzLh8kO&#10;C+0GPtL1FGuRIBwKVGBi7AspQ2XIYpi7njh5Z+ctxiR9LbXHIcFtJxdZtpIWG04LBnt6MVRdTj9W&#10;wTvFnMcP85QPbbNYenr9XttWqenj+LwFEWmM9/CtfdAKlhv4/5J+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WP+8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40" o:spid="_x0000_s1056" style="position:absolute;left:11936;top:70;width:28042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VG8AA&#10;AADbAAAADwAAAGRycy9kb3ducmV2LnhtbERP3WrCMBS+F/YO4Qy807Q6RWqjDGUgjF2oe4BDc9a0&#10;Niddktn69svFYJcf33+5H20n7uRD41hBPs9AEFdON1wr+Ly+zTYgQkTW2DkmBQ8KsN89TUostBv4&#10;TPdLrEUK4VCgAhNjX0gZKkMWw9z1xIn7ct5iTNDXUnscUrjt5CLL1tJiw6nBYE8HQ9Xt8mMVvFPM&#10;efwwq3xom8XS0/F7Y1ulps/j6xZEpDH+i//cJ63gJa1PX9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lVG8AAAADbAAAADwAAAAAAAAAAAAAAAACYAgAAZHJzL2Rvd25y&#10;ZXYueG1sUEsFBgAAAAAEAAQA9QAAAIUDAAAAAA==&#10;" fillcolor="#92d050" stroked="f">
                  <v:shadow on="t" color="black" opacity="22937f" origin=",.5" offset="0,.63889mm"/>
                </v:rect>
                <v:rect id="矩形 41" o:spid="_x0000_s1057" style="position:absolute;left:11936;top:5769;width:28042;height:19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XwgMIA&#10;AADbAAAADwAAAGRycy9kb3ducmV2LnhtbESP0WoCMRRE3wv9h3AF32p2rS2yGqVYCoL4UO0HXDbX&#10;zermZk1Sd/17Iwg+DjNzhpkve9uIC/lQO1aQjzIQxKXTNVcK/vY/b1MQISJrbByTgisFWC5eX+ZY&#10;aNfxL112sRIJwqFABSbGtpAylIYshpFriZN3cN5iTNJXUnvsEtw2cpxln9JizWnBYEsrQ+Vp928V&#10;bCjm3G/NR94d6/G7p+/z1B6VGg76rxmISH18hh/ttVYwyeH+Jf0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fCAwgAAANsAAAAPAAAAAAAAAAAAAAAAAJgCAABkcnMvZG93&#10;bnJldi54bWxQSwUGAAAAAAQABAD1AAAAhwMAAAAA&#10;" fillcolor="#92d050" stroked="f">
                  <v:shadow on="t" color="black" opacity="22937f" origin=",.5" offset="0,.6388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0" o:spid="_x0000_s1058" type="#_x0000_t202" style="position:absolute;left:3713;top:1215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eysIA&#10;AADcAAAADwAAAGRycy9kb3ducmV2LnhtbERPS4vCMBC+C/sfwgh701RZfFSjiCDIeli0XrwNzdgW&#10;m0k3ibX7782C4G0+vucs152pRUvOV5YVjIYJCOLc6ooLBedsN5iB8AFZY22ZFPyRh/Xqo7fEVNsH&#10;H6k9hULEEPYpKihDaFIpfV6SQT+0DXHkrtYZDBG6QmqHjxhuajlOkok0WHFsKLGhbUn57XQ3Cn7N&#10;5jb5ybOp2/P3/Ku4y+xwaZX67HebBYhAXXiLX+69jvOTMfw/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B7KwgAAANwAAAAPAAAAAAAAAAAAAAAAAJgCAABkcnMvZG93&#10;bnJldi54bWxQSwUGAAAAAAQABAD1AAAAhwMAAAAA&#10;" filled="f" stroked="f">
                  <v:textbox style="mso-fit-shape-to-text:t">
                    <w:txbxContent>
                      <w:p w:rsidR="00DC4695" w:rsidRPr="001D5812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文本框 50" o:spid="_x0000_s1059" type="#_x0000_t202" style="position:absolute;left:3713;top:8533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7UcIA&#10;AADc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kxnc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LtRwgAAANwAAAAPAAAAAAAAAAAAAAAAAJgCAABkcnMvZG93&#10;bnJldi54bWxQSwUGAAAAAAQABAD1AAAAhwMAAAAA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60" type="#_x0000_t202" style="position:absolute;left:3732;top:17394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jJcEA&#10;AADcAAAADwAAAGRycy9kb3ducmV2LnhtbERPTYvCMBC9C/sfwizsTdMVUbcaRYQF0YNovextaMa2&#10;2Ey6Saz13xtB8DaP9znzZWdq0ZLzlWUF34MEBHFudcWFglP225+C8AFZY22ZFNzJw3Lx0Ztjqu2N&#10;D9QeQyFiCPsUFZQhNKmUPi/JoB/YhjhyZ+sMhghdIbXDWww3tRwmyVgarDg2lNjQuqT8crwaBf9m&#10;dRnv82ziNrz9GRVXme3+WqW+PrvVDESgLrzFL/dGx/nJ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VIyXBAAAA3AAAAA8AAAAAAAAAAAAAAAAAmAIAAGRycy9kb3du&#10;cmV2LnhtbFBLBQYAAAAABAAEAPUAAACGAwAAAAA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  <v:shape id="文本框 50" o:spid="_x0000_s1061" type="#_x0000_t202" style="position:absolute;left:24357;top:618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GvsIA&#10;AADc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yRvc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Ya+wgAAANwAAAAPAAAAAAAAAAAAAAAAAJgCAABkcnMvZG93&#10;bnJldi54bWxQSwUGAAAAAAQABAD1AAAAhwMAAAAA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62" type="#_x0000_t202" style="position:absolute;left:44776;top:661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YycIA&#10;AADcAAAADwAAAGRycy9kb3ducmV2LnhtbERPTWvCQBC9C/6HZQRvulEk1egqUhDEHkqTXnobsmMS&#10;zM6mu2uM/75bKPQ2j/c5u8NgWtGT841lBYt5AoK4tLrhSsFncZqtQfiArLG1TAqe5OGwH492mGn7&#10;4A/q81CJGMI+QwV1CF0mpS9rMujntiOO3NU6gyFCV0nt8BHDTSuXSZJKgw3Hhho7eq2pvOV3o+Db&#10;HG/pe1m8uDNfNqvqLou3r16p6WQ4bkEEGsK/+M991nF+ks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xjJwgAAANwAAAAPAAAAAAAAAAAAAAAAAJgCAABkcnMvZG93&#10;bnJldi54bWxQSwUGAAAAAAQABAD1AAAAhwMAAAAA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63" type="#_x0000_t202" style="position:absolute;left:44782;top:7170;width:3112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9UsMA&#10;AADcAAAADwAAAGRycy9kb3ducmV2LnhtbERPTWvCQBC9F/wPywi91Y1FkhrdBCkI0h5KTS/ehuyY&#10;BLOzcXeN6b/vFgq9zeN9zracTC9Gcr6zrGC5SEAQ11Z33Cj4qvZPLyB8QNbYWyYF3+ShLGYPW8y1&#10;vfMnjcfQiBjCPkcFbQhDLqWvWzLoF3YgjtzZOoMhQtdI7fAew00vn5MklQY7jg0tDvTaUn053oyC&#10;q9ld0o+6ytyB39ar5iar99Oo1ON82m1ABJrCv/jPfdBxfpLB7zPxAl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e9UsMAAADc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文本框 50" o:spid="_x0000_s1064" type="#_x0000_t202" style="position:absolute;left:24376;top:11936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pIMUA&#10;AADc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X8TGj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2CkgxQAAANwAAAAPAAAAAAAAAAAAAAAAAJgCAABkcnMv&#10;ZG93bnJldi54bWxQSwUGAAAAAAQABAD1AAAAigMAAAAA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65" type="#_x0000_t202" style="position:absolute;left:44743;top:15083;width:3112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Mu8EA&#10;AADcAAAADwAAAGRycy9kb3ducmV2LnhtbERPTYvCMBC9L/gfwgje1tRFdK1GEWFB3INo9+JtaMa2&#10;2ExqEmv99xtB8DaP9zmLVWdq0ZLzlWUFo2ECgji3uuJCwV/28/kNwgdkjbVlUvAgD6tl72OBqbZ3&#10;PlB7DIWIIexTVFCG0KRS+rwkg35oG+LIna0zGCJ0hdQO7zHc1PIrSSbSYMWxocSGNiXll+PNKLia&#10;9WWyz7Op2/JuNi5uMvs9tUoN+t16DiJQF97il3ur4/xkBs9n4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UjLvBAAAA3AAAAA8AAAAAAAAAAAAAAAAAmAIAAGRycy9kb3du&#10;cmV2LnhtbFBLBQYAAAAABAAEAPUAAACGAwAAAAA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文本框 50" o:spid="_x0000_s1066" type="#_x0000_t202" style="position:absolute;left:24337;top:25685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z+8UA&#10;AADcAAAADwAAAGRycy9kb3ducmV2LnhtbESPQWvCQBCF70L/wzJCb7pRitrUVUQoSHsoJr30NmTH&#10;JJidTXfXmP77zqHQ2wzvzXvfbPej69RAIbaeDSzmGSjiytuWawOf5etsAyomZIudZzLwQxH2u4fJ&#10;FnPr73ymoUi1khCOORpoUupzrWPVkMM49z2xaBcfHCZZQ61twLuEu04vs2ylHbYsDQ32dGyouhY3&#10;Z+DbHa6rj6pchxO/PT/VN12+fw3GPE7HwwuoRGP6N/9dn6zgLwRfnpEJ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7P7xQAAANwAAAAPAAAAAAAAAAAAAAAAAJgCAABkcnMv&#10;ZG93bnJldi54bWxQSwUGAAAAAAQABAD1AAAAigMAAAAA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5E19" w:rsidRDefault="00525E19" w:rsidP="00525E19">
      <w:pPr>
        <w:rPr>
          <w:rStyle w:val="2Char"/>
          <w:rFonts w:ascii="微软雅黑" w:eastAsia="微软雅黑" w:hAnsi="微软雅黑" w:cstheme="minorBidi"/>
          <w:b w:val="0"/>
          <w:bCs w:val="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FA460" wp14:editId="6E71B0DE">
                <wp:simplePos x="0" y="0"/>
                <wp:positionH relativeFrom="column">
                  <wp:posOffset>-1043600</wp:posOffset>
                </wp:positionH>
                <wp:positionV relativeFrom="paragraph">
                  <wp:posOffset>-46754</wp:posOffset>
                </wp:positionV>
                <wp:extent cx="836428" cy="375684"/>
                <wp:effectExtent l="0" t="0" r="0" b="571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28" cy="375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5E19" w:rsidRPr="00A450FB" w:rsidRDefault="00525E19" w:rsidP="00525E19">
                            <w:pPr>
                              <w:rPr>
                                <w:rStyle w:val="2Char"/>
                              </w:rPr>
                            </w:pPr>
                            <w:r>
                              <w:rPr>
                                <w:rStyle w:val="2Char"/>
                                <w:rFonts w:hint="eastAsia"/>
                              </w:rPr>
                              <w:t>模板</w:t>
                            </w:r>
                            <w:r>
                              <w:rPr>
                                <w:rStyle w:val="2Char"/>
                                <w:rFonts w:hint="eastAsia"/>
                              </w:rPr>
                              <w:t>3</w:t>
                            </w:r>
                          </w:p>
                          <w:p w:rsidR="00525E19" w:rsidRPr="00A450FB" w:rsidRDefault="00525E19" w:rsidP="00525E1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9FA460" id="文本框 53" o:spid="_x0000_s1067" type="#_x0000_t202" style="position:absolute;margin-left:-82.15pt;margin-top:-3.7pt;width:65.85pt;height: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" filled="f" stroked="f">
                <v:fill o:detectmouseclick="t"/>
                <v:textbox>
                  <w:txbxContent>
                    <w:p w:rsidR="00525E19" w:rsidRPr="00A450FB" w:rsidRDefault="00525E19" w:rsidP="00525E19">
                      <w:pPr>
                        <w:rPr>
                          <w:rStyle w:val="2Char"/>
                        </w:rPr>
                      </w:pPr>
                      <w:r>
                        <w:rPr>
                          <w:rStyle w:val="2Char"/>
                          <w:rFonts w:hint="eastAsia"/>
                        </w:rPr>
                        <w:t>模板</w:t>
                      </w:r>
                      <w:r>
                        <w:rPr>
                          <w:rStyle w:val="2Char"/>
                          <w:rFonts w:hint="eastAsia"/>
                        </w:rPr>
                        <w:t>3</w:t>
                      </w:r>
                    </w:p>
                    <w:p w:rsidR="00525E19" w:rsidRPr="00A450FB" w:rsidRDefault="00525E19" w:rsidP="00525E19">
                      <w:pPr>
                        <w:jc w:val="center"/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c">
            <w:drawing>
              <wp:inline distT="0" distB="0" distL="0" distR="0" wp14:anchorId="1A9B251E" wp14:editId="4CEBBC1A">
                <wp:extent cx="5181600" cy="3075922"/>
                <wp:effectExtent l="57150" t="19050" r="57150" b="48895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矩形 65"/>
                        <wps:cNvSpPr/>
                        <wps:spPr>
                          <a:xfrm>
                            <a:off x="1810" y="24"/>
                            <a:ext cx="872851" cy="146018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4316818" y="60"/>
                            <a:ext cx="864781" cy="145986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964020" y="24"/>
                            <a:ext cx="3281916" cy="59536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64020" y="668562"/>
                            <a:ext cx="808073" cy="79094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473775" y="668830"/>
                            <a:ext cx="772160" cy="7905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885507" y="671516"/>
                            <a:ext cx="1524000" cy="7905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810" y="1547124"/>
                            <a:ext cx="1770283" cy="150734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473774" y="1547338"/>
                            <a:ext cx="1707825" cy="15068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885507" y="1547338"/>
                            <a:ext cx="1524000" cy="15068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50"/>
                        <wps:cNvSpPr txBox="1"/>
                        <wps:spPr>
                          <a:xfrm>
                            <a:off x="235290" y="498777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2" name="文本框 50"/>
                        <wps:cNvSpPr txBox="1"/>
                        <wps:spPr>
                          <a:xfrm>
                            <a:off x="2419926" y="109116"/>
                            <a:ext cx="31051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3" name="文本框 50"/>
                        <wps:cNvSpPr txBox="1"/>
                        <wps:spPr>
                          <a:xfrm>
                            <a:off x="4596056" y="49871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4" name="文本框 50"/>
                        <wps:cNvSpPr txBox="1"/>
                        <wps:spPr>
                          <a:xfrm>
                            <a:off x="1207814" y="824712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5" name="文本框 50"/>
                        <wps:cNvSpPr txBox="1"/>
                        <wps:spPr>
                          <a:xfrm>
                            <a:off x="2476633" y="8245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6" name="文本框 50"/>
                        <wps:cNvSpPr txBox="1"/>
                        <wps:spPr>
                          <a:xfrm>
                            <a:off x="3738363" y="8245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7" name="文本框 50"/>
                        <wps:cNvSpPr txBox="1"/>
                        <wps:spPr>
                          <a:xfrm>
                            <a:off x="653505" y="2078850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8" name="文本框 50"/>
                        <wps:cNvSpPr txBox="1"/>
                        <wps:spPr>
                          <a:xfrm>
                            <a:off x="2504986" y="2077191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9" name="文本框 50"/>
                        <wps:cNvSpPr txBox="1"/>
                        <wps:spPr>
                          <a:xfrm>
                            <a:off x="4177841" y="2078469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E19" w:rsidRPr="001D5812" w:rsidRDefault="00525E19" w:rsidP="00525E19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A9B251E" id="画布 68" o:spid="_x0000_s1068" editas="canvas" style="width:408pt;height:242.2pt;mso-position-horizontal-relative:char;mso-position-vertical-relative:line" coordsize="51816,3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">
                <v:shape id="_x0000_s1069" type="#_x0000_t75" style="position:absolute;width:51816;height:30753;visibility:visible;mso-wrap-style:square">
                  <v:fill o:detectmouseclick="t"/>
                  <v:path o:connecttype="none"/>
                </v:shape>
                <v:rect id="矩形 65" o:spid="_x0000_s1070" style="position:absolute;left:18;width:8728;height:1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q48MA&#10;AADbAAAADwAAAGRycy9kb3ducmV2LnhtbESPwWrDMBBE74H+g9hCbrHshITgRg6loVAoOTTtByzW&#10;1rJrrVxJid2/jwKBHoeZecPs9pPtxYV8aB0rKLIcBHHtdMuNgq/P18UWRIjIGnvHpOCPAuyrh9kO&#10;S+1G/qDLKTYiQTiUqMDEOJRShtqQxZC5gTh5385bjEn6RmqPY4LbXi7zfCMttpwWDA70Yqj+OZ2t&#10;gneKBU9Hsy7Grl2uPB1+t7ZTav44PT+BiDTF//C9/aYVbNZw+5J+gK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uq48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42" o:spid="_x0000_s1071" style="position:absolute;left:43168;width:8647;height:14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du98IA&#10;AADbAAAADwAAAGRycy9kb3ducmV2LnhtbESPUWvCMBSF3wf+h3CFvc20dROpRhGHMBh7mPoDLs21&#10;qTY3Ncls/fdmMNjj4ZzzHc5yPdhW3MiHxrGCfJKBIK6cbrhWcDzsXuYgQkTW2DomBXcKsF6NnpZY&#10;atfzN932sRYJwqFEBSbGrpQyVIYshonriJN3ct5iTNLXUnvsE9y2ssiymbTYcFow2NHWUHXZ/1gF&#10;nxRzHr7MW96fm2Lq6f06t2elnsfDZgEi0hD/w3/tD63gtYDf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273wgAAANsAAAAPAAAAAAAAAAAAAAAAAJgCAABkcnMvZG93&#10;bnJldi54bWxQSwUGAAAAAAQABAD1AAAAhwMAAAAA&#10;" fillcolor="#92d050" stroked="f">
                  <v:shadow on="t" color="black" opacity="22937f" origin=",.5" offset="0,.63889mm"/>
                </v:rect>
                <v:rect id="矩形 43" o:spid="_x0000_s1072" style="position:absolute;left:9640;width:32819;height:5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LbMMA&#10;AADbAAAADwAAAGRycy9kb3ducmV2LnhtbESPUWvCMBSF3wX/Q7jC3jStziGdqciGMBh70O0HXJq7&#10;pl1zU5No6783g8EeD+ec73C2u9F24ko+NI4V5IsMBHHldMO1gq/Pw3wDIkRkjZ1jUnCjALtyOtli&#10;od3AR7qeYi0ShEOBCkyMfSFlqAxZDAvXEyfv23mLMUlfS+1xSHDbyWWWPUmLDacFgz29GKp+Ther&#10;4J1izuOHWedD2yxXnl7PG9sq9TAb988gIo3xP/zXftMKHlfw+yX9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vLbM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44" o:spid="_x0000_s1073" style="position:absolute;left:9640;top:6685;width:8080;height:7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TGMMA&#10;AADbAAAADwAAAGRycy9kb3ducmV2LnhtbESPUWvCMBSF3wX/Q7jC3jSt0yGdqciGIIw96PYDLs1d&#10;0665qUm09d8vg8EeD+ec73C2u9F24kY+NI4V5IsMBHHldMO1gs+Pw3wDIkRkjZ1jUnCnALtyOtli&#10;od3AJ7qdYy0ShEOBCkyMfSFlqAxZDAvXEyfvy3mLMUlfS+1xSHDbyWWWPUmLDacFgz29GKq+z1er&#10;4I1izuO7WedD2ywfPb1eNrZV6mE27p9BRBrjf/ivfdQKVi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JTGM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45" o:spid="_x0000_s1074" style="position:absolute;left:34737;top:6688;width:772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2g8MA&#10;AADbAAAADwAAAGRycy9kb3ducmV2LnhtbESPUWvCMBSF3wf+h3CFvc20bg7pTEU2BEH2oNsPuDR3&#10;TbvmpibR1n9vBgMfD+ec73BW69F24kI+NI4V5LMMBHHldMO1gu+v7dMSRIjIGjvHpOBKAdbl5GGF&#10;hXYDH+hyjLVIEA4FKjAx9oWUoTJkMcxcT5y8H+ctxiR9LbXHIcFtJ+dZ9iotNpwWDPb0bqj6PZ6t&#10;gj3FnMdPs8iHtpk/e/o4LW2r1ON03LyBiDTGe/i/vdMKXhbw9yX9AF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72g8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46" o:spid="_x0000_s1075" style="position:absolute;left:18855;top:6715;width:15240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xo9MIA&#10;AADbAAAADwAAAGRycy9kb3ducmV2LnhtbESP0WoCMRRE3wv+Q7gF32p21YpsjSKKIIgPtf2Ay+Z2&#10;s3ZzsybRXf/eCIU+DjNzhlmsetuIG/lQO1aQjzIQxKXTNVcKvr92b3MQISJrbByTgjsFWC0HLwss&#10;tOv4k26nWIkE4VCgAhNjW0gZSkMWw8i1xMn7cd5iTNJXUnvsEtw2cpxlM2mx5rRgsKWNofL3dLUK&#10;DhRz7o/mPe/O9XjiaXuZ27NSw9d+/QEiUh//w3/tvVYwncH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Gj0wgAAANsAAAAPAAAAAAAAAAAAAAAAAJgCAABkcnMvZG93&#10;bnJldi54bWxQSwUGAAAAAAQABAD1AAAAhwMAAAAA&#10;" fillcolor="#92d050" stroked="f">
                  <v:shadow on="t" color="black" opacity="22937f" origin=",.5" offset="0,.63889mm"/>
                </v:rect>
                <v:rect id="矩形 47" o:spid="_x0000_s1076" style="position:absolute;left:18;top:15471;width:17702;height:15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DNb8MA&#10;AADbAAAADwAAAGRycy9kb3ducmV2LnhtbESP0WoCMRRE34X+Q7gF3zS7VqusRiktgiB9qO0HXDbX&#10;zermZpuk7vr3Rij4OMzMGWa16W0jLuRD7VhBPs5AEJdO11wp+PnejhYgQkTW2DgmBVcKsFk/DVZY&#10;aNfxF10OsRIJwqFABSbGtpAylIYshrFriZN3dN5iTNJXUnvsEtw2cpJlr9JizWnBYEvvhsrz4c8q&#10;2FPMuf80s7w71ZMXTx+/C3tSavjcvy1BROrjI/zf3mkF0z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DNb8MAAADbAAAADwAAAAAAAAAAAAAAAACYAgAAZHJzL2Rv&#10;d25yZXYueG1sUEsFBgAAAAAEAAQA9QAAAIgDAAAAAA==&#10;" fillcolor="#92d050" stroked="f">
                  <v:shadow on="t" color="black" opacity="22937f" origin=",.5" offset="0,.63889mm"/>
                </v:rect>
                <v:rect id="矩形 48" o:spid="_x0000_s1077" style="position:absolute;left:34737;top:15473;width:17078;height:15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ZHcAA&#10;AADbAAAADwAAAGRycy9kb3ducmV2LnhtbERP3WrCMBS+F/YO4Qy807Q6RWqjDGUgjF2oe4BDc9a0&#10;Niddktn69svFYJcf33+5H20n7uRD41hBPs9AEFdON1wr+Ly+zTYgQkTW2DkmBQ8KsN89TUostBv4&#10;TPdLrEUK4VCgAhNjX0gZKkMWw9z1xIn7ct5iTNDXUnscUrjt5CLL1tJiw6nBYE8HQ9Xt8mMVvFPM&#10;efwwq3xom8XS0/F7Y1ulps/j6xZEpDH+i//cJ63gJY1NX9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9ZHcAAAADbAAAADwAAAAAAAAAAAAAAAACYAgAAZHJzL2Rvd25y&#10;ZXYueG1sUEsFBgAAAAAEAAQA9QAAAIUDAAAAAA==&#10;" fillcolor="#92d050" stroked="f">
                  <v:shadow on="t" color="black" opacity="22937f" origin=",.5" offset="0,.63889mm"/>
                </v:rect>
                <v:rect id="矩形 49" o:spid="_x0000_s1078" style="position:absolute;left:18855;top:15473;width:15240;height:15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8hsMA&#10;AADbAAAADwAAAGRycy9kb3ducmV2LnhtbESP0WoCMRRE34X+Q7gF3zS7VouuRiktgiB9qO0HXDbX&#10;zermZpuk7vr3Rij4OMzMGWa16W0jLuRD7VhBPs5AEJdO11wp+PnejuYgQkTW2DgmBVcKsFk/DVZY&#10;aNfxF10OsRIJwqFABSbGtpAylIYshrFriZN3dN5iTNJXUnvsEtw2cpJlr9JizWnBYEvvhsrz4c8q&#10;2FPMuf80s7w71ZMXTx+/c3tSavjcvy1BROrjI/zf3mkF0wX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P8hsMAAADbAAAADwAAAAAAAAAAAAAAAACYAgAAZHJzL2Rv&#10;d25yZXYueG1sUEsFBgAAAAAEAAQA9QAAAIgDAAAAAA==&#10;" fillcolor="#92d050" stroked="f">
                  <v:shadow on="t" color="black" opacity="22937f" origin=",.5" offset="0,.63889mm"/>
                </v:rect>
                <v:shape id="文本框 50" o:spid="_x0000_s1079" type="#_x0000_t202" style="position:absolute;left:2352;top:4987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WYMMA&#10;AADcAAAADwAAAGRycy9kb3ducmV2LnhtbERPS2vCQBC+C/0PyxR6001K8RFdRQoFqYdi4sXbkB2T&#10;YHY23V1j+u/dguBtPr7nrDaDaUVPzjeWFaSTBARxaXXDlYJj8TWeg/ABWWNrmRT8kYfN+mW0wkzb&#10;Gx+oz0MlYgj7DBXUIXSZlL6syaCf2I44cmfrDIYIXSW1w1sMN618T5KpNNhwbKixo8+aykt+NQp+&#10;zfYy/SmLmdvx9+Kjuspif+qVensdtksQgYbwFD/cOx3npyn8PxMv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sWYMMAAADcAAAADwAAAAAAAAAAAAAAAACYAgAAZHJzL2Rv&#10;d25yZXYueG1sUEsFBgAAAAAEAAQA9QAAAIgDAAAAAA==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文本框 50" o:spid="_x0000_s1080" type="#_x0000_t202" style="position:absolute;left:24199;top:1091;width:3105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mIF8MA&#10;AADcAAAADwAAAGRycy9kb3ducmV2LnhtbERPTWvCQBC9C/0Pywi9mY2hqE1dRQoFsYdi0ktvQ3ZM&#10;gtnZdHcT47/vFgq9zeN9znY/mU6M5HxrWcEySUEQV1a3XCv4LN8WGxA+IGvsLJOCO3nY7x5mW8y1&#10;vfGZxiLUIoawz1FBE0KfS+mrhgz6xPbEkbtYZzBE6GqpHd5iuOlklqYrabDl2NBgT68NVddiMAq+&#10;zeG6+qjKtTvy6fmpHmT5/jUq9TifDi8gAk3hX/znPuo4f5nB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mIF8MAAADcAAAADwAAAAAAAAAAAAAAAACYAgAAZHJzL2Rv&#10;d25yZXYueG1sUEsFBgAAAAAEAAQA9QAAAIgDAAAAAA==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文本框 50" o:spid="_x0000_s1081" type="#_x0000_t202" style="position:absolute;left:45960;top:4987;width:3112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UtjMMA&#10;AADcAAAADwAAAGRycy9kb3ducmV2LnhtbERPTWvCQBC9C/0PyxR604222DZ1IyIUpB7EpJfehuw0&#10;CcnOprtrTP+9Kwje5vE+Z7UeTScGcr6xrGA+S0AQl1Y3XCn4Lj6nbyB8QNbYWSYF/+RhnT1MVphq&#10;e+YjDXmoRAxhn6KCOoQ+ldKXNRn0M9sTR+7XOoMhQldJ7fAcw00nF0mylAYbjg019rStqWzzk1Hw&#10;Zzbt8lAWr27HX+8v1UkW+59BqafHcfMBItAY7uKbe6fj/PkzXJ+JF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UtjMMAAADcAAAADwAAAAAAAAAAAAAAAACYAgAAZHJzL2Rv&#10;d25yZXYueG1sUEsFBgAAAAAEAAQA9QAAAIgDAAAAAA==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文本框 50" o:spid="_x0000_s1082" type="#_x0000_t202" style="position:absolute;left:12078;top:8247;width:3111;height:4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y1+MEA&#10;AADcAAAADwAAAGRycy9kb3ducmV2LnhtbERPTYvCMBC9L/gfwgje1lQRV6tRRBDEPSxrvXgbmrEt&#10;NpOaxFr//WZB8DaP9znLdWdq0ZLzlWUFo2ECgji3uuJCwSnbfc5A+ICssbZMCp7kYb3qfSwx1fbB&#10;v9QeQyFiCPsUFZQhNKmUPi/JoB/ahjhyF+sMhghdIbXDRww3tRwnyVQarDg2lNjQtqT8erwbBTez&#10;uU5/8uzL7fkwnxR3mX2fW6UG/W6zABGoC2/xy73Xcf5oAv/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MtfjBAAAA3AAAAA8AAAAAAAAAAAAAAAAAmAIAAGRycy9kb3du&#10;cmV2LnhtbFBLBQYAAAAABAAEAPUAAACGAwAAAAA=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83" type="#_x0000_t202" style="position:absolute;left:24766;top:8245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QY8MA&#10;AADcAAAADwAAAGRycy9kb3ducmV2LnhtbERPTWvCQBC9C/0PyxR6043S2jZ1IyIUpB7EpJfehuw0&#10;CcnOprtrTP+9Kwje5vE+Z7UeTScGcr6xrGA+S0AQl1Y3XCn4Lj6nbyB8QNbYWSYF/+RhnT1MVphq&#10;e+YjDXmoRAxhn6KCOoQ+ldKXNRn0M9sTR+7XOoMhQldJ7fAcw00nF0mylAYbjg019rStqWzzk1Hw&#10;Zzbt8lAWr27HX+/P1UkW+59BqafHcfMBItAY7uKbe6fj/PkLXJ+JF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AQY8MAAADcAAAADwAAAAAAAAAAAAAAAACYAgAAZHJzL2Rv&#10;d25yZXYueG1sUEsFBgAAAAAEAAQA9QAAAIgDAAAAAA==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84" type="#_x0000_t202" style="position:absolute;left:37383;top:8245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KOFMMA&#10;AADcAAAADwAAAGRycy9kb3ducmV2LnhtbERPTWvCQBC9F/wPywje6iZF0hpdgwgFsYdS04u3ITsm&#10;wexs3F1j/PfdQqG3ebzPWRej6cRAzreWFaTzBARxZXXLtYLv8v35DYQPyBo7y6TgQR6KzeRpjbm2&#10;d/6i4RhqEUPY56igCaHPpfRVQwb93PbEkTtbZzBE6GqpHd5juOnkS5Jk0mDLsaHBnnYNVZfjzSi4&#10;mu0l+6zKV7fnw3JR32T5cRqUmk3H7QpEoDH8i//cex3np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KOFMMAAADcAAAADwAAAAAAAAAAAAAAAACYAgAAZHJzL2Rv&#10;d25yZXYueG1sUEsFBgAAAAAEAAQA9QAAAIgDAAAAAA==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文本框 50" o:spid="_x0000_s1085" type="#_x0000_t202" style="position:absolute;left:6535;top:20788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4rj8IA&#10;AADcAAAADwAAAGRycy9kb3ducmV2LnhtbERPS4vCMBC+C/sfwgh701RZfFSjiLAg60G0e9nb0Ixt&#10;sZl0k1jrvzeC4G0+vucs152pRUvOV5YVjIYJCOLc6ooLBb/Z92AGwgdkjbVlUnAnD+vVR2+JqbY3&#10;PlJ7CoWIIexTVFCG0KRS+rwkg35oG+LIna0zGCJ0hdQObzHc1HKcJBNpsOLYUGJD25Lyy+lqFPyb&#10;zWVyyLOp2/HP/Ku4ymz/1yr12e82CxCBuvAWv9w7HeePpvB8Jl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iuPwgAAANwAAAAPAAAAAAAAAAAAAAAAAJgCAABkcnMvZG93&#10;bnJldi54bWxQSwUGAAAAAAQABAD1AAAAhwMAAAAA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  <v:shape id="文本框 50" o:spid="_x0000_s1086" type="#_x0000_t202" style="position:absolute;left:25049;top:20771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//cUA&#10;AADcAAAADwAAAGRycy9kb3ducmV2LnhtbESPQWvCQBCF70L/wzJCb7pRitrUVUQoSHsoJr30NmTH&#10;JJidTXfXmP77zqHQ2wzvzXvfbPej69RAIbaeDSzmGSjiytuWawOf5etsAyomZIudZzLwQxH2u4fJ&#10;FnPr73ymoUi1khCOORpoUupzrWPVkMM49z2xaBcfHCZZQ61twLuEu04vs2ylHbYsDQ32dGyouhY3&#10;Z+DbHa6rj6pchxO/PT/VN12+fw3GPE7HwwuoRGP6N/9dn6zgL4RWnpEJ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b/9xQAAANwAAAAPAAAAAAAAAAAAAAAAAJgCAABkcnMv&#10;ZG93bnJldi54bWxQSwUGAAAAAAQABAD1AAAAigMAAAAA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087" type="#_x0000_t202" style="position:absolute;left:41778;top:20784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aZsIA&#10;AADcAAAADwAAAGRycy9kb3ducmV2LnhtbERPS4vCMBC+C/6HMII3TRXxUY0iC4Ksh0W7l70NzdgW&#10;m0k3ibX7782C4G0+vudsdp2pRUvOV5YVTMYJCOLc6ooLBd/ZYbQE4QOyxtoyKfgjD7ttv7fBVNsH&#10;n6m9hELEEPYpKihDaFIpfV6SQT+2DXHkrtYZDBG6QmqHjxhuajlNkrk0WHFsKLGhj5Ly2+VuFPya&#10;/W3+lWcLd+TP1ay4y+z00yo1HHT7NYhAXXiLX+6jjvMnK/h/Jl4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RpmwgAAANwAAAAPAAAAAAAAAAAAAAAAAJgCAABkcnMvZG93&#10;bnJldi54bWxQSwUGAAAAAAQABAD1AAAAhwMAAAAA&#10;" filled="f" stroked="f">
                  <v:textbox style="mso-fit-shape-to-text:t">
                    <w:txbxContent>
                      <w:p w:rsidR="00525E19" w:rsidRPr="001D5812" w:rsidRDefault="00525E19" w:rsidP="00525E19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5E19" w:rsidRPr="00114A89" w:rsidRDefault="00525E19">
      <w:pPr>
        <w:rPr>
          <w:rStyle w:val="2Char"/>
          <w:rFonts w:ascii="微软雅黑" w:eastAsia="微软雅黑" w:hAnsi="微软雅黑" w:cstheme="minorBidi"/>
          <w:b w:val="0"/>
          <w:bCs w:val="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3AF98" wp14:editId="32E41CE8">
                <wp:simplePos x="0" y="0"/>
                <wp:positionH relativeFrom="column">
                  <wp:posOffset>-997156</wp:posOffset>
                </wp:positionH>
                <wp:positionV relativeFrom="paragraph">
                  <wp:posOffset>179750</wp:posOffset>
                </wp:positionV>
                <wp:extent cx="836428" cy="375684"/>
                <wp:effectExtent l="0" t="0" r="0" b="571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28" cy="375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5E19" w:rsidRPr="00A450FB" w:rsidRDefault="00525E19" w:rsidP="00525E19">
                            <w:pPr>
                              <w:rPr>
                                <w:rStyle w:val="2Char"/>
                              </w:rPr>
                            </w:pPr>
                            <w:r>
                              <w:rPr>
                                <w:rStyle w:val="2Char"/>
                                <w:rFonts w:hint="eastAsia"/>
                              </w:rPr>
                              <w:t>模板</w:t>
                            </w:r>
                            <w:r>
                              <w:rPr>
                                <w:rStyle w:val="2Char"/>
                                <w:rFonts w:hint="eastAsia"/>
                              </w:rPr>
                              <w:t>4</w:t>
                            </w:r>
                          </w:p>
                          <w:p w:rsidR="00525E19" w:rsidRPr="00A450FB" w:rsidRDefault="00525E19" w:rsidP="00525E1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33AF98" id="文本框 132" o:spid="_x0000_s1088" type="#_x0000_t202" style="position:absolute;margin-left:-78.5pt;margin-top:14.15pt;width:65.85pt;height: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" filled="f" stroked="f">
                <v:fill o:detectmouseclick="t"/>
                <v:textbox>
                  <w:txbxContent>
                    <w:p w:rsidR="00525E19" w:rsidRPr="00A450FB" w:rsidRDefault="00525E19" w:rsidP="00525E19">
                      <w:pPr>
                        <w:rPr>
                          <w:rStyle w:val="2Char"/>
                        </w:rPr>
                      </w:pPr>
                      <w:r>
                        <w:rPr>
                          <w:rStyle w:val="2Char"/>
                          <w:rFonts w:hint="eastAsia"/>
                        </w:rPr>
                        <w:t>模板</w:t>
                      </w:r>
                      <w:r>
                        <w:rPr>
                          <w:rStyle w:val="2Char"/>
                          <w:rFonts w:hint="eastAsia"/>
                        </w:rPr>
                        <w:t>4</w:t>
                      </w:r>
                    </w:p>
                    <w:p w:rsidR="00525E19" w:rsidRPr="00A450FB" w:rsidRDefault="00525E19" w:rsidP="00525E19">
                      <w:pPr>
                        <w:jc w:val="center"/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B02E5" w:rsidRPr="00A450FB">
        <w:rPr>
          <w:rStyle w:val="2Char"/>
          <w:noProof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01FED831" wp14:editId="28B88B12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5187315" cy="2930525"/>
                <wp:effectExtent l="57150" t="0" r="70485" b="79375"/>
                <wp:wrapSquare wrapText="bothSides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9" name="组合 29"/>
                        <wpg:cNvGrpSpPr/>
                        <wpg:grpSpPr>
                          <a:xfrm>
                            <a:off x="1812" y="14176"/>
                            <a:ext cx="5184955" cy="616688"/>
                            <a:chOff x="666298" y="297712"/>
                            <a:chExt cx="4167972" cy="616688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971107" y="297712"/>
                              <a:ext cx="3863163" cy="61668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2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666298" y="297712"/>
                              <a:ext cx="602512" cy="616688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0" name="矩形 30"/>
                        <wps:cNvSpPr/>
                        <wps:spPr>
                          <a:xfrm>
                            <a:off x="1811" y="715925"/>
                            <a:ext cx="1692309" cy="10490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3629197" y="715925"/>
                            <a:ext cx="1557783" cy="10490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767674" y="716545"/>
                            <a:ext cx="862087" cy="10484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2703303" y="716545"/>
                            <a:ext cx="861695" cy="10484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813" y="1859945"/>
                            <a:ext cx="1692275" cy="10490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767628" y="1859945"/>
                            <a:ext cx="1797321" cy="10490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3629047" y="1859613"/>
                            <a:ext cx="751567" cy="10490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4437322" y="1859944"/>
                            <a:ext cx="749446" cy="10490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50"/>
                        <wps:cNvSpPr txBox="1"/>
                        <wps:spPr>
                          <a:xfrm>
                            <a:off x="192759" y="102028"/>
                            <a:ext cx="31051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ED2A05" w:rsidRDefault="00DC4695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D2A05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1" name="文本框 50"/>
                        <wps:cNvSpPr txBox="1"/>
                        <wps:spPr>
                          <a:xfrm>
                            <a:off x="710212" y="9795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2" name="文本框 50"/>
                        <wps:cNvSpPr txBox="1"/>
                        <wps:spPr>
                          <a:xfrm>
                            <a:off x="2037153" y="1001040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3" name="文本框 50"/>
                        <wps:cNvSpPr txBox="1"/>
                        <wps:spPr>
                          <a:xfrm>
                            <a:off x="2994083" y="9795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4" name="文本框 50"/>
                        <wps:cNvSpPr txBox="1"/>
                        <wps:spPr>
                          <a:xfrm>
                            <a:off x="4234548" y="1001040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5" name="文本框 50"/>
                        <wps:cNvSpPr txBox="1"/>
                        <wps:spPr>
                          <a:xfrm>
                            <a:off x="710212" y="20796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6" name="文本框 50"/>
                        <wps:cNvSpPr txBox="1"/>
                        <wps:spPr>
                          <a:xfrm>
                            <a:off x="2476633" y="20796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7" name="文本框 50"/>
                        <wps:cNvSpPr txBox="1"/>
                        <wps:spPr>
                          <a:xfrm>
                            <a:off x="3837600" y="20796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8" name="文本框 50"/>
                        <wps:cNvSpPr txBox="1"/>
                        <wps:spPr>
                          <a:xfrm>
                            <a:off x="4645674" y="2079683"/>
                            <a:ext cx="31115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4695" w:rsidRPr="001D5812" w:rsidRDefault="00A450FB" w:rsidP="00DC4695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D5812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FFFFFF" w:themeColor="background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1FED831" id="画布 60" o:spid="_x0000_s1089" editas="canvas" style="position:absolute;margin-left:0;margin-top:22.6pt;width:408.45pt;height:230.75pt;z-index:-251652096;mso-position-horizontal-relative:text;mso-position-vertical-relative:text" coordsize="51873,29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0" type="#_x0000_t75" style="position:absolute;width:51873;height:29305;visibility:visible;mso-wrap-style:square">
                  <v:fill o:detectmouseclick="t"/>
                  <v:path o:connecttype="none"/>
                </v:shape>
                <v:group id="组合 29" o:spid="_x0000_s1091" style="position:absolute;left:18;top:141;width:51849;height:6167" coordorigin="6662,2977" coordsize="41679,6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矩形 21" o:spid="_x0000_s1092" style="position:absolute;left:9711;top:2977;width:38631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LuY8QA&#10;AADbAAAADwAAAGRycy9kb3ducmV2LnhtbESPQWvCQBSE74L/YXmCN7NRMEiaVUrAYulJ68HcXrOv&#10;STD7NmQ3Jv33bqHQ4zAz3zDZYTKteFDvGssK1lEMgri0uuFKwfXzuNqBcB5ZY2uZFPyQg8N+Pssw&#10;1XbkMz0uvhIBwi5FBbX3XSqlK2sy6CLbEQfv2/YGfZB9JXWPY4CbVm7iOJEGGw4LNXaU11TeL4NR&#10;oN/vxZf5MMe37amwbtjlRXLLlVouptcXEJ4m/x/+a5+0gs0afr+EHyD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C7mPEAAAA2wAAAA8AAAAAAAAAAAAAAAAAmAIAAGRycy9k&#10;b3ducmV2LnhtbFBLBQYAAAAABAAEAPUAAACJAwAAAAA=&#10;" fillcolor="black [3213]" stroked="f" strokeweight="2pt">
                    <v:fill opacity="16962f"/>
                  </v:rect>
                  <v:oval id="椭圆 28" o:spid="_x0000_s1093" style="position:absolute;left:6662;top:2977;width:6026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U6cEA&#10;AADbAAAADwAAAGRycy9kb3ducmV2LnhtbERPTYvCMBC9L/gfwgheFk0tItptKiIIih6setnb0Ixt&#10;d5tJaaLWf28OC3t8vO901ZtGPKhztWUF00kEgriwuuZSwfWyHS9AOI+ssbFMCl7kYJUNPlJMtH1y&#10;To+zL0UIYZeggsr7NpHSFRUZdBPbEgfuZjuDPsCulLrDZwg3jYyjaC4N1hwaKmxpU1Hxe74bBbPP&#10;77n7WZ5u2/7g96fcHuMrF0qNhv36C4Sn3v+L/9w7rSAOY8OX8AN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5VOnBAAAA2wAAAA8AAAAAAAAAAAAAAAAAmAIAAGRycy9kb3du&#10;cmV2LnhtbFBLBQYAAAAABAAEAPUAAACGAwAAAAA=&#10;" fillcolor="#00b0f0" stroked="f" strokeweight="2pt"/>
                </v:group>
                <v:rect id="矩形 30" o:spid="_x0000_s1094" style="position:absolute;left:18;top:7159;width:16923;height:10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8e4L8A&#10;AADbAAAADwAAAGRycy9kb3ducmV2LnhtbERPzUrDQBC+C32HZQRvZtOIUmO3oVhaxEtp0gcYstMk&#10;mJ0N2TVN375zEDx+fP/rYna9mmgMnWcDyyQFRVx723Fj4Fztn1egQkS22HsmAzcKUGwWD2vMrb/y&#10;iaYyNkpCOORooI1xyLUOdUsOQ+IHYuEufnQYBY6NtiNeJdz1OkvTN+2wY2locaDPluqf8tcZeFly&#10;WdrMfh+JdpfX92N2qNzBmKfHefsBKtIc/8V/7i8rPlkvX+QH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Hx7gvwAAANsAAAAPAAAAAAAAAAAAAAAAAJgCAABkcnMvZG93bnJl&#10;di54bWxQSwUGAAAAAAQABAD1AAAAhAMAAAAA&#10;" fillcolor="#92d050" strokecolor="#a8a8a8 [3045]">
                  <v:shadow on="t" color="black" opacity="22937f" origin=",.5" offset="0,.63889mm"/>
                </v:rect>
                <v:rect id="矩形 69" o:spid="_x0000_s1095" style="position:absolute;left:36291;top:7159;width:15578;height:10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YYMEA&#10;AADbAAAADwAAAGRycy9kb3ducmV2LnhtbESP0YrCMBRE3xf8h3AF39a0FUWrqciKIr6I1Q+4NNe2&#10;2NyUJqv1783Cgo/DzJxhVuveNOJBnastK4jHEQjiwuqaSwXXy+57DsJ5ZI2NZVLwIgfrbPC1wlTb&#10;J5/pkftSBAi7FBVU3replK6oyKAb25Y4eDfbGfRBdqXUHT4D3DQyiaKZNFhzWKiwpZ+Kinv+axRM&#10;Ys5znejjiWh7my5Oyf5i9kqNhv1mCcJT7z/h//ZBK5gt4O9L+AE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WmGDBAAAA2wAAAA8AAAAAAAAAAAAAAAAAmAIAAGRycy9kb3du&#10;cmV2LnhtbFBLBQYAAAAABAAEAPUAAACGAwAAAAA=&#10;" fillcolor="#92d050" strokecolor="#a8a8a8 [3045]">
                  <v:shadow on="t" color="black" opacity="22937f" origin=",.5" offset="0,.63889mm"/>
                </v:rect>
                <v:rect id="矩形 70" o:spid="_x0000_s1096" style="position:absolute;left:17676;top:7165;width:8621;height:10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WnIL8A&#10;AADbAAAADwAAAGRycy9kb3ducmV2LnhtbERPy4rCMBTdC/MP4Q7MTlM7+KqNMjiMiJti9QMuze2D&#10;aW5KE7X+vVkILg/nnW4H04ob9a6xrGA6iUAQF1Y3XCm4nP/GSxDOI2tsLZOCBznYbj5GKSba3vlE&#10;t9xXIoSwS1BB7X2XSOmKmgy6ie2IA1fa3qAPsK+k7vEewk0r4yiaS4MNh4YaO9rVVPznV6Pge8p5&#10;rmN9zIh+y9kqi/dns1fq63P4WYPwNPi3+OU+aAWLsD58C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dacgvwAAANsAAAAPAAAAAAAAAAAAAAAAAJgCAABkcnMvZG93bnJl&#10;di54bWxQSwUGAAAAAAQABAD1AAAAhAMAAAAA&#10;" fillcolor="#92d050" strokecolor="#a8a8a8 [3045]">
                  <v:shadow on="t" color="black" opacity="22937f" origin=",.5" offset="0,.63889mm"/>
                </v:rect>
                <v:rect id="矩形 73" o:spid="_x0000_s1097" style="position:absolute;left:27033;top:7165;width:8616;height:10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5V8EA&#10;AADbAAAADwAAAGRycy9kb3ducmV2LnhtbESP0YrCMBRE3wX/IVzBN02tuGo1iqwosi9i9QMuzbUt&#10;NjelyWr9eyMIPg4zc4ZZrltTiTs1rrSsYDSMQBBnVpecK7icd4MZCOeRNVaWScGTHKxX3c4SE20f&#10;fKJ76nMRIOwSVFB4XydSuqwgg25oa+LgXW1j0AfZ5FI3+AhwU8k4in6kwZLDQoE1/RaU3dJ/o2A8&#10;4jTVsf47Em2vk/kx3p/NXql+r90sQHhq/Tf8aR+0guk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nOVfBAAAA2wAAAA8AAAAAAAAAAAAAAAAAmAIAAGRycy9kb3du&#10;cmV2LnhtbFBLBQYAAAAABAAEAPUAAACGAwAAAAA=&#10;" fillcolor="#92d050" strokecolor="#a8a8a8 [3045]">
                  <v:shadow on="t" color="black" opacity="22937f" origin=",.5" offset="0,.63889mm"/>
                </v:rect>
                <v:rect id="矩形 75" o:spid="_x0000_s1098" style="position:absolute;left:18;top:18599;width:16922;height:10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EuMIA&#10;AADbAAAADwAAAGRycy9kb3ducmV2LnhtbESP0YrCMBRE3xf8h3AF39a0FXe1NoooiuyLbPUDLs21&#10;LTY3pYla/94IC/s4zMwZJlv1phF36lxtWUE8jkAQF1bXXCo4n3afMxDOI2tsLJOCJzlYLQcfGaba&#10;PviX7rkvRYCwS1FB5X2bSumKigy6sW2Jg3exnUEfZFdK3eEjwE0jkyj6kgZrDgsVtrSpqLjmN6Ng&#10;EnOe60T/HIm2l+n8mOxPZq/UaNivFyA89f4//Nc+aAXfU3h/C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gS4wgAAANsAAAAPAAAAAAAAAAAAAAAAAJgCAABkcnMvZG93&#10;bnJldi54bWxQSwUGAAAAAAQABAD1AAAAhwMAAAAA&#10;" fillcolor="#92d050" strokecolor="#a8a8a8 [3045]">
                  <v:shadow on="t" color="black" opacity="22937f" origin=",.5" offset="0,.63889mm"/>
                </v:rect>
                <v:rect id="矩形 76" o:spid="_x0000_s1099" style="position:absolute;left:17676;top:18599;width:17973;height:10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az8IA&#10;AADbAAAADwAAAGRycy9kb3ducmV2LnhtbESP3YrCMBSE7wXfIRxh7zRtxb/aKKKsLHsjVh/g0Bzb&#10;YnNSmqjdt98IC3s5zMw3TLbtTSOe1LnasoJ4EoEgLqyuuVRwvXyOlyCcR9bYWCYFP+RguxkOMky1&#10;ffGZnrkvRYCwS1FB5X2bSumKigy6iW2Jg3eznUEfZFdK3eErwE0jkyiaS4M1h4UKW9pXVNzzh1Ew&#10;jTnPdaK/T0SH22x1So4Xc1TqY9Tv1iA89f4//Nf+0goWc3h/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JrPwgAAANsAAAAPAAAAAAAAAAAAAAAAAJgCAABkcnMvZG93&#10;bnJldi54bWxQSwUGAAAAAAQABAD1AAAAhwMAAAAA&#10;" fillcolor="#92d050" strokecolor="#a8a8a8 [3045]">
                  <v:shadow on="t" color="black" opacity="22937f" origin=",.5" offset="0,.63889mm"/>
                </v:rect>
                <v:rect id="矩形 77" o:spid="_x0000_s1100" style="position:absolute;left:36290;top:18596;width:7516;height:10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/VMIA&#10;AADbAAAADwAAAGRycy9kb3ducmV2LnhtbESP3YrCMBSE7xd8h3AE79bUyupaG0UURbyRrT7AoTn9&#10;weakNFHr22+Ehb0cZuYbJl33phEP6lxtWcFkHIEgzq2uuVRwvew/v0E4j6yxsUwKXuRgvRp8pJho&#10;++QfemS+FAHCLkEFlfdtIqXLKzLoxrYlDl5hO4M+yK6UusNngJtGxlE0kwZrDgsVtrStKL9ld6Ng&#10;OuEs07E+nYl2xdfiHB8u5qDUaNhvliA89f4//Nc+agXzOby/h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nD9UwgAAANsAAAAPAAAAAAAAAAAAAAAAAJgCAABkcnMvZG93&#10;bnJldi54bWxQSwUGAAAAAAQABAD1AAAAhwMAAAAA&#10;" fillcolor="#92d050" strokecolor="#a8a8a8 [3045]">
                  <v:shadow on="t" color="black" opacity="22937f" origin=",.5" offset="0,.63889mm"/>
                </v:rect>
                <v:rect id="矩形 79" o:spid="_x0000_s1101" style="position:absolute;left:44373;top:18599;width:7494;height:10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8OvcIA&#10;AADbAAAADwAAAGRycy9kb3ducmV2LnhtbESP3YrCMBSE7xd8h3AE79bUyrpaG0UURbyRrT7AoTn9&#10;weakNFHr22+Ehb0cZuYbJl33phEP6lxtWcFkHIEgzq2uuVRwvew/5yCcR9bYWCYFL3KwXg0+Uky0&#10;ffIPPTJfigBhl6CCyvs2kdLlFRl0Y9sSB6+wnUEfZFdK3eEzwE0j4yiaSYM1h4UKW9pWlN+yu1Ew&#10;nXCW6VifzkS74mtxjg8Xc1BqNOw3SxCeev8f/msftYLvBby/h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w69wgAAANsAAAAPAAAAAAAAAAAAAAAAAJgCAABkcnMvZG93&#10;bnJldi54bWxQSwUGAAAAAAQABAD1AAAAhwMAAAAA&#10;" fillcolor="#92d050" strokecolor="#a8a8a8 [3045]">
                  <v:shadow on="t" color="black" opacity="22937f" origin=",.5" offset="0,.6388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0" o:spid="_x0000_s1102" type="#_x0000_t202" style="position:absolute;left:1927;top:1020;width:3105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5RsUA&#10;AADcAAAADwAAAGRycy9kb3ducmV2LnhtbESPQWvCQBCF74X+h2UK3upGEWtTV5GCIPYgNb30NmTH&#10;JJidTXfXGP+9cyh4m+G9ee+b5XpwreopxMazgck4A0VcettwZeCn2L4uQMWEbLH1TAZuFGG9en5a&#10;Ym79lb+pP6ZKSQjHHA3UKXW51rGsyWEc+45YtJMPDpOsodI24FXCXaunWTbXDhuWhho7+qypPB8v&#10;zsCf25znh7J4Czvev8+qiy6+fntjRi/D5gNUoiE9zP/XOyv4U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3lGxQAAANwAAAAPAAAAAAAAAAAAAAAAAJgCAABkcnMv&#10;ZG93bnJldi54bWxQSwUGAAAAAAQABAD1AAAAigMAAAAA&#10;" filled="f" stroked="f">
                  <v:textbox style="mso-fit-shape-to-text:t">
                    <w:txbxContent>
                      <w:p w:rsidR="00DC4695" w:rsidRPr="00ED2A05" w:rsidRDefault="00DC4695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ED2A05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文本框 50" o:spid="_x0000_s1103" type="#_x0000_t202" style="position:absolute;left:7102;top:9795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c3cMA&#10;AADcAAAADwAAAGRycy9kb3ducmV2LnhtbERPTWvCQBC9C/0Pywi9mY2hqE1dRQoFsYdi0ktvQ3ZM&#10;gtnZdHcT47/vFgq9zeN9znY/mU6M5HxrWcEySUEQV1a3XCv4LN8WGxA+IGvsLJOCO3nY7x5mW8y1&#10;vfGZxiLUIoawz1FBE0KfS+mrhgz6xPbEkbtYZzBE6GqpHd5iuOlklqYrabDl2NBgT68NVddiMAq+&#10;zeG6+qjKtTvy6fmpHmT5/jUq9TifDi8gAk3hX/znPuo4P1vC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c3cMAAADc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文本框 50" o:spid="_x0000_s1104" type="#_x0000_t202" style="position:absolute;left:20371;top:10010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CqsMA&#10;AADcAAAADwAAAGRycy9kb3ducmV2LnhtbERPTWvCQBC9C/6HZQRvujGItqlrCIWC2EPR9NLbkJ0m&#10;wexs3F1j/PfdQqG3ebzP2eWj6cRAzreWFayWCQjiyuqWawWf5dviCYQPyBo7y6TgQR7y/XSyw0zb&#10;O59oOIdaxBD2GSpoQugzKX3VkEG/tD1x5L6tMxgidLXUDu8x3HQyTZKNNNhybGiwp9eGqsv5ZhRc&#10;TXHZfFTl1h34+Lyub7J8/xqUms/G4gVEoDH8i//cBx3npyn8PhM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VCqsMAAADc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105" type="#_x0000_t202" style="position:absolute;left:29940;top:9795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nMcMA&#10;AADcAAAADwAAAGRycy9kb3ducmV2LnhtbERPS2vCQBC+C/0PyxS86aa2+EhdRQoFaQ9i4sXbkB2T&#10;YHY23V1j/PddQfA2H99zluveNKIj52vLCt7GCQjiwuqaSwWH/Hs0B+EDssbGMim4kYf16mWwxFTb&#10;K++py0IpYgj7FBVUIbSplL6oyKAf25Y4cifrDIYIXSm1w2sMN42cJMlUGqw5NlTY0ldFxTm7GAV/&#10;ZnOe7op85rb8s/goLzL/PXZKDV/7zSeIQH14ih/urY7zJ+9wfyZ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nnMcMAAADc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文本框 50" o:spid="_x0000_s1106" type="#_x0000_t202" style="position:absolute;left:42345;top:10010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/RcIA&#10;AADcAAAADwAAAGRycy9kb3ducmV2LnhtbERPS4vCMBC+C/sfwix401QRH9UosiDIehDtXvY2NGNb&#10;bCbdJNbuvzeC4G0+vuesNp2pRUvOV5YVjIYJCOLc6ooLBT/ZbjAH4QOyxtoyKfgnD5v1R2+FqbZ3&#10;PlF7DoWIIexTVFCG0KRS+rwkg35oG+LIXawzGCJ0hdQO7zHc1HKcJFNpsOLYUGJDXyXl1/PNKPgz&#10;2+v0mGczt+fvxaS4yezw2yrV/+y2SxCBuvAWv9x7HeePJ/B8Jl4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H9FwgAAANwAAAAPAAAAAAAAAAAAAAAAAJgCAABkcnMvZG93&#10;bnJldi54bWxQSwUGAAAAAAQABAD1AAAAhwMAAAAA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文本框 50" o:spid="_x0000_s1107" type="#_x0000_t202" style="position:absolute;left:7102;top:20796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a3sMA&#10;AADcAAAADwAAAGRycy9kb3ducmV2LnhtbERPS2vCQBC+C/0PyxS86abS+khdRQoFaQ9i4sXbkB2T&#10;YHY23V1j/PddQfA2H99zluveNKIj52vLCt7GCQjiwuqaSwWH/Hs0B+EDssbGMim4kYf16mWwxFTb&#10;K++py0IpYgj7FBVUIbSplL6oyKAf25Y4cifrDIYIXSm1w2sMN42cJMlUGqw5NlTY0ldFxTm7GAV/&#10;ZnOe7op85rb8s3gvLzL/PXZKDV/7zSeIQH14ih/urY7zJx9wfyZ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za3sMAAADc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  <v:shape id="文本框 50" o:spid="_x0000_s1108" type="#_x0000_t202" style="position:absolute;left:24766;top:20796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5EqcMA&#10;AADcAAAADwAAAGRycy9kb3ducmV2LnhtbERPTWvCQBC9F/wPywje6kaRtE1dQxAEsYfSpJfehuw0&#10;CWZn4+4a47/vFgq9zeN9zjafTC9Gcr6zrGC1TEAQ11Z33Cj4rA6PzyB8QNbYWyYFd/KQ72YPW8y0&#10;vfEHjWVoRAxhn6GCNoQhk9LXLRn0SzsQR+7bOoMhQtdI7fAWw00v10mSSoMdx4YWB9q3VJ/Lq1Fw&#10;McU5fa+rJ3fk08umucrq7WtUajGfilcQgabwL/5zH3Wcv07h95l4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5EqcMAAADc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文本框 50" o:spid="_x0000_s1109" type="#_x0000_t202" style="position:absolute;left:38376;top:20796;width:3111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LhMsMA&#10;AADcAAAADwAAAGRycy9kb3ducmV2LnhtbERPS2vCQBC+F/wPywje6qZSok1dRYRCsIdS48XbkJ0m&#10;wexs3N08+u+7hUJv8/E9Z7ufTCsGcr6xrOBpmYAgLq1uuFJwKd4eNyB8QNbYWiYF3+Rhv5s9bDHT&#10;duRPGs6hEjGEfYYK6hC6TEpf1mTQL21HHLkv6wyGCF0ltcMxhptWrpIklQYbjg01dnSsqbyde6Pg&#10;bg639KMs1i7n08tz1cvi/TootZhPh1cQgabwL/5z5zrOX63h95l4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LhMsMAAADcAAAADwAAAAAAAAAAAAAAAACYAgAAZHJzL2Rv&#10;d25yZXYueG1sUEsFBgAAAAAEAAQA9QAAAIgDAAAAAA==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文本框 50" o:spid="_x0000_s1110" type="#_x0000_t202" style="position:absolute;left:46456;top:20796;width:3112;height:4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11QMUA&#10;AADcAAAADwAAAGRycy9kb3ducmV2LnhtbESPQWvCQBCF74X+h2UK3upGEWtTV5GCIPYgNb30NmTH&#10;JJidTXfXGP+9cyh4m+G9ee+b5XpwreopxMazgck4A0VcettwZeCn2L4uQMWEbLH1TAZuFGG9en5a&#10;Ym79lb+pP6ZKSQjHHA3UKXW51rGsyWEc+45YtJMPDpOsodI24FXCXaunWTbXDhuWhho7+qypPB8v&#10;zsCf25znh7J4Czvev8+qiy6+fntjRi/D5gNUoiE9zP/XOyv4U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bXVAxQAAANwAAAAPAAAAAAAAAAAAAAAAAJgCAABkcnMv&#10;ZG93bnJldi54bWxQSwUGAAAAAAQABAD1AAAAigMAAAAA&#10;" filled="f" stroked="f">
                  <v:textbox style="mso-fit-shape-to-text:t">
                    <w:txbxContent>
                      <w:p w:rsidR="00DC4695" w:rsidRPr="001D5812" w:rsidRDefault="00A450FB" w:rsidP="00DC4695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1D5812">
                          <w:rPr>
                            <w:rFonts w:hint="eastAsia"/>
                            <w:b/>
                            <w:bCs/>
                            <w:shadow/>
                            <w:color w:val="FFFFFF" w:themeColor="background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sectPr w:rsidR="00525E19" w:rsidRPr="00114A89">
      <w:headerReference w:type="default" r:id="rId10"/>
      <w:footerReference w:type="default" r:id="rId11"/>
      <w:footerReference w:type="firs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157" w:rsidRDefault="00186157">
      <w:pPr>
        <w:spacing w:after="0" w:line="240" w:lineRule="auto"/>
      </w:pPr>
      <w:r>
        <w:separator/>
      </w:r>
    </w:p>
    <w:p w:rsidR="00186157" w:rsidRDefault="00186157"/>
  </w:endnote>
  <w:endnote w:type="continuationSeparator" w:id="0">
    <w:p w:rsidR="00186157" w:rsidRDefault="00186157">
      <w:pPr>
        <w:spacing w:after="0" w:line="240" w:lineRule="auto"/>
      </w:pPr>
      <w:r>
        <w:continuationSeparator/>
      </w:r>
    </w:p>
    <w:p w:rsidR="00186157" w:rsidRDefault="00186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5804FB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5804FB" w:rsidRDefault="005804FB">
          <w:pPr>
            <w:pStyle w:val="a4"/>
            <w:rPr>
              <w:sz w:val="10"/>
              <w:szCs w:val="10"/>
            </w:rPr>
          </w:pPr>
        </w:p>
      </w:tc>
    </w:tr>
  </w:tbl>
  <w:p w:rsidR="005804FB" w:rsidRDefault="005804F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5804FB" w:rsidRPr="00C07176">
      <w:tc>
        <w:tcPr>
          <w:tcW w:w="8424" w:type="dxa"/>
        </w:tcPr>
        <w:p w:rsidR="005804FB" w:rsidRPr="00C138EB" w:rsidRDefault="00C138EB" w:rsidP="00C138EB">
          <w:pPr>
            <w:pStyle w:val="a9"/>
            <w:ind w:left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东方</w:t>
          </w:r>
          <w:r>
            <w:rPr>
              <w:rFonts w:ascii="微软雅黑" w:eastAsia="微软雅黑" w:hAnsi="微软雅黑"/>
            </w:rPr>
            <w:t>博冠</w:t>
          </w:r>
          <w:r>
            <w:rPr>
              <w:rFonts w:ascii="微软雅黑" w:eastAsia="微软雅黑" w:hAnsi="微软雅黑" w:hint="eastAsia"/>
            </w:rPr>
            <w:t>（北京）科技</w:t>
          </w:r>
          <w:r>
            <w:rPr>
              <w:rFonts w:ascii="微软雅黑" w:eastAsia="微软雅黑" w:hAnsi="微软雅黑"/>
            </w:rPr>
            <w:t>有限公司</w:t>
          </w:r>
        </w:p>
        <w:tbl>
          <w:tblPr>
            <w:tblW w:w="8613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5"/>
            <w:gridCol w:w="2791"/>
            <w:gridCol w:w="2987"/>
          </w:tblGrid>
          <w:tr w:rsidR="005804FB" w:rsidRPr="00C07176" w:rsidTr="00672E3D">
            <w:trPr>
              <w:trHeight w:hRule="exact" w:val="144"/>
            </w:trPr>
            <w:tc>
              <w:tcPr>
                <w:tcW w:w="1646" w:type="pct"/>
              </w:tcPr>
              <w:p w:rsidR="005804FB" w:rsidRPr="00C138EB" w:rsidRDefault="005804FB">
                <w:pPr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620" w:type="pct"/>
              </w:tcPr>
              <w:p w:rsidR="005804FB" w:rsidRPr="00C07176" w:rsidRDefault="005804FB">
                <w:pPr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734" w:type="pct"/>
              </w:tcPr>
              <w:p w:rsidR="005804FB" w:rsidRPr="00C07176" w:rsidRDefault="005804FB">
                <w:pPr>
                  <w:rPr>
                    <w:rFonts w:ascii="微软雅黑" w:eastAsia="微软雅黑" w:hAnsi="微软雅黑"/>
                  </w:rPr>
                </w:pPr>
              </w:p>
            </w:tc>
          </w:tr>
          <w:tr w:rsidR="005804FB" w:rsidRPr="00C07176" w:rsidTr="00672E3D">
            <w:tc>
              <w:tcPr>
                <w:tcW w:w="1646" w:type="pct"/>
                <w:tcMar>
                  <w:bottom w:w="144" w:type="dxa"/>
                </w:tcMar>
              </w:tcPr>
              <w:p w:rsidR="005804FB" w:rsidRPr="00C07176" w:rsidRDefault="00CA1793">
                <w:pPr>
                  <w:pStyle w:val="a4"/>
                  <w:rPr>
                    <w:rFonts w:ascii="微软雅黑" w:eastAsia="微软雅黑" w:hAnsi="微软雅黑"/>
                  </w:rPr>
                </w:pPr>
                <w:r w:rsidRPr="00C07176">
                  <w:rPr>
                    <w:rStyle w:val="af"/>
                    <w:rFonts w:ascii="微软雅黑" w:eastAsia="微软雅黑" w:hAnsi="微软雅黑"/>
                    <w:lang w:val="zh-CN"/>
                  </w:rPr>
                  <w:t>电话</w:t>
                </w:r>
                <w:r w:rsidRPr="00C07176">
                  <w:rPr>
                    <w:rFonts w:ascii="微软雅黑" w:eastAsia="微软雅黑" w:hAnsi="微软雅黑"/>
                    <w:lang w:val="zh-CN"/>
                  </w:rPr>
                  <w:t xml:space="preserve"> </w:t>
                </w:r>
                <w:r w:rsidR="00672E3D" w:rsidRPr="00672E3D">
                  <w:t>+86 10 58235529</w:t>
                </w:r>
              </w:p>
              <w:p w:rsidR="005804FB" w:rsidRPr="00C07176" w:rsidRDefault="00CA1793">
                <w:pPr>
                  <w:pStyle w:val="a4"/>
                  <w:rPr>
                    <w:rFonts w:ascii="微软雅黑" w:eastAsia="微软雅黑" w:hAnsi="微软雅黑"/>
                  </w:rPr>
                </w:pPr>
                <w:r w:rsidRPr="00C07176">
                  <w:rPr>
                    <w:rStyle w:val="af"/>
                    <w:rFonts w:ascii="微软雅黑" w:eastAsia="微软雅黑" w:hAnsi="微软雅黑"/>
                    <w:lang w:val="zh-CN"/>
                  </w:rPr>
                  <w:t>传真</w:t>
                </w:r>
                <w:r w:rsidRPr="00C07176">
                  <w:rPr>
                    <w:rFonts w:ascii="微软雅黑" w:eastAsia="微软雅黑" w:hAnsi="微软雅黑"/>
                    <w:lang w:val="zh-CN"/>
                  </w:rPr>
                  <w:t xml:space="preserve"> </w:t>
                </w:r>
                <w:r w:rsidR="00672E3D" w:rsidRPr="00672E3D">
                  <w:t>+86 10 84805003</w:t>
                </w:r>
              </w:p>
            </w:tc>
            <w:tc>
              <w:tcPr>
                <w:tcW w:w="1620" w:type="pct"/>
                <w:tcMar>
                  <w:bottom w:w="144" w:type="dxa"/>
                </w:tcMar>
              </w:tcPr>
              <w:p w:rsidR="005804FB" w:rsidRDefault="005E71E1">
                <w:pPr>
                  <w:pStyle w:val="a4"/>
                </w:pPr>
                <w:r w:rsidRPr="005E71E1">
                  <w:rPr>
                    <w:rFonts w:hint="eastAsia"/>
                  </w:rPr>
                  <w:t>朝阳区北苑路</w:t>
                </w:r>
                <w:r w:rsidRPr="005E71E1">
                  <w:rPr>
                    <w:rFonts w:hint="eastAsia"/>
                  </w:rPr>
                  <w:t>170</w:t>
                </w:r>
                <w:r w:rsidRPr="005E71E1">
                  <w:rPr>
                    <w:rFonts w:hint="eastAsia"/>
                  </w:rPr>
                  <w:t>号凯旋中心</w:t>
                </w:r>
                <w:r w:rsidRPr="005E71E1">
                  <w:rPr>
                    <w:rFonts w:hint="eastAsia"/>
                  </w:rPr>
                  <w:t>E</w:t>
                </w:r>
                <w:r w:rsidRPr="005E71E1">
                  <w:rPr>
                    <w:rFonts w:hint="eastAsia"/>
                  </w:rPr>
                  <w:t>座</w:t>
                </w:r>
                <w:r w:rsidRPr="005E71E1">
                  <w:rPr>
                    <w:rFonts w:hint="eastAsia"/>
                  </w:rPr>
                  <w:t>1707</w:t>
                </w:r>
                <w:r w:rsidRPr="005E71E1">
                  <w:rPr>
                    <w:rFonts w:hint="eastAsia"/>
                  </w:rPr>
                  <w:t>室</w:t>
                </w:r>
              </w:p>
              <w:p w:rsidR="005E71E1" w:rsidRPr="00C07176" w:rsidRDefault="005E71E1">
                <w:pPr>
                  <w:pStyle w:val="a4"/>
                  <w:rPr>
                    <w:rFonts w:ascii="微软雅黑" w:eastAsia="微软雅黑" w:hAnsi="微软雅黑"/>
                  </w:rPr>
                </w:pPr>
                <w:r>
                  <w:t>邮编：</w:t>
                </w:r>
                <w:r>
                  <w:t>100101 </w:t>
                </w:r>
              </w:p>
            </w:tc>
            <w:tc>
              <w:tcPr>
                <w:tcW w:w="1734" w:type="pct"/>
                <w:tcMar>
                  <w:bottom w:w="144" w:type="dxa"/>
                </w:tcMar>
              </w:tcPr>
              <w:p w:rsidR="005804FB" w:rsidRPr="00C07176" w:rsidRDefault="00672E3D">
                <w:pPr>
                  <w:pStyle w:val="a4"/>
                  <w:rPr>
                    <w:rFonts w:ascii="微软雅黑" w:eastAsia="微软雅黑" w:hAnsi="微软雅黑"/>
                  </w:rPr>
                </w:pPr>
                <w:r w:rsidRPr="00672E3D">
                  <w:rPr>
                    <w:rFonts w:ascii="微软雅黑" w:eastAsia="微软雅黑" w:hAnsi="微软雅黑"/>
                  </w:rPr>
                  <w:t>http://www.eastelite.com.c</w:t>
                </w:r>
                <w:r>
                  <w:rPr>
                    <w:rFonts w:ascii="微软雅黑" w:eastAsia="微软雅黑" w:hAnsi="微软雅黑"/>
                  </w:rPr>
                  <w:t>n</w:t>
                </w:r>
              </w:p>
              <w:p w:rsidR="005804FB" w:rsidRPr="00C07176" w:rsidRDefault="005E71E1">
                <w:pPr>
                  <w:pStyle w:val="a4"/>
                  <w:rPr>
                    <w:rFonts w:ascii="微软雅黑" w:eastAsia="微软雅黑" w:hAnsi="微软雅黑"/>
                  </w:rPr>
                </w:pPr>
                <w:r w:rsidRPr="005E71E1">
                  <w:t>service@eastelite.com.cn</w:t>
                </w:r>
              </w:p>
            </w:tc>
          </w:tr>
        </w:tbl>
        <w:p w:rsidR="005804FB" w:rsidRPr="00C07176" w:rsidRDefault="005804FB">
          <w:pPr>
            <w:pStyle w:val="a4"/>
            <w:rPr>
              <w:rFonts w:ascii="微软雅黑" w:eastAsia="微软雅黑" w:hAnsi="微软雅黑"/>
            </w:rPr>
          </w:pPr>
        </w:p>
      </w:tc>
      <w:tc>
        <w:tcPr>
          <w:tcW w:w="288" w:type="dxa"/>
        </w:tcPr>
        <w:p w:rsidR="005804FB" w:rsidRPr="00C07176" w:rsidRDefault="005804FB">
          <w:pPr>
            <w:pStyle w:val="a4"/>
            <w:rPr>
              <w:rFonts w:ascii="微软雅黑" w:eastAsia="微软雅黑" w:hAnsi="微软雅黑"/>
            </w:rPr>
          </w:pPr>
        </w:p>
      </w:tc>
      <w:sdt>
        <w:sdtPr>
          <w:rPr>
            <w:noProof/>
          </w:rPr>
          <w:alias w:val="单击右边的图标替换图片"/>
          <w:tag w:val="单击右边的图标替换图片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5804FB" w:rsidRPr="00C07176" w:rsidRDefault="00C07176">
              <w:pPr>
                <w:pStyle w:val="a6"/>
                <w:rPr>
                  <w:rFonts w:ascii="微软雅黑" w:eastAsia="微软雅黑" w:hAnsi="微软雅黑"/>
                </w:rPr>
              </w:pPr>
              <w:r w:rsidRPr="00C07176">
                <w:rPr>
                  <w:noProof/>
                </w:rPr>
                <w:drawing>
                  <wp:inline distT="0" distB="0" distL="0" distR="0" wp14:anchorId="053A935E" wp14:editId="33343C17">
                    <wp:extent cx="590550" cy="590550"/>
                    <wp:effectExtent l="0" t="0" r="0" b="0"/>
                    <wp:docPr id="2" name="图片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Hirunyah\AppData\Local\Microsoft\Windows\Temporary Internet Files\Content.Word\205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0550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5804FB" w:rsidRPr="00C07176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5804FB" w:rsidRPr="00C07176" w:rsidRDefault="005804FB">
          <w:pPr>
            <w:pStyle w:val="a4"/>
            <w:rPr>
              <w:rFonts w:ascii="微软雅黑" w:eastAsia="微软雅黑" w:hAnsi="微软雅黑"/>
              <w:sz w:val="10"/>
              <w:szCs w:val="10"/>
            </w:rPr>
          </w:pPr>
        </w:p>
      </w:tc>
      <w:tc>
        <w:tcPr>
          <w:tcW w:w="288" w:type="dxa"/>
        </w:tcPr>
        <w:p w:rsidR="005804FB" w:rsidRPr="00C07176" w:rsidRDefault="005804FB">
          <w:pPr>
            <w:pStyle w:val="a4"/>
            <w:rPr>
              <w:rFonts w:ascii="微软雅黑" w:eastAsia="微软雅黑" w:hAnsi="微软雅黑"/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5804FB" w:rsidRPr="00C07176" w:rsidRDefault="005804FB">
          <w:pPr>
            <w:pStyle w:val="a4"/>
            <w:rPr>
              <w:rFonts w:ascii="微软雅黑" w:eastAsia="微软雅黑" w:hAnsi="微软雅黑"/>
              <w:sz w:val="10"/>
              <w:szCs w:val="10"/>
            </w:rPr>
          </w:pPr>
        </w:p>
      </w:tc>
    </w:tr>
  </w:tbl>
  <w:p w:rsidR="005804FB" w:rsidRPr="00C07176" w:rsidRDefault="005804FB" w:rsidP="00C07176">
    <w:pPr>
      <w:pStyle w:val="a4"/>
      <w:ind w:left="0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157" w:rsidRDefault="00186157">
      <w:pPr>
        <w:spacing w:after="0" w:line="240" w:lineRule="auto"/>
      </w:pPr>
      <w:r>
        <w:separator/>
      </w:r>
    </w:p>
    <w:p w:rsidR="00186157" w:rsidRDefault="00186157"/>
  </w:footnote>
  <w:footnote w:type="continuationSeparator" w:id="0">
    <w:p w:rsidR="00186157" w:rsidRDefault="00186157">
      <w:pPr>
        <w:spacing w:after="0" w:line="240" w:lineRule="auto"/>
      </w:pPr>
      <w:r>
        <w:continuationSeparator/>
      </w:r>
    </w:p>
    <w:p w:rsidR="00186157" w:rsidRDefault="001861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5804FB">
      <w:trPr>
        <w:trHeight w:hRule="exact" w:val="720"/>
      </w:trPr>
      <w:sdt>
        <w:sdtPr>
          <w:alias w:val="日期"/>
          <w:tag w:val=""/>
          <w:id w:val="2064987651"/>
          <w:placeholder>
            <w:docPart w:val="DF4E75827B5A46AFBAD4CDB49445A50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7-03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5804FB" w:rsidRDefault="00C138EB">
              <w:pPr>
                <w:pStyle w:val="a3"/>
              </w:pPr>
              <w:r>
                <w:t>07.3.2017</w:t>
              </w:r>
            </w:p>
          </w:tc>
        </w:sdtContent>
      </w:sdt>
      <w:tc>
        <w:tcPr>
          <w:tcW w:w="288" w:type="dxa"/>
          <w:vAlign w:val="bottom"/>
        </w:tcPr>
        <w:p w:rsidR="005804FB" w:rsidRDefault="005804FB"/>
      </w:tc>
      <w:tc>
        <w:tcPr>
          <w:tcW w:w="5544" w:type="dxa"/>
          <w:vAlign w:val="bottom"/>
        </w:tcPr>
        <w:p w:rsidR="005804FB" w:rsidRDefault="00186157">
          <w:pPr>
            <w:pStyle w:val="ac"/>
          </w:pPr>
          <w:sdt>
            <w:sdtPr>
              <w:alias w:val="标题"/>
              <w:tag w:val=""/>
              <w:id w:val="534769955"/>
              <w:placeholder>
                <w:docPart w:val="E30ACE98D7DA4F10A3FF2C5FB1D350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72E3D">
                <w:rPr>
                  <w:rFonts w:hint="eastAsia"/>
                </w:rPr>
                <w:t>电子班牌模板集文档</w:t>
              </w:r>
            </w:sdtContent>
          </w:sdt>
        </w:p>
      </w:tc>
      <w:tc>
        <w:tcPr>
          <w:tcW w:w="2880" w:type="dxa"/>
          <w:vAlign w:val="bottom"/>
        </w:tcPr>
        <w:p w:rsidR="005804FB" w:rsidRDefault="00CA1793">
          <w:pPr>
            <w:pStyle w:val="aa"/>
          </w:pPr>
          <w:r>
            <w:rPr>
              <w:lang w:val="zh-CN"/>
            </w:rPr>
            <w:t>页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8F3936">
            <w:t>04</w:t>
          </w:r>
          <w:r>
            <w:fldChar w:fldCharType="end"/>
          </w:r>
        </w:p>
      </w:tc>
    </w:tr>
    <w:tr w:rsidR="005804FB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5804FB" w:rsidRDefault="005804FB">
          <w:pPr>
            <w:rPr>
              <w:sz w:val="10"/>
            </w:rPr>
          </w:pPr>
        </w:p>
      </w:tc>
      <w:tc>
        <w:tcPr>
          <w:tcW w:w="288" w:type="dxa"/>
        </w:tcPr>
        <w:p w:rsidR="005804FB" w:rsidRDefault="005804FB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5804FB" w:rsidRDefault="005804FB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5804FB" w:rsidRDefault="005804FB">
          <w:pPr>
            <w:rPr>
              <w:sz w:val="10"/>
            </w:rPr>
          </w:pPr>
        </w:p>
      </w:tc>
    </w:tr>
  </w:tbl>
  <w:p w:rsidR="005804FB" w:rsidRDefault="005804F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8EB"/>
    <w:rsid w:val="00016870"/>
    <w:rsid w:val="000220C5"/>
    <w:rsid w:val="00024445"/>
    <w:rsid w:val="00071122"/>
    <w:rsid w:val="00072385"/>
    <w:rsid w:val="00114A89"/>
    <w:rsid w:val="0015104F"/>
    <w:rsid w:val="001670CF"/>
    <w:rsid w:val="00186157"/>
    <w:rsid w:val="001B2385"/>
    <w:rsid w:val="001D5812"/>
    <w:rsid w:val="00226F3D"/>
    <w:rsid w:val="00242382"/>
    <w:rsid w:val="002B517A"/>
    <w:rsid w:val="00332E9E"/>
    <w:rsid w:val="00380B5E"/>
    <w:rsid w:val="003E0F61"/>
    <w:rsid w:val="004466EF"/>
    <w:rsid w:val="004B02E5"/>
    <w:rsid w:val="004E6877"/>
    <w:rsid w:val="00506364"/>
    <w:rsid w:val="00507A87"/>
    <w:rsid w:val="00525E19"/>
    <w:rsid w:val="00530323"/>
    <w:rsid w:val="00544469"/>
    <w:rsid w:val="0054634B"/>
    <w:rsid w:val="005542BA"/>
    <w:rsid w:val="00570D5C"/>
    <w:rsid w:val="005804FB"/>
    <w:rsid w:val="005C23A4"/>
    <w:rsid w:val="005E71E1"/>
    <w:rsid w:val="00672E3D"/>
    <w:rsid w:val="00695910"/>
    <w:rsid w:val="006C1D23"/>
    <w:rsid w:val="007C4642"/>
    <w:rsid w:val="00840AD7"/>
    <w:rsid w:val="00881A2A"/>
    <w:rsid w:val="008C4319"/>
    <w:rsid w:val="008F3936"/>
    <w:rsid w:val="009B4F1A"/>
    <w:rsid w:val="00A450FB"/>
    <w:rsid w:val="00AC78C7"/>
    <w:rsid w:val="00B95976"/>
    <w:rsid w:val="00C07176"/>
    <w:rsid w:val="00C138EB"/>
    <w:rsid w:val="00C850BC"/>
    <w:rsid w:val="00CA1793"/>
    <w:rsid w:val="00CF14D0"/>
    <w:rsid w:val="00D31CA4"/>
    <w:rsid w:val="00D83E56"/>
    <w:rsid w:val="00DC4695"/>
    <w:rsid w:val="00DF1E2A"/>
    <w:rsid w:val="00E04103"/>
    <w:rsid w:val="00E82A6F"/>
    <w:rsid w:val="00E93FDD"/>
    <w:rsid w:val="00E96A83"/>
    <w:rsid w:val="00ED2A05"/>
    <w:rsid w:val="00F0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3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Char">
    <w:name w:val="日期 Char"/>
    <w:basedOn w:val="a0"/>
    <w:link w:val="a3"/>
    <w:uiPriority w:val="99"/>
    <w:rPr>
      <w:rFonts w:asciiTheme="majorHAnsi" w:hAnsiTheme="majorHAnsi" w:cstheme="majorHAnsi"/>
      <w:color w:val="000000" w:themeColor="text1"/>
      <w:sz w:val="36"/>
      <w:szCs w:val="42"/>
    </w:rPr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Char0">
    <w:name w:val="页脚 Char"/>
    <w:basedOn w:val="a0"/>
    <w:link w:val="a4"/>
    <w:uiPriority w:val="99"/>
    <w:rPr>
      <w:color w:val="EF4623" w:themeColor="accent1"/>
    </w:rPr>
  </w:style>
  <w:style w:type="paragraph" w:customStyle="1" w:styleId="a5">
    <w:name w:val="表单标题"/>
    <w:basedOn w:val="a"/>
    <w:qFormat/>
    <w:pPr>
      <w:spacing w:before="320" w:after="0" w:line="240" w:lineRule="auto"/>
    </w:pPr>
    <w:rPr>
      <w:b/>
      <w:szCs w:val="26"/>
    </w:rPr>
  </w:style>
  <w:style w:type="paragraph" w:customStyle="1" w:styleId="a6">
    <w:name w:val="图形"/>
    <w:basedOn w:val="a"/>
    <w:uiPriority w:val="99"/>
    <w:pPr>
      <w:spacing w:after="80" w:line="240" w:lineRule="auto"/>
      <w:jc w:val="center"/>
    </w:pPr>
  </w:style>
  <w:style w:type="paragraph" w:styleId="a7">
    <w:name w:val="header"/>
    <w:basedOn w:val="a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0"/>
    <w:link w:val="a7"/>
    <w:uiPriority w:val="99"/>
    <w:rPr>
      <w:color w:val="404040" w:themeColor="text1" w:themeTint="BF"/>
      <w:sz w:val="20"/>
      <w:szCs w:val="20"/>
    </w:rPr>
  </w:style>
  <w:style w:type="table" w:styleId="a8">
    <w:name w:val="Table Grid"/>
    <w:basedOn w:val="a1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9">
    <w:name w:val="组织"/>
    <w:basedOn w:val="a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aa">
    <w:name w:val="页"/>
    <w:basedOn w:val="a"/>
    <w:next w:val="a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ab">
    <w:name w:val="page number"/>
    <w:basedOn w:val="a0"/>
    <w:uiPriority w:val="99"/>
    <w:unhideWhenUsed/>
    <w:rPr>
      <w:b w:val="0"/>
      <w:color w:val="000000" w:themeColor="text1"/>
      <w:sz w:val="44"/>
    </w:rPr>
  </w:style>
  <w:style w:type="paragraph" w:styleId="ac">
    <w:name w:val="Title"/>
    <w:basedOn w:val="a"/>
    <w:next w:val="a"/>
    <w:link w:val="Char2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Char2">
    <w:name w:val="标题 Char"/>
    <w:basedOn w:val="a0"/>
    <w:link w:val="ac"/>
    <w:uiPriority w:val="2"/>
    <w:rPr>
      <w:b/>
      <w:color w:val="EF4623" w:themeColor="accent1"/>
      <w:sz w:val="44"/>
      <w:szCs w:val="4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e"/>
    <w:uiPriority w:val="99"/>
    <w:semiHidden/>
    <w:rPr>
      <w:rFonts w:ascii="Tahoma" w:hAnsi="Tahoma" w:cs="Tahoma"/>
      <w:sz w:val="16"/>
      <w:szCs w:val="16"/>
    </w:rPr>
  </w:style>
  <w:style w:type="character" w:customStyle="1" w:styleId="af">
    <w:name w:val="增强"/>
    <w:basedOn w:val="a0"/>
    <w:uiPriority w:val="22"/>
    <w:qFormat/>
    <w:rPr>
      <w:b/>
      <w:bCs/>
    </w:rPr>
  </w:style>
  <w:style w:type="paragraph" w:customStyle="1" w:styleId="af0">
    <w:name w:val="表单文本"/>
    <w:basedOn w:val="a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f1">
    <w:name w:val="表格文字"/>
    <w:basedOn w:val="a"/>
    <w:qFormat/>
    <w:pPr>
      <w:spacing w:before="120" w:after="120"/>
      <w:ind w:left="115" w:right="115"/>
    </w:pPr>
  </w:style>
  <w:style w:type="character" w:customStyle="1" w:styleId="3Char">
    <w:name w:val="标题 3 Char"/>
    <w:basedOn w:val="a0"/>
    <w:link w:val="3"/>
    <w:uiPriority w:val="9"/>
    <w:semiHidden/>
    <w:rsid w:val="00C138EB"/>
    <w:rPr>
      <w:b/>
      <w:bCs/>
      <w:sz w:val="32"/>
      <w:szCs w:val="32"/>
    </w:rPr>
  </w:style>
  <w:style w:type="paragraph" w:styleId="af2">
    <w:name w:val="Normal (Web)"/>
    <w:basedOn w:val="a"/>
    <w:uiPriority w:val="99"/>
    <w:unhideWhenUsed/>
    <w:rsid w:val="00332E9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styleId="af3">
    <w:name w:val="Emphasis"/>
    <w:basedOn w:val="a0"/>
    <w:uiPriority w:val="20"/>
    <w:qFormat/>
    <w:rsid w:val="00A450FB"/>
    <w:rPr>
      <w:i/>
      <w:iCs/>
    </w:rPr>
  </w:style>
  <w:style w:type="character" w:customStyle="1" w:styleId="2Char">
    <w:name w:val="标题 2 Char"/>
    <w:basedOn w:val="a0"/>
    <w:link w:val="2"/>
    <w:uiPriority w:val="9"/>
    <w:rsid w:val="00A450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3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Char">
    <w:name w:val="日期 Char"/>
    <w:basedOn w:val="a0"/>
    <w:link w:val="a3"/>
    <w:uiPriority w:val="99"/>
    <w:rPr>
      <w:rFonts w:asciiTheme="majorHAnsi" w:hAnsiTheme="majorHAnsi" w:cstheme="majorHAnsi"/>
      <w:color w:val="000000" w:themeColor="text1"/>
      <w:sz w:val="36"/>
      <w:szCs w:val="42"/>
    </w:rPr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Char0">
    <w:name w:val="页脚 Char"/>
    <w:basedOn w:val="a0"/>
    <w:link w:val="a4"/>
    <w:uiPriority w:val="99"/>
    <w:rPr>
      <w:color w:val="EF4623" w:themeColor="accent1"/>
    </w:rPr>
  </w:style>
  <w:style w:type="paragraph" w:customStyle="1" w:styleId="a5">
    <w:name w:val="表单标题"/>
    <w:basedOn w:val="a"/>
    <w:qFormat/>
    <w:pPr>
      <w:spacing w:before="320" w:after="0" w:line="240" w:lineRule="auto"/>
    </w:pPr>
    <w:rPr>
      <w:b/>
      <w:szCs w:val="26"/>
    </w:rPr>
  </w:style>
  <w:style w:type="paragraph" w:customStyle="1" w:styleId="a6">
    <w:name w:val="图形"/>
    <w:basedOn w:val="a"/>
    <w:uiPriority w:val="99"/>
    <w:pPr>
      <w:spacing w:after="80" w:line="240" w:lineRule="auto"/>
      <w:jc w:val="center"/>
    </w:pPr>
  </w:style>
  <w:style w:type="paragraph" w:styleId="a7">
    <w:name w:val="header"/>
    <w:basedOn w:val="a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0"/>
    <w:link w:val="a7"/>
    <w:uiPriority w:val="99"/>
    <w:rPr>
      <w:color w:val="404040" w:themeColor="text1" w:themeTint="BF"/>
      <w:sz w:val="20"/>
      <w:szCs w:val="20"/>
    </w:rPr>
  </w:style>
  <w:style w:type="table" w:styleId="a8">
    <w:name w:val="Table Grid"/>
    <w:basedOn w:val="a1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9">
    <w:name w:val="组织"/>
    <w:basedOn w:val="a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aa">
    <w:name w:val="页"/>
    <w:basedOn w:val="a"/>
    <w:next w:val="a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ab">
    <w:name w:val="page number"/>
    <w:basedOn w:val="a0"/>
    <w:uiPriority w:val="99"/>
    <w:unhideWhenUsed/>
    <w:rPr>
      <w:b w:val="0"/>
      <w:color w:val="000000" w:themeColor="text1"/>
      <w:sz w:val="44"/>
    </w:rPr>
  </w:style>
  <w:style w:type="paragraph" w:styleId="ac">
    <w:name w:val="Title"/>
    <w:basedOn w:val="a"/>
    <w:next w:val="a"/>
    <w:link w:val="Char2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Char2">
    <w:name w:val="标题 Char"/>
    <w:basedOn w:val="a0"/>
    <w:link w:val="ac"/>
    <w:uiPriority w:val="2"/>
    <w:rPr>
      <w:b/>
      <w:color w:val="EF4623" w:themeColor="accent1"/>
      <w:sz w:val="44"/>
      <w:szCs w:val="4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e"/>
    <w:uiPriority w:val="99"/>
    <w:semiHidden/>
    <w:rPr>
      <w:rFonts w:ascii="Tahoma" w:hAnsi="Tahoma" w:cs="Tahoma"/>
      <w:sz w:val="16"/>
      <w:szCs w:val="16"/>
    </w:rPr>
  </w:style>
  <w:style w:type="character" w:customStyle="1" w:styleId="af">
    <w:name w:val="增强"/>
    <w:basedOn w:val="a0"/>
    <w:uiPriority w:val="22"/>
    <w:qFormat/>
    <w:rPr>
      <w:b/>
      <w:bCs/>
    </w:rPr>
  </w:style>
  <w:style w:type="paragraph" w:customStyle="1" w:styleId="af0">
    <w:name w:val="表单文本"/>
    <w:basedOn w:val="a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f1">
    <w:name w:val="表格文字"/>
    <w:basedOn w:val="a"/>
    <w:qFormat/>
    <w:pPr>
      <w:spacing w:before="120" w:after="120"/>
      <w:ind w:left="115" w:right="115"/>
    </w:pPr>
  </w:style>
  <w:style w:type="character" w:customStyle="1" w:styleId="3Char">
    <w:name w:val="标题 3 Char"/>
    <w:basedOn w:val="a0"/>
    <w:link w:val="3"/>
    <w:uiPriority w:val="9"/>
    <w:semiHidden/>
    <w:rsid w:val="00C138EB"/>
    <w:rPr>
      <w:b/>
      <w:bCs/>
      <w:sz w:val="32"/>
      <w:szCs w:val="32"/>
    </w:rPr>
  </w:style>
  <w:style w:type="paragraph" w:styleId="af2">
    <w:name w:val="Normal (Web)"/>
    <w:basedOn w:val="a"/>
    <w:uiPriority w:val="99"/>
    <w:unhideWhenUsed/>
    <w:rsid w:val="00332E9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styleId="af3">
    <w:name w:val="Emphasis"/>
    <w:basedOn w:val="a0"/>
    <w:uiPriority w:val="20"/>
    <w:qFormat/>
    <w:rsid w:val="00A450FB"/>
    <w:rPr>
      <w:i/>
      <w:iCs/>
    </w:rPr>
  </w:style>
  <w:style w:type="character" w:customStyle="1" w:styleId="2Char">
    <w:name w:val="标题 2 Char"/>
    <w:basedOn w:val="a0"/>
    <w:link w:val="2"/>
    <w:uiPriority w:val="9"/>
    <w:rsid w:val="00A450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9033;&#30446;&#29366;&#24577;&#65288;&#32418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75E57FF3994E7C92AB30456A16E2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E27D85-EFB3-4A77-B350-AB2172B405E8}"/>
      </w:docPartPr>
      <w:docPartBody>
        <w:p w:rsidR="001E07A0" w:rsidRDefault="0093299E">
          <w:pPr>
            <w:pStyle w:val="9375E57FF3994E7C92AB30456A16E240"/>
          </w:pPr>
          <w:r w:rsidRPr="00C07176">
            <w:rPr>
              <w:rFonts w:ascii="微软雅黑" w:eastAsia="微软雅黑" w:hAnsi="微软雅黑"/>
              <w:lang w:val="zh-CN"/>
            </w:rPr>
            <w:t>[日期]</w:t>
          </w:r>
        </w:p>
      </w:docPartBody>
    </w:docPart>
    <w:docPart>
      <w:docPartPr>
        <w:name w:val="DF4E75827B5A46AFBAD4CDB49445A5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E9B2EF-ECE9-4A8C-8740-12C35061491D}"/>
      </w:docPartPr>
      <w:docPartBody>
        <w:p w:rsidR="001E07A0" w:rsidRDefault="0093299E">
          <w:pPr>
            <w:pStyle w:val="DF4E75827B5A46AFBAD4CDB49445A501"/>
          </w:pPr>
          <w:r>
            <w:rPr>
              <w:lang w:val="zh-CN"/>
            </w:rPr>
            <w:t>项目状态报告</w:t>
          </w:r>
        </w:p>
      </w:docPartBody>
    </w:docPart>
    <w:docPart>
      <w:docPartPr>
        <w:name w:val="E30ACE98D7DA4F10A3FF2C5FB1D350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6C0192-BFE5-403D-A54D-D6C34B6A5950}"/>
      </w:docPartPr>
      <w:docPartBody>
        <w:p w:rsidR="001E07A0" w:rsidRDefault="0093299E">
          <w:pPr>
            <w:pStyle w:val="E30ACE98D7DA4F10A3FF2C5FB1D35028"/>
          </w:pPr>
          <w:r>
            <w:rPr>
              <w:lang w:val="zh-CN"/>
            </w:rPr>
            <w:t>[</w:t>
          </w:r>
          <w:r>
            <w:rPr>
              <w:lang w:val="zh-CN"/>
            </w:rPr>
            <w:t>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9E"/>
    <w:rsid w:val="000B610F"/>
    <w:rsid w:val="00162B86"/>
    <w:rsid w:val="001E07A0"/>
    <w:rsid w:val="0036587F"/>
    <w:rsid w:val="00536A65"/>
    <w:rsid w:val="007C4A3D"/>
    <w:rsid w:val="008232EA"/>
    <w:rsid w:val="0093299E"/>
    <w:rsid w:val="00D64811"/>
    <w:rsid w:val="00E061FF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75E57FF3994E7C92AB30456A16E240">
    <w:name w:val="9375E57FF3994E7C92AB30456A16E240"/>
    <w:pPr>
      <w:widowControl w:val="0"/>
      <w:jc w:val="both"/>
    </w:pPr>
  </w:style>
  <w:style w:type="paragraph" w:customStyle="1" w:styleId="DF4E75827B5A46AFBAD4CDB49445A501">
    <w:name w:val="DF4E75827B5A46AFBAD4CDB49445A501"/>
    <w:pPr>
      <w:widowControl w:val="0"/>
      <w:jc w:val="both"/>
    </w:pPr>
  </w:style>
  <w:style w:type="paragraph" w:customStyle="1" w:styleId="F6DDD27B73B046D89C3D9F37DD2559A3">
    <w:name w:val="F6DDD27B73B046D89C3D9F37DD2559A3"/>
    <w:pPr>
      <w:widowControl w:val="0"/>
      <w:jc w:val="both"/>
    </w:pPr>
  </w:style>
  <w:style w:type="paragraph" w:customStyle="1" w:styleId="9EC162D7F74B4648B8B27DF74FFE9C7C">
    <w:name w:val="9EC162D7F74B4648B8B27DF74FFE9C7C"/>
    <w:pPr>
      <w:widowControl w:val="0"/>
      <w:jc w:val="both"/>
    </w:pPr>
  </w:style>
  <w:style w:type="paragraph" w:customStyle="1" w:styleId="F8D6545FD9454096A80117387F40B5B4">
    <w:name w:val="F8D6545FD9454096A80117387F40B5B4"/>
    <w:pPr>
      <w:widowControl w:val="0"/>
      <w:jc w:val="both"/>
    </w:pPr>
  </w:style>
  <w:style w:type="paragraph" w:customStyle="1" w:styleId="849B8BCA6AC445E7951FAE64C8163C35">
    <w:name w:val="849B8BCA6AC445E7951FAE64C8163C35"/>
    <w:pPr>
      <w:widowControl w:val="0"/>
      <w:jc w:val="both"/>
    </w:pPr>
  </w:style>
  <w:style w:type="paragraph" w:customStyle="1" w:styleId="E30ACE98D7DA4F10A3FF2C5FB1D35028">
    <w:name w:val="E30ACE98D7DA4F10A3FF2C5FB1D3502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75E57FF3994E7C92AB30456A16E240">
    <w:name w:val="9375E57FF3994E7C92AB30456A16E240"/>
    <w:pPr>
      <w:widowControl w:val="0"/>
      <w:jc w:val="both"/>
    </w:pPr>
  </w:style>
  <w:style w:type="paragraph" w:customStyle="1" w:styleId="DF4E75827B5A46AFBAD4CDB49445A501">
    <w:name w:val="DF4E75827B5A46AFBAD4CDB49445A501"/>
    <w:pPr>
      <w:widowControl w:val="0"/>
      <w:jc w:val="both"/>
    </w:pPr>
  </w:style>
  <w:style w:type="paragraph" w:customStyle="1" w:styleId="F6DDD27B73B046D89C3D9F37DD2559A3">
    <w:name w:val="F6DDD27B73B046D89C3D9F37DD2559A3"/>
    <w:pPr>
      <w:widowControl w:val="0"/>
      <w:jc w:val="both"/>
    </w:pPr>
  </w:style>
  <w:style w:type="paragraph" w:customStyle="1" w:styleId="9EC162D7F74B4648B8B27DF74FFE9C7C">
    <w:name w:val="9EC162D7F74B4648B8B27DF74FFE9C7C"/>
    <w:pPr>
      <w:widowControl w:val="0"/>
      <w:jc w:val="both"/>
    </w:pPr>
  </w:style>
  <w:style w:type="paragraph" w:customStyle="1" w:styleId="F8D6545FD9454096A80117387F40B5B4">
    <w:name w:val="F8D6545FD9454096A80117387F40B5B4"/>
    <w:pPr>
      <w:widowControl w:val="0"/>
      <w:jc w:val="both"/>
    </w:pPr>
  </w:style>
  <w:style w:type="paragraph" w:customStyle="1" w:styleId="849B8BCA6AC445E7951FAE64C8163C35">
    <w:name w:val="849B8BCA6AC445E7951FAE64C8163C35"/>
    <w:pPr>
      <w:widowControl w:val="0"/>
      <w:jc w:val="both"/>
    </w:pPr>
  </w:style>
  <w:style w:type="paragraph" w:customStyle="1" w:styleId="E30ACE98D7DA4F10A3FF2C5FB1D35028">
    <w:name w:val="E30ACE98D7DA4F10A3FF2C5FB1D3502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2017-07-03T00:00:00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45872-296C-465B-86EA-77FFB333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项目状态（红色）.dotx</Template>
  <TotalTime>751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项目状态报告</vt:lpstr>
      <vt:lpstr>/项目快照</vt:lpstr>
      <vt:lpstr>状态摘要</vt:lpstr>
      <vt:lpstr>预算概览</vt:lpstr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电子班牌模板集文档</dc:title>
  <dc:creator>微软用户</dc:creator>
  <cp:keywords/>
  <cp:lastModifiedBy>微软用户</cp:lastModifiedBy>
  <cp:revision>17</cp:revision>
  <dcterms:created xsi:type="dcterms:W3CDTF">2017-07-03T01:45:00Z</dcterms:created>
  <dcterms:modified xsi:type="dcterms:W3CDTF">2017-07-17T09:57:00Z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