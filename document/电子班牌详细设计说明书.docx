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5375E" w14:textId="77777777" w:rsidR="0008214F" w:rsidRPr="00A50044" w:rsidRDefault="0008214F" w:rsidP="0008214F">
      <w:pPr>
        <w:pStyle w:val="afa"/>
      </w:pPr>
    </w:p>
    <w:p w14:paraId="3E6252EE" w14:textId="77777777" w:rsidR="009F0EE6" w:rsidRPr="00A50044" w:rsidRDefault="009F0EE6" w:rsidP="009F0EE6">
      <w:pPr>
        <w:pStyle w:val="afb"/>
      </w:pPr>
    </w:p>
    <w:p w14:paraId="79FA0BA7" w14:textId="77777777" w:rsidR="0008214F" w:rsidRPr="00B349FF" w:rsidRDefault="0008214F" w:rsidP="0008214F">
      <w:pPr>
        <w:pStyle w:val="afa"/>
        <w:rPr>
          <w:b/>
          <w:sz w:val="36"/>
          <w:szCs w:val="36"/>
        </w:rPr>
      </w:pPr>
      <w:r w:rsidRPr="00B349FF">
        <w:rPr>
          <w:rFonts w:hint="eastAsia"/>
          <w:b/>
          <w:sz w:val="36"/>
          <w:szCs w:val="36"/>
        </w:rPr>
        <w:t>文档</w:t>
      </w:r>
      <w:r w:rsidRPr="00B349FF">
        <w:rPr>
          <w:b/>
          <w:sz w:val="36"/>
          <w:szCs w:val="36"/>
        </w:rPr>
        <w:t>名称：详细设计说明书</w:t>
      </w:r>
    </w:p>
    <w:p w14:paraId="089E0533" w14:textId="77777777" w:rsidR="0008214F" w:rsidRPr="00B349FF" w:rsidRDefault="0008214F" w:rsidP="0008214F">
      <w:pPr>
        <w:pStyle w:val="afa"/>
        <w:rPr>
          <w:b/>
          <w:sz w:val="36"/>
          <w:szCs w:val="36"/>
        </w:rPr>
      </w:pPr>
    </w:p>
    <w:p w14:paraId="313A2F00" w14:textId="77777777" w:rsidR="0008214F" w:rsidRPr="00B349FF" w:rsidRDefault="0008214F" w:rsidP="0008214F">
      <w:pPr>
        <w:pStyle w:val="afa"/>
        <w:rPr>
          <w:b/>
          <w:sz w:val="36"/>
          <w:szCs w:val="36"/>
        </w:rPr>
      </w:pPr>
      <w:r w:rsidRPr="00B349FF">
        <w:rPr>
          <w:rFonts w:hint="eastAsia"/>
          <w:b/>
          <w:sz w:val="36"/>
          <w:szCs w:val="36"/>
        </w:rPr>
        <w:t>项目</w:t>
      </w:r>
      <w:r w:rsidRPr="00B349FF">
        <w:rPr>
          <w:b/>
          <w:sz w:val="36"/>
          <w:szCs w:val="36"/>
        </w:rPr>
        <w:t>名称：电子班牌</w:t>
      </w:r>
    </w:p>
    <w:p w14:paraId="2029D2B1" w14:textId="77777777" w:rsidR="0008214F" w:rsidRPr="00B349FF" w:rsidRDefault="0008214F" w:rsidP="0008214F">
      <w:pPr>
        <w:pStyle w:val="afa"/>
        <w:rPr>
          <w:b/>
          <w:sz w:val="36"/>
          <w:szCs w:val="36"/>
        </w:rPr>
      </w:pPr>
    </w:p>
    <w:p w14:paraId="293CAE4C" w14:textId="77777777" w:rsidR="006B17E5" w:rsidRPr="00B349FF" w:rsidRDefault="0008214F" w:rsidP="0008214F">
      <w:pPr>
        <w:pStyle w:val="afa"/>
        <w:rPr>
          <w:b/>
          <w:sz w:val="36"/>
          <w:szCs w:val="36"/>
        </w:rPr>
      </w:pPr>
      <w:r w:rsidRPr="00B349FF">
        <w:rPr>
          <w:b/>
          <w:sz w:val="36"/>
          <w:szCs w:val="36"/>
        </w:rPr>
        <w:t>编写</w:t>
      </w:r>
      <w:r w:rsidR="006B17E5" w:rsidRPr="00B349FF">
        <w:rPr>
          <w:b/>
          <w:sz w:val="36"/>
          <w:szCs w:val="36"/>
        </w:rPr>
        <w:t>人</w:t>
      </w:r>
      <w:r w:rsidRPr="00B349FF">
        <w:rPr>
          <w:b/>
          <w:sz w:val="36"/>
          <w:szCs w:val="36"/>
        </w:rPr>
        <w:t>：王杰</w:t>
      </w:r>
    </w:p>
    <w:p w14:paraId="28931B5D" w14:textId="77777777" w:rsidR="006B17E5" w:rsidRPr="00B349FF" w:rsidRDefault="006B17E5" w:rsidP="0008214F">
      <w:pPr>
        <w:pStyle w:val="afa"/>
        <w:rPr>
          <w:b/>
          <w:sz w:val="36"/>
          <w:szCs w:val="36"/>
        </w:rPr>
      </w:pPr>
    </w:p>
    <w:p w14:paraId="2C58D2D8" w14:textId="77777777" w:rsidR="006D6B1E" w:rsidRPr="00B349FF" w:rsidRDefault="006B17E5" w:rsidP="0008214F">
      <w:pPr>
        <w:pStyle w:val="afa"/>
        <w:rPr>
          <w:b/>
          <w:sz w:val="36"/>
          <w:szCs w:val="36"/>
        </w:rPr>
      </w:pPr>
      <w:r w:rsidRPr="00B349FF">
        <w:rPr>
          <w:b/>
          <w:sz w:val="36"/>
          <w:szCs w:val="36"/>
        </w:rPr>
        <w:t>编写时间：2016-07-26</w:t>
      </w:r>
    </w:p>
    <w:p w14:paraId="0F98F811" w14:textId="77777777" w:rsidR="006D6B1E" w:rsidRPr="00B349FF" w:rsidRDefault="006D6B1E" w:rsidP="0008214F">
      <w:pPr>
        <w:pStyle w:val="afa"/>
        <w:rPr>
          <w:b/>
          <w:sz w:val="36"/>
          <w:szCs w:val="36"/>
        </w:rPr>
      </w:pPr>
    </w:p>
    <w:p w14:paraId="2757858D" w14:textId="2BF89CC5" w:rsidR="00ED1000" w:rsidRPr="00B349FF" w:rsidRDefault="006D6B1E" w:rsidP="00ED1000">
      <w:pPr>
        <w:pStyle w:val="afa"/>
        <w:rPr>
          <w:b/>
          <w:sz w:val="36"/>
          <w:szCs w:val="36"/>
        </w:rPr>
      </w:pPr>
      <w:r w:rsidRPr="00B349FF">
        <w:rPr>
          <w:rFonts w:hint="eastAsia"/>
          <w:b/>
          <w:sz w:val="36"/>
          <w:szCs w:val="36"/>
        </w:rPr>
        <w:t>开发</w:t>
      </w:r>
      <w:r w:rsidRPr="00B349FF">
        <w:rPr>
          <w:b/>
          <w:sz w:val="36"/>
          <w:szCs w:val="36"/>
        </w:rPr>
        <w:t>单位：东方博冠（北京）科技有限</w:t>
      </w:r>
      <w:r w:rsidR="00ED1000" w:rsidRPr="00B349FF">
        <w:rPr>
          <w:rFonts w:hint="eastAsia"/>
          <w:b/>
          <w:sz w:val="36"/>
          <w:szCs w:val="36"/>
        </w:rPr>
        <w:t>公司</w:t>
      </w:r>
    </w:p>
    <w:p w14:paraId="296F5E06" w14:textId="77777777" w:rsidR="009F6C7D" w:rsidRDefault="00ED1000" w:rsidP="00D57043">
      <w:pPr>
        <w:pStyle w:val="a"/>
      </w:pPr>
      <w:r w:rsidRPr="00D25563">
        <w:br w:type="page"/>
      </w:r>
    </w:p>
    <w:p w14:paraId="57F97250" w14:textId="1D950C38" w:rsidR="009F6C7D" w:rsidRDefault="00A345A7" w:rsidP="00D57043">
      <w:pPr>
        <w:pStyle w:val="a"/>
      </w:pPr>
      <w:r>
        <w:lastRenderedPageBreak/>
        <w:t>系统概要</w:t>
      </w:r>
    </w:p>
    <w:p w14:paraId="16277BC4" w14:textId="380401B5" w:rsidR="009F6C7D" w:rsidRDefault="00005CA2" w:rsidP="009F6C7D">
      <w:r w:rsidRPr="006362FA">
        <w:rPr>
          <w:rFonts w:ascii="宋体" w:hAnsi="宋体" w:hint="eastAsia"/>
          <w:sz w:val="23"/>
          <w:szCs w:val="23"/>
        </w:rPr>
        <w:t>电子班牌是校园文化建设中创新型的新颖的师生交流及校园服务平台，作为班级文化展示与交流的新载体，具有公共性的特征，其展示内容包括音视频、图片和滚动字幕等多媒体信息，为每个班级所在教室门口配置一个显示触摸屏，用来显示班级文化建设、德育文化建设、以及学校通知、考试等信息，同时支持学生刷卡考勤功能，用于高考改革环境下的分层走班教学需要</w:t>
      </w:r>
      <w:r>
        <w:rPr>
          <w:rFonts w:ascii="宋体" w:hAnsi="宋体"/>
          <w:sz w:val="23"/>
          <w:szCs w:val="23"/>
        </w:rPr>
        <w:t>。</w:t>
      </w:r>
    </w:p>
    <w:p w14:paraId="2380A0E6" w14:textId="0E6F2018" w:rsidR="00D57043" w:rsidRPr="000565DE" w:rsidRDefault="00D57043" w:rsidP="00D57043">
      <w:pPr>
        <w:pStyle w:val="a"/>
      </w:pPr>
      <w:r>
        <w:rPr>
          <w:rFonts w:hint="eastAsia"/>
        </w:rPr>
        <w:t>系统</w:t>
      </w:r>
      <w:r w:rsidR="00906585">
        <w:t>架构</w:t>
      </w:r>
    </w:p>
    <w:p w14:paraId="42BC268C" w14:textId="41852D38" w:rsidR="00D57043" w:rsidRDefault="00145208" w:rsidP="00D57043">
      <w:pPr>
        <w:pStyle w:val="a"/>
        <w:numPr>
          <w:ilvl w:val="0"/>
          <w:numId w:val="0"/>
        </w:numPr>
      </w:pPr>
      <w:r>
        <w:rPr>
          <w:noProof/>
        </w:rPr>
        <w:drawing>
          <wp:inline distT="0" distB="0" distL="0" distR="0" wp14:anchorId="2D24934A" wp14:editId="40BEC5C1">
            <wp:extent cx="5274945" cy="3622675"/>
            <wp:effectExtent l="0" t="0" r="825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zure (4).png"/>
                    <pic:cNvPicPr/>
                  </pic:nvPicPr>
                  <pic:blipFill>
                    <a:blip r:embed="rId12">
                      <a:extLst>
                        <a:ext uri="{28A0092B-C50C-407E-A947-70E740481C1C}">
                          <a14:useLocalDpi xmlns:a14="http://schemas.microsoft.com/office/drawing/2010/main" val="0"/>
                        </a:ext>
                      </a:extLst>
                    </a:blip>
                    <a:stretch>
                      <a:fillRect/>
                    </a:stretch>
                  </pic:blipFill>
                  <pic:spPr>
                    <a:xfrm>
                      <a:off x="0" y="0"/>
                      <a:ext cx="5274945" cy="3622675"/>
                    </a:xfrm>
                    <a:prstGeom prst="rect">
                      <a:avLst/>
                    </a:prstGeom>
                  </pic:spPr>
                </pic:pic>
              </a:graphicData>
            </a:graphic>
          </wp:inline>
        </w:drawing>
      </w:r>
    </w:p>
    <w:p w14:paraId="4B10C2D0" w14:textId="131CB138" w:rsidR="00F16AED" w:rsidRDefault="009F6C7D" w:rsidP="009F6C7D">
      <w:pPr>
        <w:pStyle w:val="a"/>
      </w:pPr>
      <w:r>
        <w:t>系统功能概要</w:t>
      </w:r>
    </w:p>
    <w:p w14:paraId="4EC76318" w14:textId="051DE049" w:rsidR="009F6C7D" w:rsidRDefault="009F6C7D" w:rsidP="00005CA2">
      <w:pPr>
        <w:pStyle w:val="a"/>
        <w:numPr>
          <w:ilvl w:val="0"/>
          <w:numId w:val="0"/>
        </w:numPr>
        <w:ind w:left="480"/>
        <w:jc w:val="center"/>
      </w:pPr>
      <w:r w:rsidRPr="009F6C7D">
        <w:rPr>
          <w:noProof/>
        </w:rPr>
        <w:drawing>
          <wp:inline distT="0" distB="0" distL="0" distR="0" wp14:anchorId="6631FBD4" wp14:editId="7800DF4A">
            <wp:extent cx="4543740" cy="417015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6016" cy="4181422"/>
                    </a:xfrm>
                    <a:prstGeom prst="rect">
                      <a:avLst/>
                    </a:prstGeom>
                  </pic:spPr>
                </pic:pic>
              </a:graphicData>
            </a:graphic>
          </wp:inline>
        </w:drawing>
      </w:r>
    </w:p>
    <w:p w14:paraId="47B972B1" w14:textId="2A8A0601" w:rsidR="008272A0" w:rsidRPr="00D25563" w:rsidRDefault="00EE7BDA" w:rsidP="00B40729">
      <w:pPr>
        <w:pStyle w:val="a"/>
      </w:pPr>
      <w:r w:rsidRPr="00D25563">
        <w:t>App</w:t>
      </w:r>
      <w:r w:rsidRPr="00D25563">
        <w:t>初始化</w:t>
      </w:r>
      <w:bookmarkStart w:id="0" w:name="_GoBack"/>
      <w:bookmarkEnd w:id="0"/>
    </w:p>
    <w:p w14:paraId="207044BD" w14:textId="598B41B0" w:rsidR="009A2DE5" w:rsidRPr="00A50044" w:rsidRDefault="009A2DE5" w:rsidP="009A2DE5">
      <w:pPr>
        <w:pStyle w:val="ad"/>
        <w:numPr>
          <w:ilvl w:val="0"/>
          <w:numId w:val="21"/>
        </w:numPr>
        <w:rPr>
          <w:i w:val="0"/>
          <w:lang w:val="en-US"/>
        </w:rPr>
      </w:pPr>
      <w:r w:rsidRPr="00A50044">
        <w:rPr>
          <w:i w:val="0"/>
          <w:lang w:val="en-US"/>
        </w:rPr>
        <w:t>班级信息</w:t>
      </w:r>
    </w:p>
    <w:tbl>
      <w:tblPr>
        <w:tblStyle w:val="a9"/>
        <w:tblW w:w="0" w:type="auto"/>
        <w:tblInd w:w="360" w:type="dxa"/>
        <w:tblLook w:val="04A0" w:firstRow="1" w:lastRow="0" w:firstColumn="1" w:lastColumn="0" w:noHBand="0" w:noVBand="1"/>
      </w:tblPr>
      <w:tblGrid>
        <w:gridCol w:w="4028"/>
        <w:gridCol w:w="3909"/>
      </w:tblGrid>
      <w:tr w:rsidR="00922DEB" w:rsidRPr="00A50044" w14:paraId="05D3BA38" w14:textId="77777777" w:rsidTr="00922DEB">
        <w:trPr>
          <w:trHeight w:val="322"/>
        </w:trPr>
        <w:tc>
          <w:tcPr>
            <w:tcW w:w="4028" w:type="dxa"/>
          </w:tcPr>
          <w:p w14:paraId="5FBEC456" w14:textId="269B9AD6" w:rsidR="00922DEB" w:rsidRPr="00A50044" w:rsidRDefault="00922DEB" w:rsidP="002A34ED">
            <w:pPr>
              <w:rPr>
                <w:lang w:val="en-US"/>
              </w:rPr>
            </w:pPr>
            <w:r w:rsidRPr="00A50044">
              <w:rPr>
                <w:lang w:val="en-US"/>
              </w:rPr>
              <w:t>GradeID</w:t>
            </w:r>
          </w:p>
        </w:tc>
        <w:tc>
          <w:tcPr>
            <w:tcW w:w="3909" w:type="dxa"/>
          </w:tcPr>
          <w:p w14:paraId="347EF6ED" w14:textId="1B061F35" w:rsidR="00922DEB" w:rsidRPr="00A50044" w:rsidRDefault="00922DEB" w:rsidP="002A34ED">
            <w:pPr>
              <w:rPr>
                <w:lang w:val="en-US"/>
              </w:rPr>
            </w:pPr>
            <w:r w:rsidRPr="00A50044">
              <w:rPr>
                <w:rFonts w:hint="eastAsia"/>
                <w:lang w:val="en-US"/>
              </w:rPr>
              <w:t>年级</w:t>
            </w:r>
            <w:r w:rsidRPr="00A50044">
              <w:rPr>
                <w:lang w:val="en-US"/>
              </w:rPr>
              <w:t>ID</w:t>
            </w:r>
          </w:p>
        </w:tc>
      </w:tr>
      <w:tr w:rsidR="00922DEB" w:rsidRPr="00A50044" w14:paraId="7110B7EC" w14:textId="77777777" w:rsidTr="003963D9">
        <w:tc>
          <w:tcPr>
            <w:tcW w:w="4028" w:type="dxa"/>
          </w:tcPr>
          <w:p w14:paraId="75F39C4D" w14:textId="54E7FECE" w:rsidR="00922DEB" w:rsidRPr="00A50044" w:rsidRDefault="00922DEB" w:rsidP="002A34ED">
            <w:pPr>
              <w:rPr>
                <w:lang w:val="en-US"/>
              </w:rPr>
            </w:pPr>
            <w:r w:rsidRPr="00A50044">
              <w:rPr>
                <w:lang w:val="en-US"/>
              </w:rPr>
              <w:t>GradeName</w:t>
            </w:r>
          </w:p>
        </w:tc>
        <w:tc>
          <w:tcPr>
            <w:tcW w:w="3909" w:type="dxa"/>
          </w:tcPr>
          <w:p w14:paraId="1DC0307C" w14:textId="6E3AF405" w:rsidR="00922DEB" w:rsidRPr="00A50044" w:rsidRDefault="00922DEB" w:rsidP="002A34ED">
            <w:pPr>
              <w:rPr>
                <w:lang w:val="en-US"/>
              </w:rPr>
            </w:pPr>
            <w:r w:rsidRPr="00A50044">
              <w:rPr>
                <w:lang w:val="en-US"/>
              </w:rPr>
              <w:t>年级名称</w:t>
            </w:r>
          </w:p>
        </w:tc>
      </w:tr>
      <w:tr w:rsidR="006C4914" w:rsidRPr="00A50044" w14:paraId="66874401" w14:textId="77777777" w:rsidTr="003963D9">
        <w:tc>
          <w:tcPr>
            <w:tcW w:w="4028" w:type="dxa"/>
          </w:tcPr>
          <w:p w14:paraId="643FA97A" w14:textId="60678D25" w:rsidR="006C4914" w:rsidRPr="00A50044" w:rsidRDefault="006C4914" w:rsidP="002A34ED">
            <w:pPr>
              <w:rPr>
                <w:lang w:val="en-US"/>
              </w:rPr>
            </w:pPr>
            <w:r w:rsidRPr="00A50044">
              <w:rPr>
                <w:lang w:val="en-US"/>
              </w:rPr>
              <w:t>C</w:t>
            </w:r>
            <w:r w:rsidRPr="00A50044">
              <w:rPr>
                <w:rFonts w:hint="eastAsia"/>
                <w:lang w:val="en-US"/>
              </w:rPr>
              <w:t>lass</w:t>
            </w:r>
            <w:r w:rsidRPr="00A50044">
              <w:rPr>
                <w:lang w:val="en-US"/>
              </w:rPr>
              <w:t>ID</w:t>
            </w:r>
          </w:p>
        </w:tc>
        <w:tc>
          <w:tcPr>
            <w:tcW w:w="3909" w:type="dxa"/>
          </w:tcPr>
          <w:p w14:paraId="7955AAD2" w14:textId="076C70D1" w:rsidR="006C4914" w:rsidRPr="00A50044" w:rsidRDefault="006C4914" w:rsidP="002A34ED">
            <w:pPr>
              <w:rPr>
                <w:lang w:val="en-US"/>
              </w:rPr>
            </w:pPr>
            <w:r w:rsidRPr="00A50044">
              <w:rPr>
                <w:lang w:val="en-US"/>
              </w:rPr>
              <w:t>班级</w:t>
            </w:r>
            <w:r w:rsidRPr="00A50044">
              <w:rPr>
                <w:lang w:val="en-US"/>
              </w:rPr>
              <w:t>ID</w:t>
            </w:r>
          </w:p>
        </w:tc>
      </w:tr>
      <w:tr w:rsidR="006C4914" w:rsidRPr="00A50044" w14:paraId="19C66DBF" w14:textId="77777777" w:rsidTr="003963D9">
        <w:tc>
          <w:tcPr>
            <w:tcW w:w="4028" w:type="dxa"/>
          </w:tcPr>
          <w:p w14:paraId="6E48D52B" w14:textId="77442FB9" w:rsidR="006C4914" w:rsidRPr="00A50044" w:rsidRDefault="006C4914" w:rsidP="002A34ED">
            <w:pPr>
              <w:rPr>
                <w:lang w:val="en-US"/>
              </w:rPr>
            </w:pPr>
            <w:r w:rsidRPr="00A50044">
              <w:rPr>
                <w:lang w:val="en-US"/>
              </w:rPr>
              <w:t>ClassName</w:t>
            </w:r>
          </w:p>
        </w:tc>
        <w:tc>
          <w:tcPr>
            <w:tcW w:w="3909" w:type="dxa"/>
          </w:tcPr>
          <w:p w14:paraId="7B26C7A8" w14:textId="21787C67" w:rsidR="006C4914" w:rsidRPr="00A50044" w:rsidRDefault="006C4914" w:rsidP="002A34ED">
            <w:pPr>
              <w:rPr>
                <w:lang w:val="en-US"/>
              </w:rPr>
            </w:pPr>
            <w:r w:rsidRPr="00A50044">
              <w:rPr>
                <w:rFonts w:hint="eastAsia"/>
                <w:lang w:val="en-US"/>
              </w:rPr>
              <w:t>班级</w:t>
            </w:r>
            <w:r w:rsidRPr="00A50044">
              <w:rPr>
                <w:lang w:val="en-US"/>
              </w:rPr>
              <w:t>名称</w:t>
            </w:r>
          </w:p>
        </w:tc>
      </w:tr>
      <w:tr w:rsidR="006C4914" w:rsidRPr="00A50044" w14:paraId="6EFB026C" w14:textId="77777777" w:rsidTr="003963D9">
        <w:tc>
          <w:tcPr>
            <w:tcW w:w="4028" w:type="dxa"/>
          </w:tcPr>
          <w:p w14:paraId="6C6CF9A6" w14:textId="068E798B" w:rsidR="006C4914" w:rsidRPr="00A50044" w:rsidRDefault="003963D9" w:rsidP="002A34ED">
            <w:pPr>
              <w:rPr>
                <w:lang w:val="en-US"/>
              </w:rPr>
            </w:pPr>
            <w:r w:rsidRPr="00A50044">
              <w:rPr>
                <w:lang w:val="en-US"/>
              </w:rPr>
              <w:t>HeaderTeacher</w:t>
            </w:r>
            <w:r w:rsidRPr="00A50044">
              <w:rPr>
                <w:rFonts w:hint="eastAsia"/>
                <w:lang w:val="en-US"/>
              </w:rPr>
              <w:t>ID</w:t>
            </w:r>
          </w:p>
        </w:tc>
        <w:tc>
          <w:tcPr>
            <w:tcW w:w="3909" w:type="dxa"/>
          </w:tcPr>
          <w:p w14:paraId="2BB2372A" w14:textId="0B60971A" w:rsidR="006C4914" w:rsidRPr="00A50044" w:rsidRDefault="003963D9" w:rsidP="003963D9">
            <w:pPr>
              <w:rPr>
                <w:lang w:val="en-US"/>
              </w:rPr>
            </w:pPr>
            <w:r w:rsidRPr="00A50044">
              <w:rPr>
                <w:lang w:val="en-US"/>
              </w:rPr>
              <w:t>班主任</w:t>
            </w:r>
            <w:r w:rsidRPr="00A50044">
              <w:rPr>
                <w:lang w:val="en-US"/>
              </w:rPr>
              <w:t>ID</w:t>
            </w:r>
          </w:p>
        </w:tc>
      </w:tr>
      <w:tr w:rsidR="003963D9" w:rsidRPr="00A50044" w14:paraId="38BD1389" w14:textId="77777777" w:rsidTr="007A094F">
        <w:trPr>
          <w:trHeight w:val="391"/>
        </w:trPr>
        <w:tc>
          <w:tcPr>
            <w:tcW w:w="4028" w:type="dxa"/>
          </w:tcPr>
          <w:p w14:paraId="2E98E3F8" w14:textId="408E25CD" w:rsidR="003963D9" w:rsidRPr="00A50044" w:rsidRDefault="003963D9" w:rsidP="002A34ED">
            <w:pPr>
              <w:rPr>
                <w:lang w:val="en-US"/>
              </w:rPr>
            </w:pPr>
            <w:r w:rsidRPr="00A50044">
              <w:rPr>
                <w:lang w:val="en-US"/>
              </w:rPr>
              <w:t>HeaderTeacher</w:t>
            </w:r>
            <w:r w:rsidRPr="00A50044">
              <w:rPr>
                <w:rFonts w:hint="eastAsia"/>
                <w:lang w:val="en-US"/>
              </w:rPr>
              <w:t>Name</w:t>
            </w:r>
          </w:p>
        </w:tc>
        <w:tc>
          <w:tcPr>
            <w:tcW w:w="3909" w:type="dxa"/>
          </w:tcPr>
          <w:p w14:paraId="3A6E68F3" w14:textId="4E1336AA" w:rsidR="003963D9" w:rsidRPr="00A50044" w:rsidRDefault="003963D9" w:rsidP="002A34ED">
            <w:pPr>
              <w:rPr>
                <w:lang w:val="en-US"/>
              </w:rPr>
            </w:pPr>
            <w:r w:rsidRPr="00A50044">
              <w:rPr>
                <w:rFonts w:hint="eastAsia"/>
                <w:lang w:val="en-US"/>
              </w:rPr>
              <w:t>班主任</w:t>
            </w:r>
            <w:r w:rsidRPr="00A50044">
              <w:rPr>
                <w:lang w:val="en-US"/>
              </w:rPr>
              <w:t>名字</w:t>
            </w:r>
          </w:p>
        </w:tc>
      </w:tr>
    </w:tbl>
    <w:p w14:paraId="195BB556" w14:textId="77777777" w:rsidR="009A2DE5" w:rsidRPr="00A50044" w:rsidRDefault="009A2DE5" w:rsidP="009A2DE5">
      <w:pPr>
        <w:pStyle w:val="ad"/>
        <w:ind w:left="360"/>
        <w:rPr>
          <w:i w:val="0"/>
          <w:lang w:val="en-US"/>
        </w:rPr>
      </w:pPr>
    </w:p>
    <w:p w14:paraId="27D9C174" w14:textId="677A4A8F" w:rsidR="009A2DE5" w:rsidRPr="00A50044" w:rsidRDefault="000E7076" w:rsidP="009A2DE5">
      <w:pPr>
        <w:pStyle w:val="ad"/>
        <w:numPr>
          <w:ilvl w:val="0"/>
          <w:numId w:val="21"/>
        </w:numPr>
        <w:rPr>
          <w:i w:val="0"/>
          <w:lang w:val="en-US"/>
        </w:rPr>
      </w:pPr>
      <w:r w:rsidRPr="00A50044">
        <w:rPr>
          <w:rFonts w:hint="eastAsia"/>
          <w:i w:val="0"/>
          <w:lang w:val="en-US"/>
        </w:rPr>
        <w:t>课程</w:t>
      </w:r>
      <w:r w:rsidRPr="00A50044">
        <w:rPr>
          <w:i w:val="0"/>
          <w:lang w:val="en-US"/>
        </w:rPr>
        <w:t>信息</w:t>
      </w:r>
    </w:p>
    <w:tbl>
      <w:tblPr>
        <w:tblStyle w:val="a9"/>
        <w:tblW w:w="0" w:type="auto"/>
        <w:tblInd w:w="360" w:type="dxa"/>
        <w:tblLook w:val="04A0" w:firstRow="1" w:lastRow="0" w:firstColumn="1" w:lastColumn="0" w:noHBand="0" w:noVBand="1"/>
      </w:tblPr>
      <w:tblGrid>
        <w:gridCol w:w="3989"/>
        <w:gridCol w:w="3948"/>
      </w:tblGrid>
      <w:tr w:rsidR="00524B4C" w:rsidRPr="00A50044" w14:paraId="040C6191" w14:textId="77777777" w:rsidTr="00524B4C">
        <w:trPr>
          <w:trHeight w:val="320"/>
        </w:trPr>
        <w:tc>
          <w:tcPr>
            <w:tcW w:w="3989" w:type="dxa"/>
          </w:tcPr>
          <w:p w14:paraId="540E2A3D" w14:textId="6CD39EBF" w:rsidR="00524B4C" w:rsidRPr="00A50044" w:rsidRDefault="00524B4C" w:rsidP="0041281E">
            <w:pPr>
              <w:rPr>
                <w:lang w:val="en-US"/>
              </w:rPr>
            </w:pPr>
            <w:r w:rsidRPr="00A50044">
              <w:rPr>
                <w:lang w:val="en-US"/>
              </w:rPr>
              <w:t>Lesson</w:t>
            </w:r>
          </w:p>
        </w:tc>
        <w:tc>
          <w:tcPr>
            <w:tcW w:w="3948" w:type="dxa"/>
          </w:tcPr>
          <w:p w14:paraId="3E775BDF" w14:textId="27C98F05" w:rsidR="00524B4C" w:rsidRPr="00A50044" w:rsidRDefault="00524B4C" w:rsidP="0041281E">
            <w:pPr>
              <w:rPr>
                <w:lang w:val="en-US"/>
              </w:rPr>
            </w:pPr>
            <w:r w:rsidRPr="00A50044">
              <w:rPr>
                <w:lang w:val="en-US"/>
              </w:rPr>
              <w:t>课节</w:t>
            </w:r>
          </w:p>
        </w:tc>
      </w:tr>
      <w:tr w:rsidR="0041281E" w:rsidRPr="00A50044" w14:paraId="3C2883F7" w14:textId="77777777" w:rsidTr="00524B4C">
        <w:tc>
          <w:tcPr>
            <w:tcW w:w="3989" w:type="dxa"/>
          </w:tcPr>
          <w:p w14:paraId="6A07AC33" w14:textId="75C1B1C9" w:rsidR="0041281E" w:rsidRPr="00A50044" w:rsidRDefault="00524B4C" w:rsidP="00524B4C">
            <w:pPr>
              <w:tabs>
                <w:tab w:val="left" w:pos="2507"/>
              </w:tabs>
              <w:rPr>
                <w:lang w:val="en-US"/>
              </w:rPr>
            </w:pPr>
            <w:r w:rsidRPr="00A50044">
              <w:rPr>
                <w:lang w:val="en-US"/>
              </w:rPr>
              <w:t>ClassTime</w:t>
            </w:r>
          </w:p>
        </w:tc>
        <w:tc>
          <w:tcPr>
            <w:tcW w:w="3948" w:type="dxa"/>
          </w:tcPr>
          <w:p w14:paraId="43660708" w14:textId="64FACE5D" w:rsidR="0041281E" w:rsidRPr="00A50044" w:rsidRDefault="00524B4C" w:rsidP="0041281E">
            <w:pPr>
              <w:rPr>
                <w:lang w:val="en-US"/>
              </w:rPr>
            </w:pPr>
            <w:r w:rsidRPr="00A50044">
              <w:rPr>
                <w:lang w:val="en-US"/>
              </w:rPr>
              <w:t>上课时间</w:t>
            </w:r>
          </w:p>
        </w:tc>
      </w:tr>
      <w:tr w:rsidR="0041281E" w:rsidRPr="00A50044" w14:paraId="593FB4E0" w14:textId="77777777" w:rsidTr="00524B4C">
        <w:tc>
          <w:tcPr>
            <w:tcW w:w="3989" w:type="dxa"/>
          </w:tcPr>
          <w:p w14:paraId="795B6E33" w14:textId="4B773BD8" w:rsidR="0041281E" w:rsidRPr="00A50044" w:rsidRDefault="00524B4C" w:rsidP="0041281E">
            <w:pPr>
              <w:rPr>
                <w:lang w:val="en-US"/>
              </w:rPr>
            </w:pPr>
            <w:r w:rsidRPr="00A50044">
              <w:rPr>
                <w:lang w:val="en-US"/>
              </w:rPr>
              <w:t>Teacher</w:t>
            </w:r>
          </w:p>
        </w:tc>
        <w:tc>
          <w:tcPr>
            <w:tcW w:w="3948" w:type="dxa"/>
          </w:tcPr>
          <w:p w14:paraId="439F81B4" w14:textId="4E81135B" w:rsidR="0041281E" w:rsidRPr="00A50044" w:rsidRDefault="00524B4C" w:rsidP="0041281E">
            <w:pPr>
              <w:rPr>
                <w:lang w:val="en-US"/>
              </w:rPr>
            </w:pPr>
            <w:r w:rsidRPr="00A50044">
              <w:rPr>
                <w:rFonts w:hint="eastAsia"/>
                <w:lang w:val="en-US"/>
              </w:rPr>
              <w:t>任课</w:t>
            </w:r>
            <w:r w:rsidRPr="00A50044">
              <w:rPr>
                <w:lang w:val="en-US"/>
              </w:rPr>
              <w:t>教师</w:t>
            </w:r>
          </w:p>
        </w:tc>
      </w:tr>
    </w:tbl>
    <w:p w14:paraId="2A5A9DDC" w14:textId="77777777" w:rsidR="00814430" w:rsidRPr="00814430" w:rsidRDefault="00814430" w:rsidP="00814430">
      <w:pPr>
        <w:rPr>
          <w:lang w:val="en-US"/>
        </w:rPr>
      </w:pPr>
    </w:p>
    <w:p w14:paraId="7CD664DD" w14:textId="3AB3C036" w:rsidR="00141DD6" w:rsidRPr="00D25563" w:rsidRDefault="00141DD6" w:rsidP="00141DD6">
      <w:pPr>
        <w:pStyle w:val="a"/>
      </w:pPr>
      <w:r w:rsidRPr="00D25563">
        <w:rPr>
          <w:rFonts w:hint="eastAsia"/>
        </w:rPr>
        <w:t>模式</w:t>
      </w:r>
      <w:r w:rsidRPr="00D25563">
        <w:t>定义</w:t>
      </w:r>
    </w:p>
    <w:p w14:paraId="541DFE30" w14:textId="1E7FF58D" w:rsidR="00125E3B" w:rsidRPr="00A50044" w:rsidRDefault="00125E3B" w:rsidP="00125E3B">
      <w:pPr>
        <w:pStyle w:val="ad"/>
        <w:numPr>
          <w:ilvl w:val="0"/>
          <w:numId w:val="28"/>
        </w:numPr>
        <w:rPr>
          <w:i w:val="0"/>
        </w:rPr>
      </w:pPr>
      <w:r w:rsidRPr="00A50044">
        <w:rPr>
          <w:i w:val="0"/>
        </w:rPr>
        <w:t>界面显示</w:t>
      </w:r>
      <w:r w:rsidR="004E5EEC" w:rsidRPr="00A50044">
        <w:rPr>
          <w:rFonts w:hint="eastAsia"/>
          <w:i w:val="0"/>
        </w:rPr>
        <w:t>数据</w:t>
      </w:r>
      <w:r w:rsidR="004E5EEC" w:rsidRPr="00A50044">
        <w:rPr>
          <w:i w:val="0"/>
        </w:rPr>
        <w:t>字典</w:t>
      </w:r>
      <w:r w:rsidR="00007A81" w:rsidRPr="00A50044">
        <w:rPr>
          <w:i w:val="0"/>
        </w:rPr>
        <w:t>(</w:t>
      </w:r>
      <w:r w:rsidR="00007A81" w:rsidRPr="00A50044">
        <w:rPr>
          <w:rFonts w:hint="eastAsia"/>
          <w:i w:val="0"/>
        </w:rPr>
        <w:t>依次</w:t>
      </w:r>
      <w:r w:rsidR="00007A81" w:rsidRPr="00A50044">
        <w:rPr>
          <w:i w:val="0"/>
        </w:rPr>
        <w:t>递增</w:t>
      </w:r>
      <w:r w:rsidR="00007A81" w:rsidRPr="00A50044">
        <w:rPr>
          <w:i w:val="0"/>
        </w:rPr>
        <w:t>)</w:t>
      </w:r>
    </w:p>
    <w:tbl>
      <w:tblPr>
        <w:tblStyle w:val="a9"/>
        <w:tblW w:w="0" w:type="auto"/>
        <w:tblInd w:w="360" w:type="dxa"/>
        <w:tblLook w:val="04A0" w:firstRow="1" w:lastRow="0" w:firstColumn="1" w:lastColumn="0" w:noHBand="0" w:noVBand="1"/>
      </w:tblPr>
      <w:tblGrid>
        <w:gridCol w:w="2577"/>
        <w:gridCol w:w="2558"/>
      </w:tblGrid>
      <w:tr w:rsidR="00E10DD4" w:rsidRPr="00A50044" w14:paraId="65A3C189" w14:textId="77777777" w:rsidTr="001701E1">
        <w:trPr>
          <w:trHeight w:val="277"/>
        </w:trPr>
        <w:tc>
          <w:tcPr>
            <w:tcW w:w="2577" w:type="dxa"/>
          </w:tcPr>
          <w:p w14:paraId="658CA3E9" w14:textId="28503C52" w:rsidR="00E10DD4" w:rsidRPr="00A50044" w:rsidRDefault="00E10DD4" w:rsidP="00007A81">
            <w:pPr>
              <w:pStyle w:val="ad"/>
              <w:rPr>
                <w:i w:val="0"/>
              </w:rPr>
            </w:pPr>
            <w:r w:rsidRPr="00A50044">
              <w:rPr>
                <w:i w:val="0"/>
              </w:rPr>
              <w:t>1</w:t>
            </w:r>
          </w:p>
        </w:tc>
        <w:tc>
          <w:tcPr>
            <w:tcW w:w="2558" w:type="dxa"/>
          </w:tcPr>
          <w:p w14:paraId="5F790D17" w14:textId="7C044EB5" w:rsidR="00E10DD4" w:rsidRPr="00A50044" w:rsidRDefault="00E10DD4" w:rsidP="00007A81">
            <w:pPr>
              <w:pStyle w:val="ad"/>
              <w:rPr>
                <w:i w:val="0"/>
              </w:rPr>
            </w:pPr>
            <w:r w:rsidRPr="00A50044">
              <w:rPr>
                <w:i w:val="0"/>
              </w:rPr>
              <w:t>班级模式</w:t>
            </w:r>
          </w:p>
        </w:tc>
      </w:tr>
      <w:tr w:rsidR="00E10DD4" w:rsidRPr="00A50044" w14:paraId="05DBCF83" w14:textId="77777777" w:rsidTr="001701E1">
        <w:trPr>
          <w:trHeight w:val="266"/>
        </w:trPr>
        <w:tc>
          <w:tcPr>
            <w:tcW w:w="2577" w:type="dxa"/>
          </w:tcPr>
          <w:p w14:paraId="226E36A6" w14:textId="11EFB81F" w:rsidR="00E10DD4" w:rsidRPr="00A50044" w:rsidRDefault="00E10DD4" w:rsidP="00007A81">
            <w:pPr>
              <w:pStyle w:val="ad"/>
              <w:rPr>
                <w:i w:val="0"/>
              </w:rPr>
            </w:pPr>
            <w:r w:rsidRPr="00A50044">
              <w:rPr>
                <w:i w:val="0"/>
              </w:rPr>
              <w:t>2</w:t>
            </w:r>
          </w:p>
        </w:tc>
        <w:tc>
          <w:tcPr>
            <w:tcW w:w="2558" w:type="dxa"/>
          </w:tcPr>
          <w:p w14:paraId="793341D0" w14:textId="7DD9C4E3" w:rsidR="00E10DD4" w:rsidRPr="00A50044" w:rsidRDefault="00E10DD4" w:rsidP="00007A81">
            <w:pPr>
              <w:pStyle w:val="ad"/>
              <w:rPr>
                <w:i w:val="0"/>
              </w:rPr>
            </w:pPr>
            <w:r w:rsidRPr="00A50044">
              <w:rPr>
                <w:i w:val="0"/>
              </w:rPr>
              <w:t>考试模式</w:t>
            </w:r>
          </w:p>
        </w:tc>
      </w:tr>
      <w:tr w:rsidR="00E10DD4" w:rsidRPr="00A50044" w14:paraId="429A885B" w14:textId="77777777" w:rsidTr="001701E1">
        <w:trPr>
          <w:trHeight w:val="277"/>
        </w:trPr>
        <w:tc>
          <w:tcPr>
            <w:tcW w:w="2577" w:type="dxa"/>
          </w:tcPr>
          <w:p w14:paraId="139B73F2" w14:textId="5ED21760" w:rsidR="00E10DD4" w:rsidRPr="00A50044" w:rsidRDefault="00E10DD4" w:rsidP="00007A81">
            <w:pPr>
              <w:pStyle w:val="ad"/>
              <w:rPr>
                <w:i w:val="0"/>
              </w:rPr>
            </w:pPr>
            <w:r>
              <w:rPr>
                <w:i w:val="0"/>
              </w:rPr>
              <w:t>3</w:t>
            </w:r>
          </w:p>
        </w:tc>
        <w:tc>
          <w:tcPr>
            <w:tcW w:w="2558" w:type="dxa"/>
          </w:tcPr>
          <w:p w14:paraId="4DBBD924" w14:textId="35CFFA0F" w:rsidR="00E10DD4" w:rsidRPr="00A50044" w:rsidRDefault="00E10DD4" w:rsidP="00007A81">
            <w:pPr>
              <w:pStyle w:val="ad"/>
              <w:rPr>
                <w:i w:val="0"/>
              </w:rPr>
            </w:pPr>
            <w:r>
              <w:rPr>
                <w:i w:val="0"/>
              </w:rPr>
              <w:t>紧急模式</w:t>
            </w:r>
          </w:p>
        </w:tc>
      </w:tr>
      <w:tr w:rsidR="00E10DD4" w:rsidRPr="00A50044" w14:paraId="0CF3CD4F" w14:textId="77777777" w:rsidTr="00E10DD4">
        <w:trPr>
          <w:trHeight w:val="321"/>
        </w:trPr>
        <w:tc>
          <w:tcPr>
            <w:tcW w:w="2577" w:type="dxa"/>
          </w:tcPr>
          <w:p w14:paraId="3D015112" w14:textId="611EDD84" w:rsidR="00E10DD4" w:rsidRPr="00A50044" w:rsidRDefault="00E10DD4" w:rsidP="00007A81">
            <w:pPr>
              <w:pStyle w:val="ad"/>
              <w:rPr>
                <w:i w:val="0"/>
              </w:rPr>
            </w:pPr>
            <w:r>
              <w:rPr>
                <w:i w:val="0"/>
              </w:rPr>
              <w:t>4</w:t>
            </w:r>
          </w:p>
        </w:tc>
        <w:tc>
          <w:tcPr>
            <w:tcW w:w="2558" w:type="dxa"/>
          </w:tcPr>
          <w:p w14:paraId="768FF52E" w14:textId="1DEF6BEA" w:rsidR="00E10DD4" w:rsidRPr="00A50044" w:rsidRDefault="00E10DD4" w:rsidP="00007A81">
            <w:pPr>
              <w:pStyle w:val="ad"/>
              <w:rPr>
                <w:i w:val="0"/>
              </w:rPr>
            </w:pPr>
            <w:r>
              <w:rPr>
                <w:i w:val="0"/>
              </w:rPr>
              <w:t>全屏图片模式</w:t>
            </w:r>
          </w:p>
        </w:tc>
      </w:tr>
      <w:tr w:rsidR="00E10DD4" w:rsidRPr="00A50044" w14:paraId="629E6BF1" w14:textId="77777777" w:rsidTr="001701E1">
        <w:trPr>
          <w:trHeight w:val="266"/>
        </w:trPr>
        <w:tc>
          <w:tcPr>
            <w:tcW w:w="2577" w:type="dxa"/>
          </w:tcPr>
          <w:p w14:paraId="3732A502" w14:textId="050B9F24" w:rsidR="00E10DD4" w:rsidRPr="00A50044" w:rsidRDefault="00E10DD4" w:rsidP="00007A81">
            <w:pPr>
              <w:pStyle w:val="ad"/>
              <w:rPr>
                <w:i w:val="0"/>
              </w:rPr>
            </w:pPr>
            <w:r>
              <w:rPr>
                <w:i w:val="0"/>
              </w:rPr>
              <w:t>5</w:t>
            </w:r>
          </w:p>
        </w:tc>
        <w:tc>
          <w:tcPr>
            <w:tcW w:w="2558" w:type="dxa"/>
          </w:tcPr>
          <w:p w14:paraId="2CF10D74" w14:textId="2D6C3477" w:rsidR="00E10DD4" w:rsidRPr="00A50044" w:rsidRDefault="00E10DD4" w:rsidP="00007A81">
            <w:pPr>
              <w:pStyle w:val="ad"/>
              <w:rPr>
                <w:i w:val="0"/>
              </w:rPr>
            </w:pPr>
            <w:r>
              <w:rPr>
                <w:rFonts w:hint="eastAsia"/>
                <w:i w:val="0"/>
              </w:rPr>
              <w:t>全屏视频</w:t>
            </w:r>
            <w:r>
              <w:rPr>
                <w:i w:val="0"/>
              </w:rPr>
              <w:t>模式</w:t>
            </w:r>
          </w:p>
        </w:tc>
      </w:tr>
      <w:tr w:rsidR="00DF24EC" w:rsidRPr="00A50044" w14:paraId="11127138" w14:textId="77777777" w:rsidTr="00DF24EC">
        <w:trPr>
          <w:trHeight w:val="321"/>
        </w:trPr>
        <w:tc>
          <w:tcPr>
            <w:tcW w:w="2577" w:type="dxa"/>
          </w:tcPr>
          <w:p w14:paraId="57798852" w14:textId="0B8E365B" w:rsidR="00DF24EC" w:rsidRDefault="00DF24EC" w:rsidP="00DF24EC">
            <w:pPr>
              <w:pStyle w:val="ad"/>
              <w:rPr>
                <w:i w:val="0"/>
              </w:rPr>
            </w:pPr>
            <w:r>
              <w:rPr>
                <w:i w:val="0"/>
              </w:rPr>
              <w:t>6</w:t>
            </w:r>
          </w:p>
        </w:tc>
        <w:tc>
          <w:tcPr>
            <w:tcW w:w="2558" w:type="dxa"/>
          </w:tcPr>
          <w:p w14:paraId="6C6F9E22" w14:textId="24DFA17C" w:rsidR="00DF24EC" w:rsidRDefault="00DF24EC" w:rsidP="00007A81">
            <w:pPr>
              <w:pStyle w:val="ad"/>
              <w:rPr>
                <w:i w:val="0"/>
              </w:rPr>
            </w:pPr>
            <w:r>
              <w:rPr>
                <w:i w:val="0"/>
              </w:rPr>
              <w:t>人物评选模式</w:t>
            </w:r>
          </w:p>
        </w:tc>
      </w:tr>
      <w:tr w:rsidR="00DF24EC" w:rsidRPr="00A50044" w14:paraId="3988FA72" w14:textId="77777777" w:rsidTr="001701E1">
        <w:trPr>
          <w:trHeight w:val="277"/>
        </w:trPr>
        <w:tc>
          <w:tcPr>
            <w:tcW w:w="2577" w:type="dxa"/>
          </w:tcPr>
          <w:p w14:paraId="7DB3552A" w14:textId="4B0744A8" w:rsidR="00DF24EC" w:rsidRPr="00A50044" w:rsidRDefault="00DF24EC" w:rsidP="00007A81">
            <w:pPr>
              <w:pStyle w:val="ad"/>
              <w:rPr>
                <w:i w:val="0"/>
              </w:rPr>
            </w:pPr>
            <w:r>
              <w:rPr>
                <w:i w:val="0"/>
              </w:rPr>
              <w:t>7</w:t>
            </w:r>
          </w:p>
        </w:tc>
        <w:tc>
          <w:tcPr>
            <w:tcW w:w="2558" w:type="dxa"/>
          </w:tcPr>
          <w:p w14:paraId="63D7172E" w14:textId="11E5AD63" w:rsidR="00DF24EC" w:rsidRPr="00A50044" w:rsidRDefault="00DF24EC" w:rsidP="00007A81">
            <w:pPr>
              <w:pStyle w:val="ad"/>
              <w:rPr>
                <w:i w:val="0"/>
              </w:rPr>
            </w:pPr>
            <w:r>
              <w:rPr>
                <w:rFonts w:hint="eastAsia"/>
                <w:i w:val="0"/>
              </w:rPr>
              <w:t>课堂</w:t>
            </w:r>
            <w:r>
              <w:rPr>
                <w:i w:val="0"/>
              </w:rPr>
              <w:t>考勤模式</w:t>
            </w:r>
          </w:p>
        </w:tc>
      </w:tr>
    </w:tbl>
    <w:p w14:paraId="0456537C" w14:textId="35BAE173" w:rsidR="00814430" w:rsidRPr="00814430" w:rsidRDefault="00814430" w:rsidP="00814430">
      <w:pPr>
        <w:pStyle w:val="ad"/>
        <w:numPr>
          <w:ilvl w:val="0"/>
          <w:numId w:val="28"/>
        </w:numPr>
        <w:rPr>
          <w:i w:val="0"/>
        </w:rPr>
      </w:pPr>
      <w:r w:rsidRPr="00814430">
        <w:rPr>
          <w:i w:val="0"/>
        </w:rPr>
        <w:t>设备班级映射数据字典</w:t>
      </w:r>
    </w:p>
    <w:tbl>
      <w:tblPr>
        <w:tblStyle w:val="a9"/>
        <w:tblW w:w="0" w:type="auto"/>
        <w:tblInd w:w="360" w:type="dxa"/>
        <w:tblLook w:val="04A0" w:firstRow="1" w:lastRow="0" w:firstColumn="1" w:lastColumn="0" w:noHBand="0" w:noVBand="1"/>
      </w:tblPr>
      <w:tblGrid>
        <w:gridCol w:w="2680"/>
        <w:gridCol w:w="1782"/>
        <w:gridCol w:w="1693"/>
        <w:gridCol w:w="1782"/>
      </w:tblGrid>
      <w:tr w:rsidR="005A5AAA" w14:paraId="42774C81" w14:textId="77777777" w:rsidTr="005A5AAA">
        <w:trPr>
          <w:trHeight w:val="433"/>
        </w:trPr>
        <w:tc>
          <w:tcPr>
            <w:tcW w:w="2680" w:type="dxa"/>
          </w:tcPr>
          <w:p w14:paraId="584F49DF" w14:textId="055CC4D2" w:rsidR="005A5AAA" w:rsidRPr="005B1046" w:rsidRDefault="005A5AAA" w:rsidP="00814430">
            <w:pPr>
              <w:pStyle w:val="ad"/>
              <w:rPr>
                <w:i w:val="0"/>
              </w:rPr>
            </w:pPr>
            <w:r w:rsidRPr="005B1046">
              <w:rPr>
                <w:i w:val="0"/>
              </w:rPr>
              <w:t>设备</w:t>
            </w:r>
            <w:r w:rsidRPr="005B1046">
              <w:rPr>
                <w:rFonts w:hint="eastAsia"/>
                <w:i w:val="0"/>
              </w:rPr>
              <w:t>号</w:t>
            </w:r>
          </w:p>
        </w:tc>
        <w:tc>
          <w:tcPr>
            <w:tcW w:w="1782" w:type="dxa"/>
          </w:tcPr>
          <w:p w14:paraId="74D1C61A" w14:textId="38206558" w:rsidR="005A5AAA" w:rsidRPr="005B1046" w:rsidRDefault="005A5AAA" w:rsidP="00814430">
            <w:pPr>
              <w:pStyle w:val="ad"/>
              <w:rPr>
                <w:i w:val="0"/>
              </w:rPr>
            </w:pPr>
            <w:r>
              <w:rPr>
                <w:i w:val="0"/>
              </w:rPr>
              <w:t>房间号</w:t>
            </w:r>
          </w:p>
        </w:tc>
        <w:tc>
          <w:tcPr>
            <w:tcW w:w="1693" w:type="dxa"/>
          </w:tcPr>
          <w:p w14:paraId="4A1DF152" w14:textId="24C70D9A" w:rsidR="005A5AAA" w:rsidRPr="005B1046" w:rsidRDefault="005A5AAA" w:rsidP="00814430">
            <w:pPr>
              <w:pStyle w:val="ad"/>
              <w:rPr>
                <w:i w:val="0"/>
              </w:rPr>
            </w:pPr>
            <w:r>
              <w:rPr>
                <w:i w:val="0"/>
              </w:rPr>
              <w:t>年级号</w:t>
            </w:r>
          </w:p>
        </w:tc>
        <w:tc>
          <w:tcPr>
            <w:tcW w:w="1782" w:type="dxa"/>
          </w:tcPr>
          <w:p w14:paraId="2EA9C856" w14:textId="19C588CD" w:rsidR="005A5AAA" w:rsidRPr="005B1046" w:rsidRDefault="005A5AAA" w:rsidP="00814430">
            <w:pPr>
              <w:pStyle w:val="ad"/>
              <w:rPr>
                <w:i w:val="0"/>
              </w:rPr>
            </w:pPr>
            <w:r w:rsidRPr="005B1046">
              <w:rPr>
                <w:i w:val="0"/>
              </w:rPr>
              <w:t>班级号</w:t>
            </w:r>
          </w:p>
        </w:tc>
      </w:tr>
      <w:tr w:rsidR="005A5AAA" w14:paraId="148836AF" w14:textId="77777777" w:rsidTr="005A5AAA">
        <w:tc>
          <w:tcPr>
            <w:tcW w:w="2680" w:type="dxa"/>
          </w:tcPr>
          <w:p w14:paraId="75BED2B7" w14:textId="128CB4A0" w:rsidR="005A5AAA" w:rsidRPr="005B1046" w:rsidRDefault="005A5AAA" w:rsidP="00814430">
            <w:pPr>
              <w:pStyle w:val="ad"/>
              <w:rPr>
                <w:i w:val="0"/>
              </w:rPr>
            </w:pPr>
            <w:r>
              <w:rPr>
                <w:i w:val="0"/>
              </w:rPr>
              <w:t>SJJDJNFHHFLWNCF</w:t>
            </w:r>
          </w:p>
        </w:tc>
        <w:tc>
          <w:tcPr>
            <w:tcW w:w="1782" w:type="dxa"/>
          </w:tcPr>
          <w:p w14:paraId="34A6BF3A" w14:textId="03619375" w:rsidR="005A5AAA" w:rsidRPr="005B1046" w:rsidRDefault="005A5AAA" w:rsidP="00814430">
            <w:pPr>
              <w:pStyle w:val="ad"/>
              <w:rPr>
                <w:i w:val="0"/>
              </w:rPr>
            </w:pPr>
            <w:r>
              <w:rPr>
                <w:i w:val="0"/>
              </w:rPr>
              <w:t>1-201</w:t>
            </w:r>
          </w:p>
        </w:tc>
        <w:tc>
          <w:tcPr>
            <w:tcW w:w="1693" w:type="dxa"/>
          </w:tcPr>
          <w:p w14:paraId="49D982CE" w14:textId="4224B136" w:rsidR="005A5AAA" w:rsidRPr="005B1046" w:rsidRDefault="005A5AAA" w:rsidP="00814430">
            <w:pPr>
              <w:pStyle w:val="ad"/>
              <w:rPr>
                <w:i w:val="0"/>
              </w:rPr>
            </w:pPr>
            <w:r>
              <w:rPr>
                <w:i w:val="0"/>
              </w:rPr>
              <w:t>2005</w:t>
            </w:r>
          </w:p>
        </w:tc>
        <w:tc>
          <w:tcPr>
            <w:tcW w:w="1782" w:type="dxa"/>
          </w:tcPr>
          <w:p w14:paraId="7C02DA93" w14:textId="14AF4A99" w:rsidR="005A5AAA" w:rsidRPr="005B1046" w:rsidRDefault="005A5AAA" w:rsidP="00814430">
            <w:pPr>
              <w:pStyle w:val="ad"/>
              <w:rPr>
                <w:i w:val="0"/>
              </w:rPr>
            </w:pPr>
            <w:r>
              <w:rPr>
                <w:i w:val="0"/>
              </w:rPr>
              <w:t>2001501</w:t>
            </w:r>
          </w:p>
        </w:tc>
      </w:tr>
    </w:tbl>
    <w:p w14:paraId="5D67D1DE" w14:textId="77777777" w:rsidR="00814430" w:rsidRPr="00814430" w:rsidRDefault="00814430" w:rsidP="00814430">
      <w:pPr>
        <w:pStyle w:val="ad"/>
        <w:ind w:left="360"/>
      </w:pPr>
    </w:p>
    <w:p w14:paraId="29F39C86" w14:textId="4D297F05" w:rsidR="00125E3B" w:rsidRPr="00A50044" w:rsidRDefault="00DC52FF" w:rsidP="00125E3B">
      <w:pPr>
        <w:pStyle w:val="ad"/>
        <w:numPr>
          <w:ilvl w:val="0"/>
          <w:numId w:val="28"/>
        </w:numPr>
        <w:rPr>
          <w:i w:val="0"/>
        </w:rPr>
      </w:pPr>
      <w:r w:rsidRPr="00A50044">
        <w:rPr>
          <w:rFonts w:hint="eastAsia"/>
          <w:i w:val="0"/>
        </w:rPr>
        <w:t>用户</w:t>
      </w:r>
      <w:r w:rsidRPr="00A50044">
        <w:rPr>
          <w:i w:val="0"/>
        </w:rPr>
        <w:t>权限</w:t>
      </w:r>
      <w:r w:rsidR="00C11277" w:rsidRPr="00A50044">
        <w:rPr>
          <w:i w:val="0"/>
        </w:rPr>
        <w:t>数据字典</w:t>
      </w:r>
    </w:p>
    <w:tbl>
      <w:tblPr>
        <w:tblStyle w:val="a9"/>
        <w:tblW w:w="0" w:type="auto"/>
        <w:tblInd w:w="360" w:type="dxa"/>
        <w:tblLook w:val="04A0" w:firstRow="1" w:lastRow="0" w:firstColumn="1" w:lastColumn="0" w:noHBand="0" w:noVBand="1"/>
      </w:tblPr>
      <w:tblGrid>
        <w:gridCol w:w="3898"/>
        <w:gridCol w:w="3894"/>
      </w:tblGrid>
      <w:tr w:rsidR="00BE65EF" w:rsidRPr="00A50044" w14:paraId="033A2067" w14:textId="77777777" w:rsidTr="00BE65EF">
        <w:trPr>
          <w:trHeight w:val="394"/>
        </w:trPr>
        <w:tc>
          <w:tcPr>
            <w:tcW w:w="3898" w:type="dxa"/>
          </w:tcPr>
          <w:p w14:paraId="27A26114" w14:textId="03E111E1" w:rsidR="00BE65EF" w:rsidRPr="00A50044" w:rsidRDefault="00BE65EF" w:rsidP="00DC52FF">
            <w:pPr>
              <w:pStyle w:val="ad"/>
              <w:rPr>
                <w:i w:val="0"/>
              </w:rPr>
            </w:pPr>
            <w:r w:rsidRPr="00A50044">
              <w:rPr>
                <w:rFonts w:hint="eastAsia"/>
                <w:i w:val="0"/>
              </w:rPr>
              <w:t>校</w:t>
            </w:r>
            <w:r w:rsidRPr="00A50044">
              <w:rPr>
                <w:i w:val="0"/>
              </w:rPr>
              <w:t>级管理员</w:t>
            </w:r>
          </w:p>
        </w:tc>
        <w:tc>
          <w:tcPr>
            <w:tcW w:w="3894" w:type="dxa"/>
          </w:tcPr>
          <w:p w14:paraId="1B731116" w14:textId="21034E6F" w:rsidR="00BE65EF" w:rsidRPr="00A50044" w:rsidRDefault="00BE65EF" w:rsidP="00DC52FF">
            <w:pPr>
              <w:pStyle w:val="ad"/>
              <w:rPr>
                <w:i w:val="0"/>
              </w:rPr>
            </w:pPr>
            <w:r w:rsidRPr="00A50044">
              <w:rPr>
                <w:i w:val="0"/>
              </w:rPr>
              <w:t>1</w:t>
            </w:r>
          </w:p>
        </w:tc>
      </w:tr>
      <w:tr w:rsidR="00BE65EF" w:rsidRPr="00A50044" w14:paraId="29114EFB" w14:textId="77777777" w:rsidTr="00BE65EF">
        <w:trPr>
          <w:trHeight w:val="382"/>
        </w:trPr>
        <w:tc>
          <w:tcPr>
            <w:tcW w:w="3898" w:type="dxa"/>
          </w:tcPr>
          <w:p w14:paraId="67F9C48A" w14:textId="1151600F" w:rsidR="00BE65EF" w:rsidRPr="00A50044" w:rsidRDefault="00BE65EF" w:rsidP="00DC52FF">
            <w:pPr>
              <w:pStyle w:val="ad"/>
              <w:rPr>
                <w:i w:val="0"/>
              </w:rPr>
            </w:pPr>
            <w:r w:rsidRPr="00A50044">
              <w:rPr>
                <w:i w:val="0"/>
              </w:rPr>
              <w:t>年级管理员</w:t>
            </w:r>
          </w:p>
        </w:tc>
        <w:tc>
          <w:tcPr>
            <w:tcW w:w="3894" w:type="dxa"/>
          </w:tcPr>
          <w:p w14:paraId="73F5DA04" w14:textId="63565E4F" w:rsidR="00BE65EF" w:rsidRPr="00A50044" w:rsidRDefault="00BE65EF" w:rsidP="00DC52FF">
            <w:pPr>
              <w:pStyle w:val="ad"/>
              <w:rPr>
                <w:i w:val="0"/>
              </w:rPr>
            </w:pPr>
            <w:r w:rsidRPr="00A50044">
              <w:rPr>
                <w:i w:val="0"/>
              </w:rPr>
              <w:t>2</w:t>
            </w:r>
          </w:p>
        </w:tc>
      </w:tr>
      <w:tr w:rsidR="00BE65EF" w:rsidRPr="00A50044" w14:paraId="674E9C83" w14:textId="77777777" w:rsidTr="00BE65EF">
        <w:trPr>
          <w:trHeight w:val="394"/>
        </w:trPr>
        <w:tc>
          <w:tcPr>
            <w:tcW w:w="3898" w:type="dxa"/>
          </w:tcPr>
          <w:p w14:paraId="180FCCF3" w14:textId="335AED94" w:rsidR="00BE65EF" w:rsidRPr="00A50044" w:rsidRDefault="00BE65EF" w:rsidP="00DC52FF">
            <w:pPr>
              <w:pStyle w:val="ad"/>
              <w:rPr>
                <w:i w:val="0"/>
              </w:rPr>
            </w:pPr>
            <w:r w:rsidRPr="00A50044">
              <w:rPr>
                <w:i w:val="0"/>
              </w:rPr>
              <w:t>班级</w:t>
            </w:r>
            <w:r w:rsidRPr="00A50044">
              <w:rPr>
                <w:rFonts w:hint="eastAsia"/>
                <w:i w:val="0"/>
              </w:rPr>
              <w:t>管理员</w:t>
            </w:r>
          </w:p>
        </w:tc>
        <w:tc>
          <w:tcPr>
            <w:tcW w:w="3894" w:type="dxa"/>
          </w:tcPr>
          <w:p w14:paraId="313650FB" w14:textId="42590734" w:rsidR="00BE65EF" w:rsidRPr="00A50044" w:rsidRDefault="00BE65EF" w:rsidP="00DC52FF">
            <w:pPr>
              <w:pStyle w:val="ad"/>
              <w:rPr>
                <w:i w:val="0"/>
              </w:rPr>
            </w:pPr>
            <w:r w:rsidRPr="00A50044">
              <w:rPr>
                <w:i w:val="0"/>
              </w:rPr>
              <w:t>3</w:t>
            </w:r>
          </w:p>
        </w:tc>
      </w:tr>
    </w:tbl>
    <w:p w14:paraId="5F85BAAB" w14:textId="77777777" w:rsidR="00BE65EF" w:rsidRPr="00A50044" w:rsidRDefault="00BE65EF" w:rsidP="00BE65EF">
      <w:pPr>
        <w:pStyle w:val="ad"/>
        <w:numPr>
          <w:ilvl w:val="0"/>
          <w:numId w:val="28"/>
        </w:numPr>
        <w:rPr>
          <w:i w:val="0"/>
        </w:rPr>
      </w:pPr>
      <w:r w:rsidRPr="00A50044">
        <w:rPr>
          <w:rFonts w:hint="eastAsia"/>
          <w:i w:val="0"/>
        </w:rPr>
        <w:t>用户</w:t>
      </w:r>
      <w:r w:rsidRPr="00A50044">
        <w:rPr>
          <w:i w:val="0"/>
        </w:rPr>
        <w:t>权限</w:t>
      </w:r>
      <w:r w:rsidRPr="00A50044">
        <w:rPr>
          <w:rFonts w:hint="eastAsia"/>
          <w:i w:val="0"/>
        </w:rPr>
        <w:t>描述</w:t>
      </w:r>
      <w:r w:rsidRPr="00A50044">
        <w:rPr>
          <w:i w:val="0"/>
        </w:rPr>
        <w:t>：</w:t>
      </w:r>
    </w:p>
    <w:p w14:paraId="71D2420A" w14:textId="47E0D289" w:rsidR="00DC52FF" w:rsidRPr="00A50044" w:rsidRDefault="00BE65EF" w:rsidP="00BE65EF">
      <w:pPr>
        <w:pStyle w:val="ad"/>
        <w:numPr>
          <w:ilvl w:val="0"/>
          <w:numId w:val="29"/>
        </w:numPr>
        <w:rPr>
          <w:i w:val="0"/>
        </w:rPr>
      </w:pPr>
      <w:r w:rsidRPr="00A50044">
        <w:rPr>
          <w:i w:val="0"/>
        </w:rPr>
        <w:t>校级管理员</w:t>
      </w:r>
      <w:r w:rsidRPr="00A50044">
        <w:rPr>
          <w:rFonts w:hint="eastAsia"/>
          <w:i w:val="0"/>
        </w:rPr>
        <w:t>权限</w:t>
      </w:r>
      <w:r w:rsidRPr="00A50044">
        <w:rPr>
          <w:i w:val="0"/>
        </w:rPr>
        <w:t>：</w:t>
      </w:r>
      <w:r w:rsidRPr="00A50044">
        <w:rPr>
          <w:rFonts w:hint="eastAsia"/>
          <w:i w:val="0"/>
        </w:rPr>
        <w:t>可</w:t>
      </w:r>
      <w:r w:rsidRPr="00A50044">
        <w:rPr>
          <w:i w:val="0"/>
        </w:rPr>
        <w:t>发送</w:t>
      </w:r>
      <w:r w:rsidRPr="00A50044">
        <w:rPr>
          <w:rFonts w:hint="eastAsia"/>
          <w:i w:val="0"/>
        </w:rPr>
        <w:t>紧急</w:t>
      </w:r>
      <w:r w:rsidRPr="00A50044">
        <w:rPr>
          <w:i w:val="0"/>
        </w:rPr>
        <w:t>通知，</w:t>
      </w:r>
      <w:r w:rsidRPr="00A50044">
        <w:rPr>
          <w:rFonts w:hint="eastAsia"/>
          <w:i w:val="0"/>
        </w:rPr>
        <w:t>校</w:t>
      </w:r>
      <w:r w:rsidRPr="00A50044">
        <w:rPr>
          <w:i w:val="0"/>
        </w:rPr>
        <w:t>级通知</w:t>
      </w:r>
      <w:r w:rsidR="00B415C3" w:rsidRPr="00A50044">
        <w:rPr>
          <w:i w:val="0"/>
        </w:rPr>
        <w:t>，</w:t>
      </w:r>
      <w:r w:rsidR="00F20143" w:rsidRPr="00A50044">
        <w:rPr>
          <w:rFonts w:hint="eastAsia"/>
          <w:i w:val="0"/>
        </w:rPr>
        <w:t>图片</w:t>
      </w:r>
      <w:r w:rsidR="00F20143" w:rsidRPr="00A50044">
        <w:rPr>
          <w:i w:val="0"/>
        </w:rPr>
        <w:t>／</w:t>
      </w:r>
      <w:r w:rsidR="00F20143" w:rsidRPr="00A50044">
        <w:rPr>
          <w:rFonts w:hint="eastAsia"/>
          <w:i w:val="0"/>
        </w:rPr>
        <w:t>视频</w:t>
      </w:r>
      <w:r w:rsidR="00B415C3" w:rsidRPr="00A50044">
        <w:rPr>
          <w:i w:val="0"/>
        </w:rPr>
        <w:t>。（</w:t>
      </w:r>
      <w:r w:rsidR="00B415C3" w:rsidRPr="00A50044">
        <w:rPr>
          <w:rFonts w:hint="eastAsia"/>
          <w:i w:val="0"/>
        </w:rPr>
        <w:t>所有</w:t>
      </w:r>
      <w:r w:rsidR="00F20143" w:rsidRPr="00A50044">
        <w:rPr>
          <w:rFonts w:hint="eastAsia"/>
          <w:i w:val="0"/>
        </w:rPr>
        <w:t>班级</w:t>
      </w:r>
      <w:r w:rsidR="00F20143" w:rsidRPr="00A50044">
        <w:rPr>
          <w:i w:val="0"/>
        </w:rPr>
        <w:t>均</w:t>
      </w:r>
      <w:r w:rsidR="00B415C3" w:rsidRPr="00A50044">
        <w:rPr>
          <w:i w:val="0"/>
        </w:rPr>
        <w:t>收到并显示）</w:t>
      </w:r>
    </w:p>
    <w:p w14:paraId="68CFE6B2" w14:textId="1F671517" w:rsidR="00BE65EF" w:rsidRPr="00A50044" w:rsidRDefault="00F20143" w:rsidP="00BE65EF">
      <w:pPr>
        <w:pStyle w:val="ad"/>
        <w:numPr>
          <w:ilvl w:val="0"/>
          <w:numId w:val="29"/>
        </w:numPr>
        <w:rPr>
          <w:i w:val="0"/>
        </w:rPr>
      </w:pPr>
      <w:r w:rsidRPr="00A50044">
        <w:rPr>
          <w:i w:val="0"/>
        </w:rPr>
        <w:t>年级管理员权限：</w:t>
      </w:r>
      <w:r w:rsidRPr="00A50044">
        <w:rPr>
          <w:rFonts w:hint="eastAsia"/>
          <w:i w:val="0"/>
        </w:rPr>
        <w:t>可</w:t>
      </w:r>
      <w:r w:rsidRPr="00A50044">
        <w:rPr>
          <w:i w:val="0"/>
        </w:rPr>
        <w:t>发送年级通知，图片／</w:t>
      </w:r>
      <w:r w:rsidRPr="00A50044">
        <w:rPr>
          <w:rFonts w:hint="eastAsia"/>
          <w:i w:val="0"/>
        </w:rPr>
        <w:t>视频</w:t>
      </w:r>
      <w:r w:rsidRPr="00A50044">
        <w:rPr>
          <w:i w:val="0"/>
        </w:rPr>
        <w:t>。（当前年级所有班级均</w:t>
      </w:r>
      <w:r w:rsidRPr="00A50044">
        <w:rPr>
          <w:rFonts w:hint="eastAsia"/>
          <w:i w:val="0"/>
        </w:rPr>
        <w:t>接</w:t>
      </w:r>
      <w:r w:rsidRPr="00A50044">
        <w:rPr>
          <w:i w:val="0"/>
        </w:rPr>
        <w:t>收并显示）</w:t>
      </w:r>
    </w:p>
    <w:p w14:paraId="1CE1A58C" w14:textId="3B3D21E1" w:rsidR="00141DD6" w:rsidRDefault="00B5153B" w:rsidP="008A7997">
      <w:pPr>
        <w:pStyle w:val="ad"/>
        <w:numPr>
          <w:ilvl w:val="0"/>
          <w:numId w:val="29"/>
        </w:numPr>
        <w:rPr>
          <w:i w:val="0"/>
        </w:rPr>
      </w:pPr>
      <w:r w:rsidRPr="00A50044">
        <w:rPr>
          <w:rFonts w:hint="eastAsia"/>
          <w:i w:val="0"/>
        </w:rPr>
        <w:t>班级管理员</w:t>
      </w:r>
      <w:r w:rsidRPr="00A50044">
        <w:rPr>
          <w:i w:val="0"/>
        </w:rPr>
        <w:t>权限：</w:t>
      </w:r>
      <w:r w:rsidR="004A37E6" w:rsidRPr="00A50044">
        <w:rPr>
          <w:rFonts w:hint="eastAsia"/>
          <w:i w:val="0"/>
        </w:rPr>
        <w:t>可发送</w:t>
      </w:r>
      <w:r w:rsidR="004A37E6" w:rsidRPr="00A50044">
        <w:rPr>
          <w:i w:val="0"/>
        </w:rPr>
        <w:t>本班级</w:t>
      </w:r>
      <w:r w:rsidR="00B965C8" w:rsidRPr="00A50044">
        <w:rPr>
          <w:i w:val="0"/>
        </w:rPr>
        <w:t>的通知，</w:t>
      </w:r>
      <w:r w:rsidR="00B965C8" w:rsidRPr="00A50044">
        <w:rPr>
          <w:rFonts w:hint="eastAsia"/>
          <w:i w:val="0"/>
        </w:rPr>
        <w:t>图片</w:t>
      </w:r>
      <w:r w:rsidR="00B965C8" w:rsidRPr="00A50044">
        <w:rPr>
          <w:i w:val="0"/>
        </w:rPr>
        <w:t>／</w:t>
      </w:r>
      <w:r w:rsidR="00B965C8" w:rsidRPr="00A50044">
        <w:rPr>
          <w:rFonts w:hint="eastAsia"/>
          <w:i w:val="0"/>
        </w:rPr>
        <w:t>视频</w:t>
      </w:r>
      <w:r w:rsidR="00B965C8" w:rsidRPr="00A50044">
        <w:rPr>
          <w:i w:val="0"/>
        </w:rPr>
        <w:t>，</w:t>
      </w:r>
      <w:r w:rsidR="00B965C8" w:rsidRPr="00A50044">
        <w:rPr>
          <w:rFonts w:hint="eastAsia"/>
          <w:i w:val="0"/>
        </w:rPr>
        <w:t>更新</w:t>
      </w:r>
      <w:r w:rsidR="00B965C8" w:rsidRPr="00A50044">
        <w:rPr>
          <w:i w:val="0"/>
        </w:rPr>
        <w:t>班级基础数据。</w:t>
      </w:r>
      <w:r w:rsidR="001150E7" w:rsidRPr="00A50044">
        <w:rPr>
          <w:i w:val="0"/>
        </w:rPr>
        <w:t>（所有内容只针对</w:t>
      </w:r>
      <w:r w:rsidR="001150E7" w:rsidRPr="00A50044">
        <w:rPr>
          <w:rFonts w:hint="eastAsia"/>
          <w:i w:val="0"/>
        </w:rPr>
        <w:t>当前</w:t>
      </w:r>
      <w:r w:rsidR="001150E7" w:rsidRPr="00A50044">
        <w:rPr>
          <w:i w:val="0"/>
        </w:rPr>
        <w:t>班级）</w:t>
      </w:r>
    </w:p>
    <w:p w14:paraId="375D8899" w14:textId="3A11276F" w:rsidR="00F63699" w:rsidRDefault="00C36B91" w:rsidP="00F63699">
      <w:pPr>
        <w:pStyle w:val="a"/>
      </w:pPr>
      <w:r>
        <w:t>推送</w:t>
      </w:r>
      <w:r w:rsidR="00F63699">
        <w:t>数据库表定义</w:t>
      </w:r>
      <w:r>
        <w:t>（</w:t>
      </w:r>
      <w:r>
        <w:t>notification</w:t>
      </w:r>
      <w:r>
        <w:t>）</w:t>
      </w:r>
    </w:p>
    <w:tbl>
      <w:tblPr>
        <w:tblStyle w:val="a9"/>
        <w:tblW w:w="0" w:type="auto"/>
        <w:tblLook w:val="04A0" w:firstRow="1" w:lastRow="0" w:firstColumn="1" w:lastColumn="0" w:noHBand="0" w:noVBand="1"/>
      </w:tblPr>
      <w:tblGrid>
        <w:gridCol w:w="4148"/>
        <w:gridCol w:w="4149"/>
      </w:tblGrid>
      <w:tr w:rsidR="00F63699" w14:paraId="1B239447" w14:textId="77777777" w:rsidTr="00F63699">
        <w:trPr>
          <w:trHeight w:val="418"/>
        </w:trPr>
        <w:tc>
          <w:tcPr>
            <w:tcW w:w="4148" w:type="dxa"/>
          </w:tcPr>
          <w:p w14:paraId="38235178" w14:textId="5E0C7F58" w:rsidR="00F63699" w:rsidRDefault="00F63699" w:rsidP="00F63699">
            <w:r>
              <w:t>id</w:t>
            </w:r>
          </w:p>
        </w:tc>
        <w:tc>
          <w:tcPr>
            <w:tcW w:w="4149" w:type="dxa"/>
          </w:tcPr>
          <w:p w14:paraId="3DF92C41" w14:textId="0A4C4537" w:rsidR="00F63699" w:rsidRDefault="00F63699" w:rsidP="00F63699">
            <w:r>
              <w:t>唯一</w:t>
            </w:r>
          </w:p>
        </w:tc>
      </w:tr>
      <w:tr w:rsidR="00F63699" w14:paraId="45F52F19" w14:textId="77777777" w:rsidTr="00F63699">
        <w:tc>
          <w:tcPr>
            <w:tcW w:w="4148" w:type="dxa"/>
          </w:tcPr>
          <w:p w14:paraId="3EFC3964" w14:textId="207E2D2F" w:rsidR="00F63699" w:rsidRPr="00F63699" w:rsidRDefault="00F63699" w:rsidP="00F63699">
            <w:pPr>
              <w:rPr>
                <w:lang w:val="en-US"/>
              </w:rPr>
            </w:pPr>
            <w:r>
              <w:rPr>
                <w:lang w:val="en-US"/>
              </w:rPr>
              <w:t>msgType</w:t>
            </w:r>
          </w:p>
        </w:tc>
        <w:tc>
          <w:tcPr>
            <w:tcW w:w="4149" w:type="dxa"/>
          </w:tcPr>
          <w:p w14:paraId="6D3283BF" w14:textId="20CB9FDB" w:rsidR="00F63699" w:rsidRDefault="00F63699" w:rsidP="00F63699">
            <w:r>
              <w:t>消息类型</w:t>
            </w:r>
          </w:p>
        </w:tc>
      </w:tr>
      <w:tr w:rsidR="00F63699" w14:paraId="7D895A29" w14:textId="77777777" w:rsidTr="00F63699">
        <w:tc>
          <w:tcPr>
            <w:tcW w:w="4148" w:type="dxa"/>
          </w:tcPr>
          <w:p w14:paraId="6A1C9D88" w14:textId="5BC4DE0E" w:rsidR="00F63699" w:rsidRPr="00F63699" w:rsidRDefault="00F63699" w:rsidP="00F63699">
            <w:pPr>
              <w:rPr>
                <w:lang w:val="en-US"/>
              </w:rPr>
            </w:pPr>
            <w:r>
              <w:rPr>
                <w:lang w:val="en-US"/>
              </w:rPr>
              <w:t>modelType</w:t>
            </w:r>
          </w:p>
        </w:tc>
        <w:tc>
          <w:tcPr>
            <w:tcW w:w="4149" w:type="dxa"/>
          </w:tcPr>
          <w:p w14:paraId="66D4673C" w14:textId="33553BFB" w:rsidR="00F63699" w:rsidRDefault="00F63699" w:rsidP="00F63699">
            <w:r>
              <w:t>模式类型</w:t>
            </w:r>
          </w:p>
        </w:tc>
      </w:tr>
      <w:tr w:rsidR="00F63699" w14:paraId="21DE4074" w14:textId="77777777" w:rsidTr="00F63699">
        <w:tc>
          <w:tcPr>
            <w:tcW w:w="4148" w:type="dxa"/>
          </w:tcPr>
          <w:p w14:paraId="1954D048" w14:textId="7D53EB3D" w:rsidR="00F63699" w:rsidRPr="00F63699" w:rsidRDefault="00F63699" w:rsidP="00F63699">
            <w:pPr>
              <w:rPr>
                <w:lang w:val="en-US"/>
              </w:rPr>
            </w:pPr>
            <w:r>
              <w:rPr>
                <w:lang w:val="en-US"/>
              </w:rPr>
              <w:t>deviceSerial</w:t>
            </w:r>
          </w:p>
        </w:tc>
        <w:tc>
          <w:tcPr>
            <w:tcW w:w="4149" w:type="dxa"/>
          </w:tcPr>
          <w:p w14:paraId="65C71785" w14:textId="6B9E3B6E" w:rsidR="00F63699" w:rsidRDefault="00F63699" w:rsidP="00F63699">
            <w:r>
              <w:t>设备序列号</w:t>
            </w:r>
          </w:p>
        </w:tc>
      </w:tr>
      <w:tr w:rsidR="00F63699" w14:paraId="6E81AAA9" w14:textId="77777777" w:rsidTr="00F63699">
        <w:tc>
          <w:tcPr>
            <w:tcW w:w="4148" w:type="dxa"/>
          </w:tcPr>
          <w:p w14:paraId="665B74A2" w14:textId="6D2DB254" w:rsidR="00F63699" w:rsidRPr="00F63699" w:rsidRDefault="00F63699" w:rsidP="00F63699">
            <w:pPr>
              <w:rPr>
                <w:lang w:val="en-US"/>
              </w:rPr>
            </w:pPr>
            <w:r>
              <w:rPr>
                <w:lang w:val="en-US"/>
              </w:rPr>
              <w:t>roomNum</w:t>
            </w:r>
          </w:p>
        </w:tc>
        <w:tc>
          <w:tcPr>
            <w:tcW w:w="4149" w:type="dxa"/>
          </w:tcPr>
          <w:p w14:paraId="5D966A87" w14:textId="7787E59A" w:rsidR="00F63699" w:rsidRDefault="00F63699" w:rsidP="00F63699">
            <w:r>
              <w:rPr>
                <w:rFonts w:hint="eastAsia"/>
              </w:rPr>
              <w:t>房间</w:t>
            </w:r>
            <w:r>
              <w:t>号</w:t>
            </w:r>
          </w:p>
        </w:tc>
      </w:tr>
      <w:tr w:rsidR="00F63699" w14:paraId="1794335D" w14:textId="77777777" w:rsidTr="00F63699">
        <w:tc>
          <w:tcPr>
            <w:tcW w:w="4148" w:type="dxa"/>
          </w:tcPr>
          <w:p w14:paraId="7F7D0BA1" w14:textId="7CA93DDC" w:rsidR="00F63699" w:rsidRPr="00F63699" w:rsidRDefault="00F63699" w:rsidP="00F63699">
            <w:pPr>
              <w:rPr>
                <w:lang w:val="en-US"/>
              </w:rPr>
            </w:pPr>
            <w:r>
              <w:rPr>
                <w:lang w:val="en-US"/>
              </w:rPr>
              <w:t>msgTitle</w:t>
            </w:r>
          </w:p>
        </w:tc>
        <w:tc>
          <w:tcPr>
            <w:tcW w:w="4149" w:type="dxa"/>
          </w:tcPr>
          <w:p w14:paraId="7B34119A" w14:textId="230B9F8C" w:rsidR="00F63699" w:rsidRDefault="00F63699" w:rsidP="00F63699">
            <w:r>
              <w:t>消息标题</w:t>
            </w:r>
          </w:p>
        </w:tc>
      </w:tr>
      <w:tr w:rsidR="00F63699" w14:paraId="28B6F5ED" w14:textId="77777777" w:rsidTr="00F63699">
        <w:tc>
          <w:tcPr>
            <w:tcW w:w="4148" w:type="dxa"/>
          </w:tcPr>
          <w:p w14:paraId="2B833859" w14:textId="3AD5D3D0" w:rsidR="00F63699" w:rsidRPr="00C36B91" w:rsidRDefault="00C36B91" w:rsidP="00C36B91">
            <w:pPr>
              <w:tabs>
                <w:tab w:val="left" w:pos="1140"/>
              </w:tabs>
              <w:rPr>
                <w:lang w:val="en-US"/>
              </w:rPr>
            </w:pPr>
            <w:r>
              <w:t>msgContent</w:t>
            </w:r>
          </w:p>
        </w:tc>
        <w:tc>
          <w:tcPr>
            <w:tcW w:w="4149" w:type="dxa"/>
          </w:tcPr>
          <w:p w14:paraId="641585B2" w14:textId="7EBB3A80" w:rsidR="00F63699" w:rsidRDefault="00C36B91" w:rsidP="00F63699">
            <w:r>
              <w:t>消息内容</w:t>
            </w:r>
          </w:p>
        </w:tc>
      </w:tr>
      <w:tr w:rsidR="00994492" w14:paraId="57FA4CDB" w14:textId="77777777" w:rsidTr="00994492">
        <w:trPr>
          <w:trHeight w:val="335"/>
        </w:trPr>
        <w:tc>
          <w:tcPr>
            <w:tcW w:w="4148" w:type="dxa"/>
          </w:tcPr>
          <w:p w14:paraId="40DDBCE3" w14:textId="542A7FA1" w:rsidR="00994492" w:rsidRDefault="000B26B2" w:rsidP="00F63699">
            <w:r>
              <w:t>a</w:t>
            </w:r>
            <w:r w:rsidR="00994492">
              <w:t>lias</w:t>
            </w:r>
          </w:p>
        </w:tc>
        <w:tc>
          <w:tcPr>
            <w:tcW w:w="4149" w:type="dxa"/>
          </w:tcPr>
          <w:p w14:paraId="15A437B8" w14:textId="23ED2F78" w:rsidR="00994492" w:rsidRDefault="00994492" w:rsidP="00F63699">
            <w:r>
              <w:t>别名</w:t>
            </w:r>
          </w:p>
        </w:tc>
      </w:tr>
      <w:tr w:rsidR="000B26B2" w14:paraId="4722BDF8" w14:textId="77777777" w:rsidTr="00994492">
        <w:trPr>
          <w:trHeight w:val="238"/>
        </w:trPr>
        <w:tc>
          <w:tcPr>
            <w:tcW w:w="4148" w:type="dxa"/>
          </w:tcPr>
          <w:p w14:paraId="0A992558" w14:textId="2D9390DC" w:rsidR="000B26B2" w:rsidRDefault="000B26B2" w:rsidP="00F63699">
            <w:r>
              <w:t>tags</w:t>
            </w:r>
          </w:p>
        </w:tc>
        <w:tc>
          <w:tcPr>
            <w:tcW w:w="4149" w:type="dxa"/>
          </w:tcPr>
          <w:p w14:paraId="303A4982" w14:textId="1129007F" w:rsidR="000B26B2" w:rsidRDefault="000B26B2" w:rsidP="00F63699">
            <w:r>
              <w:t>标签</w:t>
            </w:r>
          </w:p>
        </w:tc>
      </w:tr>
      <w:tr w:rsidR="000B26B2" w14:paraId="4B8650D4" w14:textId="77777777" w:rsidTr="00994492">
        <w:trPr>
          <w:trHeight w:val="238"/>
        </w:trPr>
        <w:tc>
          <w:tcPr>
            <w:tcW w:w="4148" w:type="dxa"/>
          </w:tcPr>
          <w:p w14:paraId="277249E6" w14:textId="30578B04" w:rsidR="000B26B2" w:rsidRPr="000B26B2" w:rsidRDefault="000B26B2" w:rsidP="00F63699">
            <w:pPr>
              <w:rPr>
                <w:lang w:val="en-US"/>
              </w:rPr>
            </w:pPr>
            <w:r>
              <w:t>createDate</w:t>
            </w:r>
          </w:p>
        </w:tc>
        <w:tc>
          <w:tcPr>
            <w:tcW w:w="4149" w:type="dxa"/>
          </w:tcPr>
          <w:p w14:paraId="6689B234" w14:textId="35DBA1C9" w:rsidR="000B26B2" w:rsidRDefault="000B26B2" w:rsidP="00F63699">
            <w:r>
              <w:t>创建时间</w:t>
            </w:r>
          </w:p>
        </w:tc>
      </w:tr>
      <w:tr w:rsidR="000B26B2" w14:paraId="4213E766" w14:textId="77777777" w:rsidTr="00994492">
        <w:trPr>
          <w:trHeight w:val="238"/>
        </w:trPr>
        <w:tc>
          <w:tcPr>
            <w:tcW w:w="4148" w:type="dxa"/>
          </w:tcPr>
          <w:p w14:paraId="41C8A301" w14:textId="7180934A" w:rsidR="000B26B2" w:rsidRDefault="00C41A03" w:rsidP="00F63699">
            <w:r>
              <w:rPr>
                <w:lang w:val="en-US"/>
              </w:rPr>
              <w:t>s</w:t>
            </w:r>
            <w:r>
              <w:t>ender</w:t>
            </w:r>
          </w:p>
        </w:tc>
        <w:tc>
          <w:tcPr>
            <w:tcW w:w="4149" w:type="dxa"/>
          </w:tcPr>
          <w:p w14:paraId="49224091" w14:textId="3A92E7BF" w:rsidR="000B26B2" w:rsidRDefault="00C41A03" w:rsidP="00F63699">
            <w:r>
              <w:t>发送人</w:t>
            </w:r>
          </w:p>
        </w:tc>
      </w:tr>
      <w:tr w:rsidR="000B26B2" w14:paraId="076D457F" w14:textId="77777777" w:rsidTr="00994492">
        <w:trPr>
          <w:trHeight w:val="238"/>
        </w:trPr>
        <w:tc>
          <w:tcPr>
            <w:tcW w:w="4148" w:type="dxa"/>
          </w:tcPr>
          <w:p w14:paraId="3AC26483" w14:textId="41843F06" w:rsidR="000B26B2" w:rsidRPr="00C41A03" w:rsidRDefault="00C41A03" w:rsidP="00F63699">
            <w:pPr>
              <w:rPr>
                <w:lang w:val="en-US"/>
              </w:rPr>
            </w:pPr>
            <w:r>
              <w:t>re</w:t>
            </w:r>
            <w:r>
              <w:rPr>
                <w:lang w:val="en-US"/>
              </w:rPr>
              <w:t>ceiver</w:t>
            </w:r>
          </w:p>
        </w:tc>
        <w:tc>
          <w:tcPr>
            <w:tcW w:w="4149" w:type="dxa"/>
          </w:tcPr>
          <w:p w14:paraId="4E96BA13" w14:textId="5EBDCDD4" w:rsidR="000B26B2" w:rsidRDefault="00C41A03" w:rsidP="00F63699">
            <w:r>
              <w:t>接</w:t>
            </w:r>
            <w:r>
              <w:rPr>
                <w:rFonts w:hint="eastAsia"/>
              </w:rPr>
              <w:t>收</w:t>
            </w:r>
            <w:r>
              <w:t>人</w:t>
            </w:r>
          </w:p>
        </w:tc>
      </w:tr>
      <w:tr w:rsidR="00F63699" w14:paraId="60766B71" w14:textId="77777777" w:rsidTr="00994492">
        <w:trPr>
          <w:trHeight w:val="238"/>
        </w:trPr>
        <w:tc>
          <w:tcPr>
            <w:tcW w:w="4148" w:type="dxa"/>
          </w:tcPr>
          <w:p w14:paraId="0E054D08" w14:textId="3E8D8EBE" w:rsidR="00F63699" w:rsidRDefault="00C41A03" w:rsidP="00F63699">
            <w:r>
              <w:rPr>
                <w:lang w:val="en-US"/>
              </w:rPr>
              <w:t>s</w:t>
            </w:r>
            <w:r>
              <w:rPr>
                <w:rFonts w:hint="eastAsia"/>
              </w:rPr>
              <w:t>ource</w:t>
            </w:r>
          </w:p>
        </w:tc>
        <w:tc>
          <w:tcPr>
            <w:tcW w:w="4149" w:type="dxa"/>
          </w:tcPr>
          <w:p w14:paraId="7C68EDC4" w14:textId="7078ECA1" w:rsidR="00F63699" w:rsidRDefault="00C41A03" w:rsidP="00C41A03">
            <w:r>
              <w:t>消息来源（数字校园平台／</w:t>
            </w:r>
            <w:r>
              <w:rPr>
                <w:rFonts w:hint="eastAsia"/>
              </w:rPr>
              <w:t>电子</w:t>
            </w:r>
            <w:r>
              <w:t>班牌平台／手机</w:t>
            </w:r>
            <w:r>
              <w:t>app</w:t>
            </w:r>
            <w:r>
              <w:t>／</w:t>
            </w:r>
            <w:r>
              <w:rPr>
                <w:rFonts w:hint="eastAsia"/>
              </w:rPr>
              <w:t>平板</w:t>
            </w:r>
            <w:r>
              <w:t>app</w:t>
            </w:r>
            <w:r>
              <w:t>）</w:t>
            </w:r>
          </w:p>
        </w:tc>
      </w:tr>
    </w:tbl>
    <w:p w14:paraId="0FB59B43" w14:textId="77777777" w:rsidR="00F63699" w:rsidRPr="00F63699" w:rsidRDefault="00F63699" w:rsidP="00F63699">
      <w:pPr>
        <w:pStyle w:val="a"/>
        <w:numPr>
          <w:ilvl w:val="0"/>
          <w:numId w:val="0"/>
        </w:numPr>
      </w:pPr>
    </w:p>
    <w:p w14:paraId="0B36B8FE" w14:textId="1A52BE78" w:rsidR="004A68F7" w:rsidRDefault="00E019FC" w:rsidP="004A68F7">
      <w:pPr>
        <w:pStyle w:val="a"/>
      </w:pPr>
      <w:r>
        <w:t>推送规范</w:t>
      </w:r>
    </w:p>
    <w:p w14:paraId="1FBFE9D0" w14:textId="20799D25" w:rsidR="00C751BD" w:rsidRDefault="00E019FC" w:rsidP="00E019FC">
      <w:r>
        <w:t>描述：</w:t>
      </w:r>
      <w:r>
        <w:rPr>
          <w:rFonts w:hint="eastAsia"/>
        </w:rPr>
        <w:t>电子</w:t>
      </w:r>
      <w:r>
        <w:t>班牌</w:t>
      </w:r>
      <w:r w:rsidR="005D44A9">
        <w:t>必选</w:t>
      </w:r>
      <w:r w:rsidR="00B166FD">
        <w:rPr>
          <w:rFonts w:hint="eastAsia"/>
        </w:rPr>
        <w:t>别名</w:t>
      </w:r>
      <w:r w:rsidR="00FB1DDA">
        <w:rPr>
          <w:lang w:val="en-US"/>
        </w:rPr>
        <w:t>：</w:t>
      </w:r>
      <w:r w:rsidR="00FB1DDA">
        <w:rPr>
          <w:lang w:val="en-US"/>
        </w:rPr>
        <w:t>pad</w:t>
      </w:r>
      <w:r>
        <w:t>，</w:t>
      </w:r>
      <w:r w:rsidR="00FB1DDA">
        <w:rPr>
          <w:rFonts w:hint="eastAsia"/>
        </w:rPr>
        <w:t>必选</w:t>
      </w:r>
      <w:r w:rsidR="00FB1DDA">
        <w:t>标签：</w:t>
      </w:r>
      <w:r w:rsidR="00FB1DDA">
        <w:rPr>
          <w:rFonts w:hint="eastAsia"/>
        </w:rPr>
        <w:t>设备</w:t>
      </w:r>
      <w:r w:rsidR="00FB1DDA">
        <w:t>序列号。</w:t>
      </w:r>
    </w:p>
    <w:p w14:paraId="64DCC552" w14:textId="161A6E93" w:rsidR="0087216F" w:rsidRDefault="0087216F" w:rsidP="0087216F">
      <w:pPr>
        <w:pStyle w:val="a"/>
      </w:pPr>
      <w:r>
        <w:rPr>
          <w:rFonts w:hint="eastAsia"/>
        </w:rPr>
        <w:t>功能</w:t>
      </w:r>
      <w:r>
        <w:t>主</w:t>
      </w:r>
      <w:r>
        <w:rPr>
          <w:rFonts w:hint="eastAsia"/>
        </w:rPr>
        <w:t>页</w:t>
      </w:r>
    </w:p>
    <w:p w14:paraId="4C455B6F" w14:textId="0C83AA85" w:rsidR="0087216F" w:rsidRDefault="0087216F" w:rsidP="0087216F">
      <w:r>
        <w:rPr>
          <w:rFonts w:hint="eastAsia"/>
        </w:rPr>
        <w:t>描述</w:t>
      </w:r>
      <w:r>
        <w:t>：</w:t>
      </w:r>
      <w:r>
        <w:rPr>
          <w:rFonts w:hint="eastAsia"/>
        </w:rPr>
        <w:t>数字</w:t>
      </w:r>
      <w:r>
        <w:t>校园、班级空间、</w:t>
      </w:r>
      <w:r>
        <w:rPr>
          <w:rFonts w:hint="eastAsia"/>
        </w:rPr>
        <w:t>微</w:t>
      </w:r>
      <w:r>
        <w:t>课</w:t>
      </w:r>
      <w:r>
        <w:rPr>
          <w:rFonts w:hint="eastAsia"/>
        </w:rPr>
        <w:t>平台</w:t>
      </w:r>
      <w:r>
        <w:t>链接管理平台，</w:t>
      </w:r>
      <w:r>
        <w:rPr>
          <w:rFonts w:hint="eastAsia"/>
        </w:rPr>
        <w:t>其他为</w:t>
      </w:r>
      <w:r w:rsidR="00D214F2">
        <w:rPr>
          <w:rFonts w:hint="eastAsia"/>
        </w:rPr>
        <w:t>新开发</w:t>
      </w:r>
      <w:r w:rsidR="00D214F2">
        <w:t>功能。</w:t>
      </w:r>
    </w:p>
    <w:p w14:paraId="323158DB" w14:textId="3C956239" w:rsidR="00D214F2" w:rsidRDefault="0087216F" w:rsidP="0087216F">
      <w:pPr>
        <w:pStyle w:val="a"/>
        <w:numPr>
          <w:ilvl w:val="0"/>
          <w:numId w:val="0"/>
        </w:numPr>
      </w:pPr>
      <w:r>
        <w:rPr>
          <w:noProof/>
        </w:rPr>
        <w:drawing>
          <wp:inline distT="0" distB="0" distL="0" distR="0" wp14:anchorId="4303608C" wp14:editId="04333968">
            <wp:extent cx="5274945" cy="3296920"/>
            <wp:effectExtent l="0" t="0" r="825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8.jpg"/>
                    <pic:cNvPicPr/>
                  </pic:nvPicPr>
                  <pic:blipFill>
                    <a:blip r:embed="rId14">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p w14:paraId="59150C97" w14:textId="2F064399" w:rsidR="0087216F" w:rsidRDefault="00D214F2" w:rsidP="0087216F">
      <w:pPr>
        <w:pStyle w:val="a"/>
      </w:pPr>
      <w:r>
        <w:rPr>
          <w:rFonts w:hint="eastAsia"/>
        </w:rPr>
        <w:t>课程表</w:t>
      </w:r>
    </w:p>
    <w:p w14:paraId="6A07796E" w14:textId="6C64C106" w:rsidR="00D214F2" w:rsidRDefault="00D214F2" w:rsidP="00D214F2">
      <w:r>
        <w:t>描述：</w:t>
      </w:r>
      <w:r>
        <w:rPr>
          <w:rFonts w:hint="eastAsia"/>
        </w:rPr>
        <w:t>根据</w:t>
      </w:r>
      <w:r>
        <w:t>初始化课程信息</w:t>
      </w:r>
      <w:r>
        <w:rPr>
          <w:rFonts w:hint="eastAsia"/>
        </w:rPr>
        <w:t>或</w:t>
      </w:r>
      <w:r>
        <w:t>平台推送的课程信息，绘制课程表。</w:t>
      </w:r>
    </w:p>
    <w:p w14:paraId="7C98EA1C" w14:textId="4AD7ACCC" w:rsidR="00D214F2" w:rsidRDefault="00D214F2" w:rsidP="00D214F2">
      <w:pPr>
        <w:pStyle w:val="a"/>
        <w:numPr>
          <w:ilvl w:val="0"/>
          <w:numId w:val="0"/>
        </w:numPr>
      </w:pPr>
      <w:r>
        <w:rPr>
          <w:rFonts w:hint="eastAsia"/>
          <w:noProof/>
        </w:rPr>
        <w:drawing>
          <wp:inline distT="0" distB="0" distL="0" distR="0" wp14:anchorId="4F0CE52D" wp14:editId="25D1506F">
            <wp:extent cx="5274945" cy="3296920"/>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9.jpg"/>
                    <pic:cNvPicPr/>
                  </pic:nvPicPr>
                  <pic:blipFill>
                    <a:blip r:embed="rId15">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p w14:paraId="2A2A874D" w14:textId="4F586349" w:rsidR="00D214F2" w:rsidRPr="00D25563" w:rsidRDefault="00D214F2" w:rsidP="0087216F">
      <w:pPr>
        <w:pStyle w:val="a"/>
      </w:pPr>
      <w:r>
        <w:t>紧急模式</w:t>
      </w:r>
    </w:p>
    <w:p w14:paraId="05265778" w14:textId="56626297" w:rsidR="004A68F7" w:rsidRDefault="004A68F7" w:rsidP="004A68F7">
      <w:r>
        <w:rPr>
          <w:rFonts w:hint="eastAsia"/>
        </w:rPr>
        <w:t>描述</w:t>
      </w:r>
      <w:r>
        <w:t>：紧急模式</w:t>
      </w:r>
      <w:r>
        <w:rPr>
          <w:rFonts w:hint="eastAsia"/>
        </w:rPr>
        <w:t>下</w:t>
      </w:r>
      <w:r>
        <w:t>，</w:t>
      </w:r>
      <w:r>
        <w:rPr>
          <w:rFonts w:hint="eastAsia"/>
        </w:rPr>
        <w:t>全校</w:t>
      </w:r>
      <w:r>
        <w:t>所有</w:t>
      </w:r>
      <w:r>
        <w:rPr>
          <w:rFonts w:hint="eastAsia"/>
        </w:rPr>
        <w:t>电子</w:t>
      </w:r>
      <w:r>
        <w:t>班牌均</w:t>
      </w:r>
      <w:r>
        <w:rPr>
          <w:rFonts w:hint="eastAsia"/>
        </w:rPr>
        <w:t>全屏</w:t>
      </w:r>
      <w:r>
        <w:t>显示，</w:t>
      </w:r>
      <w:r>
        <w:rPr>
          <w:rFonts w:hint="eastAsia"/>
        </w:rPr>
        <w:t>显示</w:t>
      </w:r>
      <w:r>
        <w:t>内容为普通文字。</w:t>
      </w:r>
    </w:p>
    <w:p w14:paraId="47D1538A" w14:textId="4D8F3B29" w:rsidR="004431F9" w:rsidRDefault="004431F9" w:rsidP="004A68F7">
      <w:r>
        <w:rPr>
          <w:rFonts w:hint="eastAsia"/>
          <w:noProof/>
          <w:lang w:val="en-US"/>
        </w:rPr>
        <w:drawing>
          <wp:inline distT="0" distB="0" distL="0" distR="0" wp14:anchorId="0ADD6AE4" wp14:editId="4FE47108">
            <wp:extent cx="5274945" cy="3296920"/>
            <wp:effectExtent l="0" t="0" r="825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jpg"/>
                    <pic:cNvPicPr/>
                  </pic:nvPicPr>
                  <pic:blipFill>
                    <a:blip r:embed="rId16">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p w14:paraId="767EE4FD" w14:textId="5123907B" w:rsidR="00033D07" w:rsidRDefault="00033D07" w:rsidP="004A68F7">
      <w:pPr>
        <w:rPr>
          <w:b/>
        </w:rPr>
      </w:pPr>
      <w:r w:rsidRPr="00033D07">
        <w:rPr>
          <w:rFonts w:hint="eastAsia"/>
          <w:b/>
        </w:rPr>
        <w:t>APP</w:t>
      </w:r>
      <w:r w:rsidRPr="00033D07">
        <w:rPr>
          <w:b/>
        </w:rPr>
        <w:t xml:space="preserve"> </w:t>
      </w:r>
      <w:r w:rsidRPr="00033D07">
        <w:rPr>
          <w:rFonts w:hint="eastAsia"/>
          <w:b/>
        </w:rPr>
        <w:t>端</w:t>
      </w:r>
      <w:r w:rsidRPr="00033D07">
        <w:rPr>
          <w:b/>
        </w:rPr>
        <w:t>信息显示描述：</w:t>
      </w:r>
    </w:p>
    <w:p w14:paraId="5C6AB272" w14:textId="43AAE080" w:rsidR="00033D07" w:rsidRPr="00196104" w:rsidRDefault="00196104" w:rsidP="00196104">
      <w:pPr>
        <w:pStyle w:val="ad"/>
        <w:numPr>
          <w:ilvl w:val="0"/>
          <w:numId w:val="33"/>
        </w:numPr>
        <w:rPr>
          <w:i w:val="0"/>
        </w:rPr>
      </w:pPr>
      <w:r w:rsidRPr="00196104">
        <w:rPr>
          <w:rFonts w:hint="eastAsia"/>
          <w:i w:val="0"/>
        </w:rPr>
        <w:t>更新</w:t>
      </w:r>
      <w:r w:rsidRPr="00196104">
        <w:rPr>
          <w:i w:val="0"/>
        </w:rPr>
        <w:t>界面到紧急模式。</w:t>
      </w:r>
    </w:p>
    <w:p w14:paraId="3DE635CD" w14:textId="5ED429BC" w:rsidR="00196104" w:rsidRDefault="00196104" w:rsidP="00196104">
      <w:pPr>
        <w:pStyle w:val="ad"/>
        <w:numPr>
          <w:ilvl w:val="0"/>
          <w:numId w:val="33"/>
        </w:numPr>
        <w:rPr>
          <w:i w:val="0"/>
        </w:rPr>
      </w:pPr>
      <w:r w:rsidRPr="00196104">
        <w:rPr>
          <w:rFonts w:hint="eastAsia"/>
          <w:i w:val="0"/>
        </w:rPr>
        <w:t>显示</w:t>
      </w:r>
      <w:r w:rsidRPr="00196104">
        <w:rPr>
          <w:i w:val="0"/>
        </w:rPr>
        <w:t>收到的信息。</w:t>
      </w:r>
    </w:p>
    <w:p w14:paraId="413A2733" w14:textId="1D3EBF25" w:rsidR="00CD0900" w:rsidRPr="00196104" w:rsidRDefault="00CD0900" w:rsidP="00196104">
      <w:pPr>
        <w:pStyle w:val="ad"/>
        <w:numPr>
          <w:ilvl w:val="0"/>
          <w:numId w:val="33"/>
        </w:numPr>
        <w:rPr>
          <w:i w:val="0"/>
        </w:rPr>
      </w:pPr>
      <w:r>
        <w:rPr>
          <w:rFonts w:hint="eastAsia"/>
          <w:i w:val="0"/>
        </w:rPr>
        <w:t>保存</w:t>
      </w:r>
      <w:r>
        <w:rPr>
          <w:i w:val="0"/>
        </w:rPr>
        <w:t>数据到数据库。</w:t>
      </w:r>
    </w:p>
    <w:p w14:paraId="09E9BD78" w14:textId="77777777" w:rsidR="00676902" w:rsidRPr="004110F8" w:rsidRDefault="00676902" w:rsidP="00676902">
      <w:pPr>
        <w:rPr>
          <w:b/>
        </w:rPr>
      </w:pPr>
      <w:r w:rsidRPr="004110F8">
        <w:rPr>
          <w:b/>
        </w:rPr>
        <w:t>SERVER</w:t>
      </w:r>
      <w:r w:rsidRPr="004110F8">
        <w:rPr>
          <w:b/>
        </w:rPr>
        <w:t>端推送信息描述：</w:t>
      </w:r>
    </w:p>
    <w:p w14:paraId="30C02544" w14:textId="47D2CA36" w:rsidR="004A68F7" w:rsidRPr="004F5C54" w:rsidRDefault="00676902" w:rsidP="00676902">
      <w:pPr>
        <w:pStyle w:val="ad"/>
        <w:numPr>
          <w:ilvl w:val="0"/>
          <w:numId w:val="32"/>
        </w:numPr>
        <w:rPr>
          <w:i w:val="0"/>
        </w:rPr>
      </w:pPr>
      <w:r w:rsidRPr="004F5C54">
        <w:rPr>
          <w:rFonts w:hint="eastAsia"/>
          <w:i w:val="0"/>
        </w:rPr>
        <w:t>发送</w:t>
      </w:r>
      <w:r w:rsidRPr="004F5C54">
        <w:rPr>
          <w:i w:val="0"/>
        </w:rPr>
        <w:t>对象：</w:t>
      </w:r>
      <w:r w:rsidRPr="004F5C54">
        <w:rPr>
          <w:rFonts w:hint="eastAsia"/>
          <w:i w:val="0"/>
        </w:rPr>
        <w:t>所有电子</w:t>
      </w:r>
      <w:r w:rsidRPr="004F5C54">
        <w:rPr>
          <w:i w:val="0"/>
        </w:rPr>
        <w:t>班牌。</w:t>
      </w:r>
    </w:p>
    <w:p w14:paraId="67A1DE1C" w14:textId="0AC64C82" w:rsidR="00676902" w:rsidRDefault="00676902" w:rsidP="00676902">
      <w:pPr>
        <w:pStyle w:val="ad"/>
        <w:numPr>
          <w:ilvl w:val="0"/>
          <w:numId w:val="32"/>
        </w:numPr>
        <w:rPr>
          <w:i w:val="0"/>
        </w:rPr>
      </w:pPr>
      <w:r w:rsidRPr="004F5C54">
        <w:rPr>
          <w:rFonts w:hint="eastAsia"/>
          <w:i w:val="0"/>
        </w:rPr>
        <w:t>发送</w:t>
      </w:r>
      <w:r w:rsidRPr="004F5C54">
        <w:rPr>
          <w:i w:val="0"/>
        </w:rPr>
        <w:t>内容：</w:t>
      </w:r>
      <w:r w:rsidRPr="004F5C54">
        <w:rPr>
          <w:rFonts w:hint="eastAsia"/>
          <w:i w:val="0"/>
        </w:rPr>
        <w:t>普通</w:t>
      </w:r>
      <w:r w:rsidRPr="004F5C54">
        <w:rPr>
          <w:i w:val="0"/>
        </w:rPr>
        <w:t>文字。</w:t>
      </w:r>
    </w:p>
    <w:p w14:paraId="060534E3" w14:textId="6878815D" w:rsidR="006901BB" w:rsidRPr="004F5C54" w:rsidRDefault="006901BB" w:rsidP="00676902">
      <w:pPr>
        <w:pStyle w:val="ad"/>
        <w:numPr>
          <w:ilvl w:val="0"/>
          <w:numId w:val="32"/>
        </w:numPr>
        <w:rPr>
          <w:i w:val="0"/>
        </w:rPr>
      </w:pPr>
      <w:r>
        <w:rPr>
          <w:rFonts w:hint="eastAsia"/>
          <w:i w:val="0"/>
        </w:rPr>
        <w:t>保存</w:t>
      </w:r>
      <w:r>
        <w:rPr>
          <w:i w:val="0"/>
        </w:rPr>
        <w:t>数据</w:t>
      </w:r>
      <w:r w:rsidR="00C178D1">
        <w:rPr>
          <w:rFonts w:hint="eastAsia"/>
          <w:i w:val="0"/>
        </w:rPr>
        <w:t>到</w:t>
      </w:r>
      <w:r w:rsidR="00C178D1">
        <w:rPr>
          <w:i w:val="0"/>
        </w:rPr>
        <w:t>数据库。</w:t>
      </w:r>
    </w:p>
    <w:p w14:paraId="53CAE7C9" w14:textId="2F3D1C20" w:rsidR="00842076" w:rsidRDefault="00D72909" w:rsidP="00D72909">
      <w:pPr>
        <w:pStyle w:val="a"/>
      </w:pPr>
      <w:r w:rsidRPr="00D72909">
        <w:rPr>
          <w:rFonts w:hint="eastAsia"/>
        </w:rPr>
        <w:t>全屏</w:t>
      </w:r>
      <w:r w:rsidRPr="00D72909">
        <w:t>图片模式</w:t>
      </w:r>
    </w:p>
    <w:p w14:paraId="646D373B" w14:textId="3FA755E9" w:rsidR="008E3ADE" w:rsidRDefault="008E3ADE" w:rsidP="008E3ADE">
      <w:r>
        <w:rPr>
          <w:rFonts w:hint="eastAsia"/>
        </w:rPr>
        <w:t>描述</w:t>
      </w:r>
      <w:r>
        <w:t>：</w:t>
      </w:r>
      <w:r>
        <w:rPr>
          <w:rFonts w:hint="eastAsia"/>
        </w:rPr>
        <w:t>全屏</w:t>
      </w:r>
      <w:r>
        <w:t>图片模式，</w:t>
      </w:r>
      <w:r>
        <w:rPr>
          <w:rFonts w:hint="eastAsia"/>
        </w:rPr>
        <w:t>显示</w:t>
      </w:r>
      <w:r>
        <w:t>内容为</w:t>
      </w:r>
      <w:r w:rsidR="00464446">
        <w:t>多张图片轮播</w:t>
      </w:r>
      <w:r>
        <w:t>。</w:t>
      </w:r>
    </w:p>
    <w:p w14:paraId="09D11780" w14:textId="2051D5CA" w:rsidR="004431F9" w:rsidRPr="00B100AA" w:rsidRDefault="00B100AA" w:rsidP="008E3ADE">
      <w:pPr>
        <w:rPr>
          <w:lang w:val="en-US"/>
        </w:rPr>
      </w:pPr>
      <w:r>
        <w:rPr>
          <w:noProof/>
          <w:lang w:val="en-US"/>
        </w:rPr>
        <w:drawing>
          <wp:inline distT="0" distB="0" distL="0" distR="0" wp14:anchorId="7E836000" wp14:editId="2BBD2B91">
            <wp:extent cx="5274945" cy="3296920"/>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2.png"/>
                    <pic:cNvPicPr/>
                  </pic:nvPicPr>
                  <pic:blipFill>
                    <a:blip r:embed="rId17">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p w14:paraId="4CECB0EB" w14:textId="77777777" w:rsidR="008E3ADE" w:rsidRPr="001D7BA3" w:rsidRDefault="008E3ADE" w:rsidP="008E3ADE">
      <w:pPr>
        <w:rPr>
          <w:b/>
        </w:rPr>
      </w:pPr>
      <w:r w:rsidRPr="001D7BA3">
        <w:rPr>
          <w:rFonts w:hint="eastAsia"/>
          <w:b/>
        </w:rPr>
        <w:t>APP</w:t>
      </w:r>
      <w:r w:rsidRPr="001D7BA3">
        <w:rPr>
          <w:b/>
        </w:rPr>
        <w:t xml:space="preserve"> </w:t>
      </w:r>
      <w:r w:rsidRPr="001D7BA3">
        <w:rPr>
          <w:rFonts w:hint="eastAsia"/>
          <w:b/>
        </w:rPr>
        <w:t>端</w:t>
      </w:r>
      <w:r w:rsidRPr="001D7BA3">
        <w:rPr>
          <w:b/>
        </w:rPr>
        <w:t>信息显示描述：</w:t>
      </w:r>
    </w:p>
    <w:p w14:paraId="2F4C0316" w14:textId="74B36AD5" w:rsidR="008E3ADE" w:rsidRPr="001D7BA3" w:rsidRDefault="008E3ADE" w:rsidP="00A2782D">
      <w:pPr>
        <w:pStyle w:val="ad"/>
        <w:numPr>
          <w:ilvl w:val="0"/>
          <w:numId w:val="34"/>
        </w:numPr>
        <w:rPr>
          <w:i w:val="0"/>
        </w:rPr>
      </w:pPr>
      <w:r w:rsidRPr="001D7BA3">
        <w:rPr>
          <w:rFonts w:hint="eastAsia"/>
          <w:i w:val="0"/>
        </w:rPr>
        <w:t>更新</w:t>
      </w:r>
      <w:r w:rsidR="00EF0BCB" w:rsidRPr="001D7BA3">
        <w:rPr>
          <w:i w:val="0"/>
        </w:rPr>
        <w:t>界面到</w:t>
      </w:r>
      <w:r w:rsidR="00EF0BCB" w:rsidRPr="001D7BA3">
        <w:rPr>
          <w:rFonts w:hint="eastAsia"/>
          <w:i w:val="0"/>
        </w:rPr>
        <w:t>全屏</w:t>
      </w:r>
      <w:r w:rsidR="00EF0BCB" w:rsidRPr="001D7BA3">
        <w:rPr>
          <w:i w:val="0"/>
        </w:rPr>
        <w:t>图片</w:t>
      </w:r>
      <w:r w:rsidRPr="001D7BA3">
        <w:rPr>
          <w:i w:val="0"/>
        </w:rPr>
        <w:t>模式。</w:t>
      </w:r>
    </w:p>
    <w:p w14:paraId="121F230F" w14:textId="1CA526C3" w:rsidR="008E3ADE" w:rsidRDefault="00EF0BCB" w:rsidP="00A2782D">
      <w:pPr>
        <w:pStyle w:val="ad"/>
        <w:numPr>
          <w:ilvl w:val="0"/>
          <w:numId w:val="34"/>
        </w:numPr>
        <w:rPr>
          <w:i w:val="0"/>
        </w:rPr>
      </w:pPr>
      <w:r w:rsidRPr="001D7BA3">
        <w:rPr>
          <w:rFonts w:hint="eastAsia"/>
          <w:i w:val="0"/>
        </w:rPr>
        <w:t>根据</w:t>
      </w:r>
      <w:r w:rsidRPr="001D7BA3">
        <w:rPr>
          <w:i w:val="0"/>
        </w:rPr>
        <w:t>收到的图片地址</w:t>
      </w:r>
      <w:r w:rsidRPr="001D7BA3">
        <w:rPr>
          <w:rFonts w:hint="eastAsia"/>
          <w:i w:val="0"/>
        </w:rPr>
        <w:t>显示</w:t>
      </w:r>
      <w:r w:rsidRPr="001D7BA3">
        <w:rPr>
          <w:i w:val="0"/>
        </w:rPr>
        <w:t>图片</w:t>
      </w:r>
      <w:r w:rsidR="00F2508A">
        <w:rPr>
          <w:i w:val="0"/>
        </w:rPr>
        <w:t>，</w:t>
      </w:r>
      <w:r w:rsidR="00F2508A">
        <w:rPr>
          <w:rFonts w:hint="eastAsia"/>
          <w:i w:val="0"/>
        </w:rPr>
        <w:t>同时将图片</w:t>
      </w:r>
      <w:r w:rsidR="00F2508A">
        <w:rPr>
          <w:i w:val="0"/>
        </w:rPr>
        <w:t>缓存在本地</w:t>
      </w:r>
      <w:r w:rsidR="008E3ADE" w:rsidRPr="001D7BA3">
        <w:rPr>
          <w:i w:val="0"/>
        </w:rPr>
        <w:t>。</w:t>
      </w:r>
    </w:p>
    <w:p w14:paraId="06CCB66C" w14:textId="0F715C26" w:rsidR="00F2508A" w:rsidRPr="001D7BA3" w:rsidRDefault="00F2508A" w:rsidP="00A2782D">
      <w:pPr>
        <w:pStyle w:val="ad"/>
        <w:numPr>
          <w:ilvl w:val="0"/>
          <w:numId w:val="34"/>
        </w:numPr>
        <w:rPr>
          <w:i w:val="0"/>
        </w:rPr>
      </w:pPr>
      <w:r>
        <w:rPr>
          <w:rFonts w:hint="eastAsia"/>
          <w:i w:val="0"/>
        </w:rPr>
        <w:t>保存信息</w:t>
      </w:r>
      <w:r>
        <w:rPr>
          <w:i w:val="0"/>
        </w:rPr>
        <w:t>到数据库。</w:t>
      </w:r>
    </w:p>
    <w:p w14:paraId="4F90B58A" w14:textId="77777777" w:rsidR="008E3ADE" w:rsidRPr="001D7BA3" w:rsidRDefault="008E3ADE" w:rsidP="008E3ADE">
      <w:pPr>
        <w:rPr>
          <w:b/>
        </w:rPr>
      </w:pPr>
      <w:r w:rsidRPr="001D7BA3">
        <w:rPr>
          <w:b/>
        </w:rPr>
        <w:t>SERVER</w:t>
      </w:r>
      <w:r w:rsidRPr="001D7BA3">
        <w:rPr>
          <w:b/>
        </w:rPr>
        <w:t>端推送信息描述：</w:t>
      </w:r>
    </w:p>
    <w:p w14:paraId="02254CFA" w14:textId="5B623E3D" w:rsidR="00A67179" w:rsidRPr="001D7BA3" w:rsidRDefault="008E3ADE" w:rsidP="00A67179">
      <w:pPr>
        <w:pStyle w:val="ad"/>
        <w:numPr>
          <w:ilvl w:val="0"/>
          <w:numId w:val="35"/>
        </w:numPr>
        <w:rPr>
          <w:i w:val="0"/>
        </w:rPr>
      </w:pPr>
      <w:r w:rsidRPr="001D7BA3">
        <w:rPr>
          <w:rFonts w:hint="eastAsia"/>
          <w:i w:val="0"/>
        </w:rPr>
        <w:t>发送</w:t>
      </w:r>
      <w:r w:rsidRPr="001D7BA3">
        <w:rPr>
          <w:i w:val="0"/>
        </w:rPr>
        <w:t>对象：</w:t>
      </w:r>
      <w:r w:rsidR="00251140" w:rsidRPr="001D7BA3">
        <w:rPr>
          <w:rFonts w:hint="eastAsia"/>
          <w:i w:val="0"/>
        </w:rPr>
        <w:t>校</w:t>
      </w:r>
      <w:r w:rsidR="00251140" w:rsidRPr="001D7BA3">
        <w:rPr>
          <w:i w:val="0"/>
        </w:rPr>
        <w:t>级／年级／</w:t>
      </w:r>
      <w:r w:rsidR="00251140" w:rsidRPr="001D7BA3">
        <w:rPr>
          <w:rFonts w:hint="eastAsia"/>
          <w:i w:val="0"/>
        </w:rPr>
        <w:t>班级</w:t>
      </w:r>
      <w:r w:rsidR="00251140" w:rsidRPr="001D7BA3">
        <w:rPr>
          <w:i w:val="0"/>
        </w:rPr>
        <w:t>均可</w:t>
      </w:r>
      <w:r w:rsidRPr="001D7BA3">
        <w:rPr>
          <w:i w:val="0"/>
        </w:rPr>
        <w:t>。</w:t>
      </w:r>
    </w:p>
    <w:p w14:paraId="7FE25B79" w14:textId="77777777" w:rsidR="00A67179" w:rsidRPr="001D7BA3" w:rsidRDefault="008E3ADE" w:rsidP="00A67179">
      <w:pPr>
        <w:pStyle w:val="ad"/>
        <w:numPr>
          <w:ilvl w:val="0"/>
          <w:numId w:val="35"/>
        </w:numPr>
        <w:rPr>
          <w:i w:val="0"/>
        </w:rPr>
      </w:pPr>
      <w:r w:rsidRPr="001D7BA3">
        <w:rPr>
          <w:rFonts w:hint="eastAsia"/>
          <w:i w:val="0"/>
        </w:rPr>
        <w:t>发送</w:t>
      </w:r>
      <w:r w:rsidRPr="001D7BA3">
        <w:rPr>
          <w:i w:val="0"/>
        </w:rPr>
        <w:t>内容：</w:t>
      </w:r>
      <w:r w:rsidR="00A67179" w:rsidRPr="001D7BA3">
        <w:rPr>
          <w:rFonts w:hint="eastAsia"/>
          <w:i w:val="0"/>
        </w:rPr>
        <w:t>图片</w:t>
      </w:r>
      <w:r w:rsidR="00A67179" w:rsidRPr="001D7BA3">
        <w:rPr>
          <w:i w:val="0"/>
        </w:rPr>
        <w:t>地址</w:t>
      </w:r>
      <w:r w:rsidRPr="001D7BA3">
        <w:rPr>
          <w:i w:val="0"/>
        </w:rPr>
        <w:t>。</w:t>
      </w:r>
    </w:p>
    <w:p w14:paraId="124D44A9" w14:textId="29DC3475" w:rsidR="008E3ADE" w:rsidRDefault="008E3ADE" w:rsidP="00A67179">
      <w:pPr>
        <w:pStyle w:val="ad"/>
        <w:numPr>
          <w:ilvl w:val="0"/>
          <w:numId w:val="35"/>
        </w:numPr>
        <w:rPr>
          <w:i w:val="0"/>
        </w:rPr>
      </w:pPr>
      <w:r w:rsidRPr="001D7BA3">
        <w:rPr>
          <w:rFonts w:hint="eastAsia"/>
          <w:i w:val="0"/>
        </w:rPr>
        <w:t>保存</w:t>
      </w:r>
      <w:r w:rsidRPr="001D7BA3">
        <w:rPr>
          <w:i w:val="0"/>
        </w:rPr>
        <w:t>数据</w:t>
      </w:r>
      <w:r w:rsidRPr="001D7BA3">
        <w:rPr>
          <w:rFonts w:hint="eastAsia"/>
          <w:i w:val="0"/>
        </w:rPr>
        <w:t>到</w:t>
      </w:r>
      <w:r w:rsidRPr="001D7BA3">
        <w:rPr>
          <w:i w:val="0"/>
        </w:rPr>
        <w:t>数据库。</w:t>
      </w:r>
    </w:p>
    <w:p w14:paraId="0623F167" w14:textId="4722013F" w:rsidR="000756FD" w:rsidRDefault="000756FD" w:rsidP="000756FD">
      <w:pPr>
        <w:pStyle w:val="a"/>
      </w:pPr>
      <w:r w:rsidRPr="00D72909">
        <w:rPr>
          <w:rFonts w:hint="eastAsia"/>
        </w:rPr>
        <w:t>全屏</w:t>
      </w:r>
      <w:r>
        <w:t>视频</w:t>
      </w:r>
      <w:r w:rsidRPr="00D72909">
        <w:t>模式</w:t>
      </w:r>
    </w:p>
    <w:p w14:paraId="2BF0A2EF" w14:textId="0B31F415" w:rsidR="000756FD" w:rsidRDefault="000756FD" w:rsidP="000756FD">
      <w:r>
        <w:rPr>
          <w:rFonts w:hint="eastAsia"/>
        </w:rPr>
        <w:t>描述</w:t>
      </w:r>
      <w:r>
        <w:t>：</w:t>
      </w:r>
      <w:r>
        <w:rPr>
          <w:rFonts w:hint="eastAsia"/>
        </w:rPr>
        <w:t>全屏视频</w:t>
      </w:r>
      <w:r>
        <w:t>模式，</w:t>
      </w:r>
      <w:r>
        <w:rPr>
          <w:rFonts w:hint="eastAsia"/>
        </w:rPr>
        <w:t>显示</w:t>
      </w:r>
      <w:r>
        <w:t>内容为</w:t>
      </w:r>
      <w:r>
        <w:rPr>
          <w:rFonts w:hint="eastAsia"/>
        </w:rPr>
        <w:t>视频</w:t>
      </w:r>
      <w:r>
        <w:t>。</w:t>
      </w:r>
    </w:p>
    <w:p w14:paraId="19120FB8" w14:textId="274E4840" w:rsidR="00B100AA" w:rsidRDefault="00B100AA" w:rsidP="000756FD">
      <w:r>
        <w:rPr>
          <w:noProof/>
          <w:lang w:val="en-US"/>
        </w:rPr>
        <w:drawing>
          <wp:inline distT="0" distB="0" distL="0" distR="0" wp14:anchorId="013688D5" wp14:editId="4F423897">
            <wp:extent cx="5274945" cy="3296920"/>
            <wp:effectExtent l="0" t="0" r="825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1.jpg"/>
                    <pic:cNvPicPr/>
                  </pic:nvPicPr>
                  <pic:blipFill>
                    <a:blip r:embed="rId18">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p w14:paraId="49A76C3D" w14:textId="77777777" w:rsidR="000756FD" w:rsidRPr="001D7BA3" w:rsidRDefault="000756FD" w:rsidP="000756FD">
      <w:pPr>
        <w:rPr>
          <w:b/>
        </w:rPr>
      </w:pPr>
      <w:r w:rsidRPr="001D7BA3">
        <w:rPr>
          <w:rFonts w:hint="eastAsia"/>
          <w:b/>
        </w:rPr>
        <w:t>APP</w:t>
      </w:r>
      <w:r w:rsidRPr="001D7BA3">
        <w:rPr>
          <w:b/>
        </w:rPr>
        <w:t xml:space="preserve"> </w:t>
      </w:r>
      <w:r w:rsidRPr="001D7BA3">
        <w:rPr>
          <w:rFonts w:hint="eastAsia"/>
          <w:b/>
        </w:rPr>
        <w:t>端</w:t>
      </w:r>
      <w:r w:rsidRPr="001D7BA3">
        <w:rPr>
          <w:b/>
        </w:rPr>
        <w:t>信息显示描述：</w:t>
      </w:r>
    </w:p>
    <w:p w14:paraId="21BDB15A" w14:textId="4C2F55DB" w:rsidR="00572E7F" w:rsidRDefault="00183DAC" w:rsidP="00E761DC">
      <w:pPr>
        <w:pStyle w:val="ad"/>
        <w:numPr>
          <w:ilvl w:val="0"/>
          <w:numId w:val="46"/>
        </w:numPr>
      </w:pPr>
      <w:r>
        <w:rPr>
          <w:rFonts w:hint="eastAsia"/>
        </w:rPr>
        <w:t>根据</w:t>
      </w:r>
      <w:r>
        <w:t>收到的视频</w:t>
      </w:r>
      <w:r>
        <w:t>URL</w:t>
      </w:r>
      <w:r>
        <w:t>下载</w:t>
      </w:r>
      <w:r>
        <w:rPr>
          <w:rFonts w:hint="eastAsia"/>
        </w:rPr>
        <w:t>视频</w:t>
      </w:r>
      <w:r>
        <w:t>到本地目录。</w:t>
      </w:r>
    </w:p>
    <w:p w14:paraId="36F02997" w14:textId="43C2EB28" w:rsidR="000756FD" w:rsidRPr="00E761DC" w:rsidRDefault="00183DAC" w:rsidP="00E761DC">
      <w:pPr>
        <w:pStyle w:val="ad"/>
        <w:numPr>
          <w:ilvl w:val="0"/>
          <w:numId w:val="46"/>
        </w:numPr>
      </w:pPr>
      <w:r>
        <w:rPr>
          <w:rFonts w:hint="eastAsia"/>
        </w:rPr>
        <w:t>在</w:t>
      </w:r>
      <w:r>
        <w:t>指定时间</w:t>
      </w:r>
      <w:r w:rsidR="000756FD" w:rsidRPr="00E761DC">
        <w:rPr>
          <w:rFonts w:hint="eastAsia"/>
        </w:rPr>
        <w:t>更新</w:t>
      </w:r>
      <w:r w:rsidR="000756FD" w:rsidRPr="00E761DC">
        <w:t>界面到</w:t>
      </w:r>
      <w:r w:rsidR="000756FD" w:rsidRPr="00E761DC">
        <w:rPr>
          <w:rFonts w:hint="eastAsia"/>
        </w:rPr>
        <w:t>全屏视频</w:t>
      </w:r>
      <w:r w:rsidR="000756FD" w:rsidRPr="00E761DC">
        <w:t>模式。</w:t>
      </w:r>
    </w:p>
    <w:p w14:paraId="36785FFF" w14:textId="77C53BE4" w:rsidR="000756FD" w:rsidRDefault="00183DAC" w:rsidP="00E761DC">
      <w:pPr>
        <w:pStyle w:val="ad"/>
        <w:numPr>
          <w:ilvl w:val="0"/>
          <w:numId w:val="46"/>
        </w:numPr>
      </w:pPr>
      <w:r>
        <w:rPr>
          <w:rFonts w:hint="eastAsia"/>
        </w:rPr>
        <w:t>获取</w:t>
      </w:r>
      <w:r>
        <w:t>本地视频</w:t>
      </w:r>
      <w:r w:rsidR="000756FD" w:rsidRPr="00E761DC">
        <w:t>自动</w:t>
      </w:r>
      <w:r w:rsidR="000756FD" w:rsidRPr="00E761DC">
        <w:rPr>
          <w:rFonts w:hint="eastAsia"/>
        </w:rPr>
        <w:t>播放</w:t>
      </w:r>
      <w:r w:rsidR="000756FD" w:rsidRPr="00E761DC">
        <w:t>视频。</w:t>
      </w:r>
    </w:p>
    <w:p w14:paraId="595F3DF1" w14:textId="57D188E8" w:rsidR="00905825" w:rsidRPr="00E761DC" w:rsidRDefault="00905825" w:rsidP="00E761DC">
      <w:pPr>
        <w:pStyle w:val="ad"/>
        <w:numPr>
          <w:ilvl w:val="0"/>
          <w:numId w:val="46"/>
        </w:numPr>
      </w:pPr>
      <w:r>
        <w:rPr>
          <w:rFonts w:hint="eastAsia"/>
        </w:rPr>
        <w:t>保存</w:t>
      </w:r>
      <w:r>
        <w:t>数据到数据库</w:t>
      </w:r>
    </w:p>
    <w:p w14:paraId="430780D2" w14:textId="77777777" w:rsidR="000756FD" w:rsidRPr="001D7BA3" w:rsidRDefault="000756FD" w:rsidP="000756FD">
      <w:pPr>
        <w:rPr>
          <w:b/>
        </w:rPr>
      </w:pPr>
      <w:r w:rsidRPr="001D7BA3">
        <w:rPr>
          <w:b/>
        </w:rPr>
        <w:t>SERVER</w:t>
      </w:r>
      <w:r w:rsidRPr="001D7BA3">
        <w:rPr>
          <w:b/>
        </w:rPr>
        <w:t>端推送信息描述：</w:t>
      </w:r>
    </w:p>
    <w:p w14:paraId="5BA2765D" w14:textId="77777777" w:rsidR="00E761DC" w:rsidRDefault="000756FD" w:rsidP="00E761DC">
      <w:pPr>
        <w:pStyle w:val="ad"/>
        <w:numPr>
          <w:ilvl w:val="0"/>
          <w:numId w:val="47"/>
        </w:numPr>
      </w:pPr>
      <w:r w:rsidRPr="00E761DC">
        <w:rPr>
          <w:rFonts w:hint="eastAsia"/>
        </w:rPr>
        <w:t>发送</w:t>
      </w:r>
      <w:r w:rsidRPr="00E761DC">
        <w:t>对象：</w:t>
      </w:r>
      <w:r w:rsidRPr="00E761DC">
        <w:rPr>
          <w:rFonts w:hint="eastAsia"/>
        </w:rPr>
        <w:t>校</w:t>
      </w:r>
      <w:r w:rsidRPr="00E761DC">
        <w:t>级／年级／</w:t>
      </w:r>
      <w:r w:rsidRPr="00E761DC">
        <w:rPr>
          <w:rFonts w:hint="eastAsia"/>
        </w:rPr>
        <w:t>班级</w:t>
      </w:r>
      <w:r w:rsidRPr="00E761DC">
        <w:t>均可。</w:t>
      </w:r>
    </w:p>
    <w:p w14:paraId="4434F97D" w14:textId="77777777" w:rsidR="00E761DC" w:rsidRDefault="000756FD" w:rsidP="00E761DC">
      <w:pPr>
        <w:pStyle w:val="ad"/>
        <w:numPr>
          <w:ilvl w:val="0"/>
          <w:numId w:val="47"/>
        </w:numPr>
      </w:pPr>
      <w:r w:rsidRPr="00E761DC">
        <w:rPr>
          <w:rFonts w:hint="eastAsia"/>
        </w:rPr>
        <w:t>发送</w:t>
      </w:r>
      <w:r w:rsidRPr="00E761DC">
        <w:t>内容：</w:t>
      </w:r>
      <w:r w:rsidR="00603E0A" w:rsidRPr="00E761DC">
        <w:rPr>
          <w:rFonts w:hint="eastAsia"/>
        </w:rPr>
        <w:t>视频</w:t>
      </w:r>
      <w:r w:rsidRPr="00E761DC">
        <w:t>地址。</w:t>
      </w:r>
      <w:r w:rsidR="00B80E8A" w:rsidRPr="00E761DC">
        <w:t>（视频需上传到服务器）</w:t>
      </w:r>
    </w:p>
    <w:p w14:paraId="1D31A353" w14:textId="3F541770" w:rsidR="000756FD" w:rsidRPr="00E761DC" w:rsidRDefault="000756FD" w:rsidP="00E761DC">
      <w:pPr>
        <w:pStyle w:val="ad"/>
        <w:numPr>
          <w:ilvl w:val="0"/>
          <w:numId w:val="47"/>
        </w:numPr>
      </w:pPr>
      <w:r w:rsidRPr="00E761DC">
        <w:rPr>
          <w:rFonts w:hint="eastAsia"/>
        </w:rPr>
        <w:t>保存</w:t>
      </w:r>
      <w:r w:rsidRPr="00E761DC">
        <w:t>数据</w:t>
      </w:r>
      <w:r w:rsidRPr="00E761DC">
        <w:rPr>
          <w:rFonts w:hint="eastAsia"/>
        </w:rPr>
        <w:t>到</w:t>
      </w:r>
      <w:r w:rsidRPr="00E761DC">
        <w:t>数据库。</w:t>
      </w:r>
    </w:p>
    <w:p w14:paraId="4F22C87F" w14:textId="77777777" w:rsidR="00A14C68" w:rsidRPr="00D25563" w:rsidRDefault="00A14C68" w:rsidP="00A14C68">
      <w:pPr>
        <w:pStyle w:val="a"/>
      </w:pPr>
      <w:r w:rsidRPr="00D25563">
        <w:t>班级模式</w:t>
      </w:r>
    </w:p>
    <w:p w14:paraId="133D2402" w14:textId="60C9495C" w:rsidR="00B100AA" w:rsidRPr="00B100AA" w:rsidRDefault="00B100AA" w:rsidP="00A14C68">
      <w:pPr>
        <w:rPr>
          <w:b/>
          <w:lang w:val="en-US"/>
        </w:rPr>
      </w:pPr>
      <w:r>
        <w:rPr>
          <w:b/>
          <w:noProof/>
          <w:lang w:val="en-US"/>
        </w:rPr>
        <w:drawing>
          <wp:inline distT="0" distB="0" distL="0" distR="0" wp14:anchorId="25103779" wp14:editId="1622EA4E">
            <wp:extent cx="5274945" cy="3296920"/>
            <wp:effectExtent l="0" t="0" r="825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3.jpg"/>
                    <pic:cNvPicPr/>
                  </pic:nvPicPr>
                  <pic:blipFill>
                    <a:blip r:embed="rId19">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p w14:paraId="04728004" w14:textId="77777777" w:rsidR="00A14C68" w:rsidRPr="004110F8" w:rsidRDefault="00A14C68" w:rsidP="00A14C68">
      <w:pPr>
        <w:rPr>
          <w:b/>
        </w:rPr>
      </w:pPr>
      <w:r w:rsidRPr="004110F8">
        <w:rPr>
          <w:b/>
        </w:rPr>
        <w:t>APP</w:t>
      </w:r>
      <w:r w:rsidRPr="004110F8">
        <w:rPr>
          <w:rFonts w:hint="eastAsia"/>
          <w:b/>
        </w:rPr>
        <w:t>界面</w:t>
      </w:r>
      <w:r w:rsidRPr="004110F8">
        <w:rPr>
          <w:b/>
        </w:rPr>
        <w:t>显示内容</w:t>
      </w:r>
      <w:r w:rsidRPr="004110F8">
        <w:rPr>
          <w:rFonts w:hint="eastAsia"/>
          <w:b/>
        </w:rPr>
        <w:t>描述</w:t>
      </w:r>
      <w:r w:rsidRPr="004110F8">
        <w:rPr>
          <w:b/>
        </w:rPr>
        <w:t>：</w:t>
      </w:r>
    </w:p>
    <w:p w14:paraId="37A5BEB1" w14:textId="77777777" w:rsidR="00A14C68" w:rsidRPr="00A50044" w:rsidRDefault="00A14C68" w:rsidP="00A14C68">
      <w:pPr>
        <w:pStyle w:val="ad"/>
        <w:numPr>
          <w:ilvl w:val="0"/>
          <w:numId w:val="22"/>
        </w:numPr>
        <w:rPr>
          <w:i w:val="0"/>
        </w:rPr>
      </w:pPr>
      <w:r w:rsidRPr="00A50044">
        <w:rPr>
          <w:i w:val="0"/>
        </w:rPr>
        <w:t>本地信息：班级信息、星期、日期、数字时钟、</w:t>
      </w:r>
      <w:r w:rsidRPr="00A50044">
        <w:rPr>
          <w:rFonts w:hint="eastAsia"/>
          <w:i w:val="0"/>
        </w:rPr>
        <w:t>当前</w:t>
      </w:r>
      <w:r w:rsidRPr="00A50044">
        <w:rPr>
          <w:i w:val="0"/>
        </w:rPr>
        <w:t>课程、</w:t>
      </w:r>
      <w:r w:rsidRPr="00A50044">
        <w:rPr>
          <w:rFonts w:hint="eastAsia"/>
          <w:i w:val="0"/>
        </w:rPr>
        <w:t>任课</w:t>
      </w:r>
      <w:r w:rsidRPr="00A50044">
        <w:rPr>
          <w:i w:val="0"/>
        </w:rPr>
        <w:t>教师、</w:t>
      </w:r>
      <w:r w:rsidRPr="00A50044">
        <w:rPr>
          <w:rFonts w:hint="eastAsia"/>
          <w:i w:val="0"/>
        </w:rPr>
        <w:t>天气</w:t>
      </w:r>
      <w:r w:rsidRPr="00A50044">
        <w:rPr>
          <w:i w:val="0"/>
        </w:rPr>
        <w:t>信息。</w:t>
      </w:r>
    </w:p>
    <w:p w14:paraId="6C9170B4" w14:textId="77777777" w:rsidR="00A14C68" w:rsidRDefault="00A14C68" w:rsidP="00A14C68">
      <w:pPr>
        <w:pStyle w:val="ad"/>
        <w:numPr>
          <w:ilvl w:val="0"/>
          <w:numId w:val="22"/>
        </w:numPr>
        <w:rPr>
          <w:i w:val="0"/>
        </w:rPr>
      </w:pPr>
      <w:r w:rsidRPr="00A50044">
        <w:rPr>
          <w:rFonts w:hint="eastAsia"/>
          <w:i w:val="0"/>
        </w:rPr>
        <w:t>实时</w:t>
      </w:r>
      <w:r w:rsidRPr="00A50044">
        <w:rPr>
          <w:i w:val="0"/>
        </w:rPr>
        <w:t>信息：轮播图片、</w:t>
      </w:r>
      <w:r w:rsidRPr="00A50044">
        <w:rPr>
          <w:rFonts w:hint="eastAsia"/>
          <w:i w:val="0"/>
        </w:rPr>
        <w:t>视频</w:t>
      </w:r>
      <w:r w:rsidRPr="00A50044">
        <w:rPr>
          <w:i w:val="0"/>
        </w:rPr>
        <w:t>、</w:t>
      </w:r>
      <w:r w:rsidRPr="00A50044">
        <w:rPr>
          <w:rFonts w:hint="eastAsia"/>
          <w:i w:val="0"/>
        </w:rPr>
        <w:t>滚动</w:t>
      </w:r>
      <w:r w:rsidRPr="00A50044">
        <w:rPr>
          <w:i w:val="0"/>
        </w:rPr>
        <w:t>通知（校园通知、</w:t>
      </w:r>
      <w:r w:rsidRPr="00A50044">
        <w:rPr>
          <w:rFonts w:hint="eastAsia"/>
          <w:i w:val="0"/>
        </w:rPr>
        <w:t>班级</w:t>
      </w:r>
      <w:r w:rsidRPr="00A50044">
        <w:rPr>
          <w:i w:val="0"/>
        </w:rPr>
        <w:t>通知、</w:t>
      </w:r>
      <w:r w:rsidRPr="00A50044">
        <w:rPr>
          <w:rFonts w:hint="eastAsia"/>
          <w:i w:val="0"/>
        </w:rPr>
        <w:t>学校</w:t>
      </w:r>
      <w:r w:rsidRPr="00A50044">
        <w:rPr>
          <w:i w:val="0"/>
        </w:rPr>
        <w:t>常规检查）。</w:t>
      </w:r>
    </w:p>
    <w:p w14:paraId="1C7E1901" w14:textId="17424021" w:rsidR="00905825" w:rsidRPr="00A50044" w:rsidRDefault="00905825" w:rsidP="00A14C68">
      <w:pPr>
        <w:pStyle w:val="ad"/>
        <w:numPr>
          <w:ilvl w:val="0"/>
          <w:numId w:val="22"/>
        </w:numPr>
        <w:rPr>
          <w:i w:val="0"/>
        </w:rPr>
      </w:pPr>
      <w:r>
        <w:rPr>
          <w:rFonts w:hint="eastAsia"/>
          <w:i w:val="0"/>
        </w:rPr>
        <w:t>保存</w:t>
      </w:r>
      <w:r>
        <w:rPr>
          <w:i w:val="0"/>
        </w:rPr>
        <w:t>信息到数据库。</w:t>
      </w:r>
    </w:p>
    <w:p w14:paraId="229D9284" w14:textId="77777777" w:rsidR="00A14C68" w:rsidRPr="004110F8" w:rsidRDefault="00A14C68" w:rsidP="00A14C68">
      <w:pPr>
        <w:rPr>
          <w:b/>
        </w:rPr>
      </w:pPr>
      <w:r w:rsidRPr="004110F8">
        <w:rPr>
          <w:b/>
        </w:rPr>
        <w:t>APP</w:t>
      </w:r>
      <w:r w:rsidRPr="004110F8">
        <w:rPr>
          <w:rFonts w:hint="eastAsia"/>
          <w:b/>
        </w:rPr>
        <w:t>数据描述</w:t>
      </w:r>
      <w:r w:rsidRPr="004110F8">
        <w:rPr>
          <w:b/>
        </w:rPr>
        <w:t>：</w:t>
      </w:r>
    </w:p>
    <w:p w14:paraId="120AA5CD" w14:textId="77777777" w:rsidR="00A14C68" w:rsidRPr="00A50044" w:rsidRDefault="00A14C68" w:rsidP="00A14C68">
      <w:pPr>
        <w:pStyle w:val="ad"/>
        <w:numPr>
          <w:ilvl w:val="0"/>
          <w:numId w:val="23"/>
        </w:numPr>
        <w:rPr>
          <w:i w:val="0"/>
        </w:rPr>
      </w:pPr>
      <w:r w:rsidRPr="00A50044">
        <w:rPr>
          <w:rFonts w:hint="eastAsia"/>
          <w:i w:val="0"/>
        </w:rPr>
        <w:t>app</w:t>
      </w:r>
      <w:r w:rsidRPr="00A50044">
        <w:rPr>
          <w:i w:val="0"/>
        </w:rPr>
        <w:t>主动初始化数据或</w:t>
      </w:r>
      <w:r w:rsidRPr="00A50044">
        <w:rPr>
          <w:rFonts w:hint="eastAsia"/>
          <w:i w:val="0"/>
        </w:rPr>
        <w:t>服务器</w:t>
      </w:r>
      <w:r w:rsidRPr="00A50044">
        <w:rPr>
          <w:i w:val="0"/>
        </w:rPr>
        <w:t>推送初始化</w:t>
      </w:r>
      <w:r w:rsidRPr="00A50044">
        <w:rPr>
          <w:rFonts w:hint="eastAsia"/>
          <w:i w:val="0"/>
        </w:rPr>
        <w:t>数据</w:t>
      </w:r>
      <w:r w:rsidRPr="00A50044">
        <w:rPr>
          <w:i w:val="0"/>
        </w:rPr>
        <w:t>，并保存在本地。</w:t>
      </w:r>
      <w:r w:rsidRPr="00A50044">
        <w:rPr>
          <w:rFonts w:hint="eastAsia"/>
          <w:i w:val="0"/>
        </w:rPr>
        <w:t>界面</w:t>
      </w:r>
      <w:r w:rsidRPr="00A50044">
        <w:rPr>
          <w:i w:val="0"/>
        </w:rPr>
        <w:t>本地信息均由此获取。</w:t>
      </w:r>
    </w:p>
    <w:p w14:paraId="3D8766C4" w14:textId="77777777" w:rsidR="00A14C68" w:rsidRPr="00A50044" w:rsidRDefault="00A14C68" w:rsidP="00A14C68">
      <w:pPr>
        <w:pStyle w:val="ad"/>
        <w:numPr>
          <w:ilvl w:val="0"/>
          <w:numId w:val="23"/>
        </w:numPr>
        <w:rPr>
          <w:i w:val="0"/>
        </w:rPr>
      </w:pPr>
      <w:r w:rsidRPr="00A50044">
        <w:rPr>
          <w:rFonts w:hint="eastAsia"/>
          <w:i w:val="0"/>
        </w:rPr>
        <w:t>天气</w:t>
      </w:r>
      <w:r w:rsidRPr="00A50044">
        <w:rPr>
          <w:i w:val="0"/>
        </w:rPr>
        <w:t>信息</w:t>
      </w:r>
      <w:r w:rsidRPr="00A50044">
        <w:rPr>
          <w:rFonts w:hint="eastAsia"/>
          <w:i w:val="0"/>
        </w:rPr>
        <w:t>信息从</w:t>
      </w:r>
      <w:r w:rsidRPr="00A50044">
        <w:rPr>
          <w:i w:val="0"/>
        </w:rPr>
        <w:t>网络获取，</w:t>
      </w:r>
      <w:r w:rsidRPr="00A50044">
        <w:rPr>
          <w:rFonts w:hint="eastAsia"/>
          <w:i w:val="0"/>
        </w:rPr>
        <w:t>定时</w:t>
      </w:r>
      <w:r w:rsidRPr="00A50044">
        <w:rPr>
          <w:i w:val="0"/>
        </w:rPr>
        <w:t>更新。</w:t>
      </w:r>
    </w:p>
    <w:p w14:paraId="0E7E3703" w14:textId="77777777" w:rsidR="00A14C68" w:rsidRPr="00A50044" w:rsidRDefault="00A14C68" w:rsidP="00A14C68">
      <w:pPr>
        <w:pStyle w:val="ad"/>
        <w:numPr>
          <w:ilvl w:val="0"/>
          <w:numId w:val="23"/>
        </w:numPr>
        <w:rPr>
          <w:i w:val="0"/>
        </w:rPr>
      </w:pPr>
      <w:r w:rsidRPr="00A50044">
        <w:rPr>
          <w:i w:val="0"/>
        </w:rPr>
        <w:t>服务器推送实时数据到</w:t>
      </w:r>
      <w:r w:rsidRPr="00A50044">
        <w:rPr>
          <w:i w:val="0"/>
        </w:rPr>
        <w:t>APP</w:t>
      </w:r>
      <w:r w:rsidRPr="00A50044">
        <w:rPr>
          <w:i w:val="0"/>
        </w:rPr>
        <w:t>，</w:t>
      </w:r>
      <w:r w:rsidRPr="00A50044">
        <w:rPr>
          <w:rFonts w:hint="eastAsia"/>
          <w:i w:val="0"/>
        </w:rPr>
        <w:t>APP</w:t>
      </w:r>
      <w:r w:rsidRPr="00A50044">
        <w:rPr>
          <w:i w:val="0"/>
        </w:rPr>
        <w:t>根据</w:t>
      </w:r>
      <w:r w:rsidRPr="00A50044">
        <w:rPr>
          <w:rFonts w:hint="eastAsia"/>
          <w:i w:val="0"/>
        </w:rPr>
        <w:t>数据</w:t>
      </w:r>
      <w:r w:rsidRPr="00A50044">
        <w:rPr>
          <w:i w:val="0"/>
        </w:rPr>
        <w:t>类型</w:t>
      </w:r>
      <w:r w:rsidRPr="00A50044">
        <w:rPr>
          <w:rFonts w:hint="eastAsia"/>
          <w:i w:val="0"/>
        </w:rPr>
        <w:t>分片</w:t>
      </w:r>
      <w:r w:rsidRPr="00A50044">
        <w:rPr>
          <w:i w:val="0"/>
        </w:rPr>
        <w:t>显示在界面中，并保存本条数据到本地（只保存最新一</w:t>
      </w:r>
      <w:r w:rsidRPr="00A50044">
        <w:rPr>
          <w:rFonts w:hint="eastAsia"/>
          <w:i w:val="0"/>
        </w:rPr>
        <w:t>条</w:t>
      </w:r>
      <w:r w:rsidRPr="00A50044">
        <w:rPr>
          <w:i w:val="0"/>
        </w:rPr>
        <w:t>数据）。</w:t>
      </w:r>
    </w:p>
    <w:p w14:paraId="1B111E59" w14:textId="77777777" w:rsidR="00A14C68" w:rsidRPr="004110F8" w:rsidRDefault="00A14C68" w:rsidP="00A14C68">
      <w:pPr>
        <w:rPr>
          <w:b/>
        </w:rPr>
      </w:pPr>
      <w:r w:rsidRPr="004110F8">
        <w:rPr>
          <w:b/>
        </w:rPr>
        <w:t>SERVER</w:t>
      </w:r>
      <w:r w:rsidRPr="004110F8">
        <w:rPr>
          <w:b/>
        </w:rPr>
        <w:t>端推送信息描述：</w:t>
      </w:r>
    </w:p>
    <w:p w14:paraId="7AC5EEE8" w14:textId="77777777" w:rsidR="00A14C68" w:rsidRPr="00A50044" w:rsidRDefault="00A14C68" w:rsidP="00A14C68">
      <w:pPr>
        <w:pStyle w:val="ad"/>
        <w:numPr>
          <w:ilvl w:val="0"/>
          <w:numId w:val="24"/>
        </w:numPr>
        <w:rPr>
          <w:i w:val="0"/>
        </w:rPr>
      </w:pPr>
      <w:r w:rsidRPr="00A50044">
        <w:rPr>
          <w:i w:val="0"/>
        </w:rPr>
        <w:t>推送</w:t>
      </w:r>
      <w:r w:rsidRPr="00A50044">
        <w:rPr>
          <w:rFonts w:hint="eastAsia"/>
          <w:i w:val="0"/>
        </w:rPr>
        <w:t>对象</w:t>
      </w:r>
      <w:r w:rsidRPr="00A50044">
        <w:rPr>
          <w:i w:val="0"/>
        </w:rPr>
        <w:t>：</w:t>
      </w:r>
      <w:r w:rsidRPr="00A50044">
        <w:rPr>
          <w:rFonts w:hint="eastAsia"/>
          <w:i w:val="0"/>
        </w:rPr>
        <w:t>校</w:t>
      </w:r>
      <w:r w:rsidRPr="00A50044">
        <w:rPr>
          <w:i w:val="0"/>
        </w:rPr>
        <w:t>级管理员</w:t>
      </w:r>
      <w:r w:rsidRPr="00A50044">
        <w:rPr>
          <w:rFonts w:hint="eastAsia"/>
          <w:i w:val="0"/>
        </w:rPr>
        <w:t>默认</w:t>
      </w:r>
      <w:r w:rsidRPr="00A50044">
        <w:rPr>
          <w:i w:val="0"/>
        </w:rPr>
        <w:t>发布信息</w:t>
      </w:r>
      <w:r w:rsidRPr="00A50044">
        <w:rPr>
          <w:rFonts w:hint="eastAsia"/>
          <w:i w:val="0"/>
        </w:rPr>
        <w:t>到</w:t>
      </w:r>
      <w:r w:rsidRPr="00A50044">
        <w:rPr>
          <w:i w:val="0"/>
        </w:rPr>
        <w:t>所有班级，</w:t>
      </w:r>
      <w:r w:rsidRPr="00A50044">
        <w:rPr>
          <w:rFonts w:hint="eastAsia"/>
          <w:i w:val="0"/>
        </w:rPr>
        <w:t>年级</w:t>
      </w:r>
      <w:r w:rsidRPr="00A50044">
        <w:rPr>
          <w:i w:val="0"/>
        </w:rPr>
        <w:t>管理员默认</w:t>
      </w:r>
      <w:r w:rsidRPr="00A50044">
        <w:rPr>
          <w:rFonts w:hint="eastAsia"/>
          <w:i w:val="0"/>
        </w:rPr>
        <w:t>发布</w:t>
      </w:r>
      <w:r w:rsidRPr="00A50044">
        <w:rPr>
          <w:i w:val="0"/>
        </w:rPr>
        <w:t>信息到</w:t>
      </w:r>
      <w:r w:rsidRPr="00A50044">
        <w:rPr>
          <w:rFonts w:hint="eastAsia"/>
          <w:i w:val="0"/>
        </w:rPr>
        <w:t>整个</w:t>
      </w:r>
      <w:r w:rsidRPr="00A50044">
        <w:rPr>
          <w:i w:val="0"/>
        </w:rPr>
        <w:t>年级，</w:t>
      </w:r>
      <w:r w:rsidRPr="00A50044">
        <w:rPr>
          <w:rFonts w:hint="eastAsia"/>
          <w:i w:val="0"/>
        </w:rPr>
        <w:t>班级</w:t>
      </w:r>
      <w:r w:rsidRPr="00A50044">
        <w:rPr>
          <w:i w:val="0"/>
        </w:rPr>
        <w:t>管理员发布信息</w:t>
      </w:r>
      <w:r w:rsidRPr="00A50044">
        <w:rPr>
          <w:rFonts w:hint="eastAsia"/>
          <w:i w:val="0"/>
        </w:rPr>
        <w:t>到对应</w:t>
      </w:r>
      <w:r w:rsidRPr="00A50044">
        <w:rPr>
          <w:i w:val="0"/>
        </w:rPr>
        <w:t>的班级。</w:t>
      </w:r>
    </w:p>
    <w:p w14:paraId="166B2B6D" w14:textId="77777777" w:rsidR="00A14C68" w:rsidRDefault="00A14C68" w:rsidP="00A14C68">
      <w:pPr>
        <w:pStyle w:val="ad"/>
        <w:numPr>
          <w:ilvl w:val="0"/>
          <w:numId w:val="24"/>
        </w:numPr>
        <w:rPr>
          <w:i w:val="0"/>
        </w:rPr>
      </w:pPr>
      <w:r w:rsidRPr="00A50044">
        <w:rPr>
          <w:rFonts w:hint="eastAsia"/>
          <w:i w:val="0"/>
        </w:rPr>
        <w:t>推送</w:t>
      </w:r>
      <w:r w:rsidRPr="00A50044">
        <w:rPr>
          <w:i w:val="0"/>
        </w:rPr>
        <w:t>内容：</w:t>
      </w:r>
      <w:r w:rsidRPr="00A50044">
        <w:rPr>
          <w:rFonts w:hint="eastAsia"/>
          <w:i w:val="0"/>
        </w:rPr>
        <w:t>图片</w:t>
      </w:r>
      <w:r w:rsidRPr="00A50044">
        <w:rPr>
          <w:i w:val="0"/>
        </w:rPr>
        <w:t>一张或多张、</w:t>
      </w:r>
      <w:r w:rsidRPr="00A50044">
        <w:rPr>
          <w:rFonts w:hint="eastAsia"/>
          <w:i w:val="0"/>
        </w:rPr>
        <w:t>视频</w:t>
      </w:r>
      <w:r w:rsidRPr="00A50044">
        <w:rPr>
          <w:i w:val="0"/>
        </w:rPr>
        <w:t>一个、</w:t>
      </w:r>
      <w:r w:rsidRPr="00A50044">
        <w:rPr>
          <w:rFonts w:hint="eastAsia"/>
          <w:i w:val="0"/>
        </w:rPr>
        <w:t>通知</w:t>
      </w:r>
      <w:r w:rsidRPr="00A50044">
        <w:rPr>
          <w:i w:val="0"/>
        </w:rPr>
        <w:t>一</w:t>
      </w:r>
      <w:r w:rsidRPr="00A50044">
        <w:rPr>
          <w:rFonts w:hint="eastAsia"/>
          <w:i w:val="0"/>
        </w:rPr>
        <w:t>条</w:t>
      </w:r>
      <w:r w:rsidRPr="00A50044">
        <w:rPr>
          <w:i w:val="0"/>
        </w:rPr>
        <w:t>。</w:t>
      </w:r>
    </w:p>
    <w:p w14:paraId="286DB2DD" w14:textId="77777777" w:rsidR="00A14C68" w:rsidRPr="00A50044" w:rsidRDefault="00A14C68" w:rsidP="00A14C68">
      <w:pPr>
        <w:pStyle w:val="ad"/>
        <w:numPr>
          <w:ilvl w:val="0"/>
          <w:numId w:val="24"/>
        </w:numPr>
        <w:rPr>
          <w:i w:val="0"/>
        </w:rPr>
      </w:pPr>
      <w:r>
        <w:rPr>
          <w:rFonts w:hint="eastAsia"/>
          <w:i w:val="0"/>
        </w:rPr>
        <w:t>保存</w:t>
      </w:r>
      <w:r>
        <w:rPr>
          <w:i w:val="0"/>
        </w:rPr>
        <w:t>数据到数据库。</w:t>
      </w:r>
    </w:p>
    <w:p w14:paraId="13739FF4" w14:textId="77777777" w:rsidR="00A14C68" w:rsidRDefault="00A14C68" w:rsidP="00A14C68">
      <w:pPr>
        <w:rPr>
          <w:b/>
        </w:rPr>
      </w:pPr>
      <w:r>
        <w:rPr>
          <w:rFonts w:hint="eastAsia"/>
          <w:b/>
        </w:rPr>
        <w:t>业务</w:t>
      </w:r>
      <w:r>
        <w:rPr>
          <w:b/>
        </w:rPr>
        <w:t>逻辑描述</w:t>
      </w:r>
      <w:r w:rsidRPr="00E22E4B">
        <w:rPr>
          <w:b/>
        </w:rPr>
        <w:t>：</w:t>
      </w:r>
    </w:p>
    <w:p w14:paraId="55CC1B0C" w14:textId="77777777" w:rsidR="00A14C68" w:rsidRDefault="00A14C68" w:rsidP="00A14C68">
      <w:pPr>
        <w:pStyle w:val="ad"/>
        <w:numPr>
          <w:ilvl w:val="0"/>
          <w:numId w:val="31"/>
        </w:numPr>
        <w:rPr>
          <w:i w:val="0"/>
        </w:rPr>
      </w:pPr>
      <w:r w:rsidRPr="00930E78">
        <w:rPr>
          <w:i w:val="0"/>
        </w:rPr>
        <w:t>registerApp</w:t>
      </w:r>
      <w:r w:rsidRPr="00930E78">
        <w:rPr>
          <w:i w:val="0"/>
          <w:lang w:val="en-US"/>
        </w:rPr>
        <w:t>BaseInfo:</w:t>
      </w:r>
      <w:r>
        <w:rPr>
          <w:i w:val="0"/>
          <w:lang w:val="en-US"/>
        </w:rPr>
        <w:t xml:space="preserve"> </w:t>
      </w:r>
      <w:r w:rsidRPr="00930E78">
        <w:rPr>
          <w:i w:val="0"/>
        </w:rPr>
        <w:t xml:space="preserve">APP </w:t>
      </w:r>
      <w:r>
        <w:rPr>
          <w:rFonts w:hint="eastAsia"/>
          <w:i w:val="0"/>
        </w:rPr>
        <w:t>端</w:t>
      </w:r>
      <w:r w:rsidRPr="00930E78">
        <w:rPr>
          <w:rFonts w:hint="eastAsia"/>
          <w:i w:val="0"/>
        </w:rPr>
        <w:t>初始化获取设备</w:t>
      </w:r>
      <w:r w:rsidRPr="00930E78">
        <w:rPr>
          <w:i w:val="0"/>
        </w:rPr>
        <w:t>序列号，</w:t>
      </w:r>
      <w:r w:rsidRPr="00930E78">
        <w:rPr>
          <w:rFonts w:hint="eastAsia"/>
          <w:i w:val="0"/>
        </w:rPr>
        <w:t>设备</w:t>
      </w:r>
      <w:r w:rsidRPr="00930E78">
        <w:rPr>
          <w:i w:val="0"/>
        </w:rPr>
        <w:t>IP</w:t>
      </w:r>
      <w:r w:rsidRPr="00930E78">
        <w:rPr>
          <w:i w:val="0"/>
        </w:rPr>
        <w:t>地址，提交至服务器</w:t>
      </w:r>
      <w:r>
        <w:rPr>
          <w:i w:val="0"/>
        </w:rPr>
        <w:t>,</w:t>
      </w:r>
      <w:r>
        <w:rPr>
          <w:i w:val="0"/>
        </w:rPr>
        <w:t>服务器端保存设备序列号和</w:t>
      </w:r>
      <w:r>
        <w:rPr>
          <w:i w:val="0"/>
        </w:rPr>
        <w:t>IP</w:t>
      </w:r>
      <w:r>
        <w:rPr>
          <w:i w:val="0"/>
        </w:rPr>
        <w:t>地址。</w:t>
      </w:r>
    </w:p>
    <w:p w14:paraId="1236792C" w14:textId="77777777" w:rsidR="00A14C68" w:rsidRDefault="00A14C68" w:rsidP="00A14C68">
      <w:pPr>
        <w:pStyle w:val="ad"/>
        <w:numPr>
          <w:ilvl w:val="0"/>
          <w:numId w:val="31"/>
        </w:numPr>
        <w:rPr>
          <w:i w:val="0"/>
        </w:rPr>
      </w:pPr>
      <w:r>
        <w:rPr>
          <w:rFonts w:hint="eastAsia"/>
          <w:i w:val="0"/>
        </w:rPr>
        <w:t>APP</w:t>
      </w:r>
      <w:r>
        <w:rPr>
          <w:i w:val="0"/>
        </w:rPr>
        <w:t xml:space="preserve"> </w:t>
      </w:r>
      <w:r>
        <w:rPr>
          <w:rFonts w:hint="eastAsia"/>
          <w:i w:val="0"/>
        </w:rPr>
        <w:t>设置</w:t>
      </w:r>
      <w:r>
        <w:rPr>
          <w:i w:val="0"/>
        </w:rPr>
        <w:t>标签和别名。</w:t>
      </w:r>
    </w:p>
    <w:p w14:paraId="4ED35058" w14:textId="77777777" w:rsidR="00A14C68" w:rsidRDefault="00A14C68" w:rsidP="00A14C68">
      <w:pPr>
        <w:pStyle w:val="ad"/>
        <w:numPr>
          <w:ilvl w:val="0"/>
          <w:numId w:val="31"/>
        </w:numPr>
        <w:rPr>
          <w:i w:val="0"/>
        </w:rPr>
      </w:pPr>
      <w:r>
        <w:rPr>
          <w:rFonts w:hint="eastAsia"/>
          <w:i w:val="0"/>
        </w:rPr>
        <w:t>服务器</w:t>
      </w:r>
      <w:r>
        <w:rPr>
          <w:i w:val="0"/>
        </w:rPr>
        <w:t>端</w:t>
      </w:r>
      <w:r>
        <w:rPr>
          <w:rFonts w:hint="eastAsia"/>
          <w:i w:val="0"/>
        </w:rPr>
        <w:t>选择</w:t>
      </w:r>
      <w:r>
        <w:rPr>
          <w:i w:val="0"/>
        </w:rPr>
        <w:t>一种模式，根据</w:t>
      </w:r>
      <w:r>
        <w:rPr>
          <w:rFonts w:hint="eastAsia"/>
          <w:i w:val="0"/>
        </w:rPr>
        <w:t>标签或</w:t>
      </w:r>
      <w:r>
        <w:rPr>
          <w:i w:val="0"/>
        </w:rPr>
        <w:t>别名发送信息到</w:t>
      </w:r>
      <w:r>
        <w:rPr>
          <w:i w:val="0"/>
        </w:rPr>
        <w:t>app</w:t>
      </w:r>
      <w:r>
        <w:rPr>
          <w:i w:val="0"/>
        </w:rPr>
        <w:t>。</w:t>
      </w:r>
    </w:p>
    <w:p w14:paraId="1BBE2520" w14:textId="77777777" w:rsidR="00A14C68" w:rsidRDefault="00A14C68" w:rsidP="00A14C68">
      <w:pPr>
        <w:pStyle w:val="ad"/>
        <w:numPr>
          <w:ilvl w:val="0"/>
          <w:numId w:val="31"/>
        </w:numPr>
        <w:rPr>
          <w:i w:val="0"/>
        </w:rPr>
      </w:pPr>
      <w:r>
        <w:rPr>
          <w:rFonts w:hint="eastAsia"/>
          <w:i w:val="0"/>
        </w:rPr>
        <w:t>APP</w:t>
      </w:r>
      <w:r>
        <w:rPr>
          <w:i w:val="0"/>
        </w:rPr>
        <w:t>端</w:t>
      </w:r>
      <w:r>
        <w:rPr>
          <w:rFonts w:hint="eastAsia"/>
          <w:i w:val="0"/>
        </w:rPr>
        <w:t>根据</w:t>
      </w:r>
      <w:r>
        <w:rPr>
          <w:i w:val="0"/>
        </w:rPr>
        <w:t>模式类型</w:t>
      </w:r>
      <w:r>
        <w:rPr>
          <w:rFonts w:hint="eastAsia"/>
          <w:i w:val="0"/>
        </w:rPr>
        <w:t>更新界面</w:t>
      </w:r>
      <w:r>
        <w:rPr>
          <w:i w:val="0"/>
        </w:rPr>
        <w:t>，</w:t>
      </w:r>
      <w:r>
        <w:rPr>
          <w:rFonts w:hint="eastAsia"/>
          <w:i w:val="0"/>
        </w:rPr>
        <w:t>同时更新</w:t>
      </w:r>
      <w:r>
        <w:rPr>
          <w:i w:val="0"/>
        </w:rPr>
        <w:t>本地数据。</w:t>
      </w:r>
      <w:r>
        <w:rPr>
          <w:rFonts w:hint="eastAsia"/>
          <w:i w:val="0"/>
        </w:rPr>
        <w:t>通知</w:t>
      </w:r>
      <w:r>
        <w:rPr>
          <w:i w:val="0"/>
        </w:rPr>
        <w:t>内容滚动显示，</w:t>
      </w:r>
      <w:r>
        <w:rPr>
          <w:rFonts w:hint="eastAsia"/>
          <w:i w:val="0"/>
        </w:rPr>
        <w:t>图片</w:t>
      </w:r>
      <w:r>
        <w:rPr>
          <w:i w:val="0"/>
        </w:rPr>
        <w:t>轮播显示，</w:t>
      </w:r>
      <w:r>
        <w:rPr>
          <w:rFonts w:hint="eastAsia"/>
          <w:i w:val="0"/>
        </w:rPr>
        <w:t>视频</w:t>
      </w:r>
      <w:r>
        <w:rPr>
          <w:i w:val="0"/>
        </w:rPr>
        <w:t>循环播放。</w:t>
      </w:r>
    </w:p>
    <w:p w14:paraId="0147BC9D" w14:textId="351C062C" w:rsidR="00A14C68" w:rsidRDefault="0027570B" w:rsidP="0027570B">
      <w:pPr>
        <w:pStyle w:val="a"/>
      </w:pPr>
      <w:r w:rsidRPr="0027570B">
        <w:t>考试模式</w:t>
      </w:r>
    </w:p>
    <w:p w14:paraId="0F258740" w14:textId="0139D7E1" w:rsidR="0027570B" w:rsidRDefault="00431C59" w:rsidP="00431C59">
      <w:r>
        <w:t>描述：</w:t>
      </w:r>
      <w:r w:rsidR="00A712CE">
        <w:t>考试模式下，</w:t>
      </w:r>
      <w:r w:rsidR="00E058F4">
        <w:t>电子班牌</w:t>
      </w:r>
      <w:r w:rsidR="00A712CE">
        <w:rPr>
          <w:rFonts w:hint="eastAsia"/>
        </w:rPr>
        <w:t>各个班级</w:t>
      </w:r>
      <w:r w:rsidR="00A712CE">
        <w:t>显示</w:t>
      </w:r>
      <w:r w:rsidR="00A712CE">
        <w:rPr>
          <w:rFonts w:hint="eastAsia"/>
        </w:rPr>
        <w:t>对应</w:t>
      </w:r>
      <w:r w:rsidR="00A712CE">
        <w:t>的</w:t>
      </w:r>
      <w:r w:rsidR="00A712CE">
        <w:rPr>
          <w:rFonts w:hint="eastAsia"/>
        </w:rPr>
        <w:t>考场</w:t>
      </w:r>
      <w:r w:rsidR="00A712CE">
        <w:t>，</w:t>
      </w:r>
      <w:r w:rsidR="00A712CE">
        <w:rPr>
          <w:rFonts w:hint="eastAsia"/>
        </w:rPr>
        <w:t>监考</w:t>
      </w:r>
      <w:r w:rsidR="00A712CE">
        <w:t>教师，</w:t>
      </w:r>
      <w:r w:rsidR="00A712CE">
        <w:rPr>
          <w:rFonts w:hint="eastAsia"/>
        </w:rPr>
        <w:t>考试</w:t>
      </w:r>
      <w:r w:rsidR="00A712CE">
        <w:t>时间，</w:t>
      </w:r>
      <w:r w:rsidR="00A712CE">
        <w:rPr>
          <w:rFonts w:hint="eastAsia"/>
        </w:rPr>
        <w:t>科目</w:t>
      </w:r>
      <w:r w:rsidR="00A712CE">
        <w:t>。</w:t>
      </w:r>
    </w:p>
    <w:p w14:paraId="54837D0A" w14:textId="429E474B" w:rsidR="00B100AA" w:rsidRPr="00B100AA" w:rsidRDefault="00B100AA" w:rsidP="00431C59">
      <w:pPr>
        <w:rPr>
          <w:lang w:val="en-US"/>
        </w:rPr>
      </w:pPr>
      <w:r>
        <w:rPr>
          <w:noProof/>
          <w:lang w:val="en-US"/>
        </w:rPr>
        <w:drawing>
          <wp:inline distT="0" distB="0" distL="0" distR="0" wp14:anchorId="4D21D785" wp14:editId="721E1DA1">
            <wp:extent cx="5274945" cy="3296920"/>
            <wp:effectExtent l="0" t="0" r="825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4.jpg"/>
                    <pic:cNvPicPr/>
                  </pic:nvPicPr>
                  <pic:blipFill>
                    <a:blip r:embed="rId20">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p w14:paraId="0AFF5FC4" w14:textId="4F799112" w:rsidR="003024D4" w:rsidRPr="003024D4" w:rsidRDefault="003024D4" w:rsidP="00431C59">
      <w:pPr>
        <w:rPr>
          <w:lang w:val="en-US"/>
        </w:rPr>
      </w:pPr>
      <w:r>
        <w:rPr>
          <w:rFonts w:hint="eastAsia"/>
        </w:rPr>
        <w:t>考试</w:t>
      </w:r>
      <w:r>
        <w:t>信息：考场名称、</w:t>
      </w:r>
      <w:r>
        <w:rPr>
          <w:rFonts w:hint="eastAsia"/>
        </w:rPr>
        <w:t>考试</w:t>
      </w:r>
      <w:r>
        <w:t>科目、</w:t>
      </w:r>
      <w:r>
        <w:rPr>
          <w:rFonts w:hint="eastAsia"/>
        </w:rPr>
        <w:t>考试</w:t>
      </w:r>
      <w:r>
        <w:t>时间</w:t>
      </w:r>
      <w:r>
        <w:rPr>
          <w:rFonts w:hint="eastAsia"/>
        </w:rPr>
        <w:t>、</w:t>
      </w:r>
      <w:r>
        <w:t>监考教师、</w:t>
      </w:r>
      <w:r>
        <w:rPr>
          <w:rFonts w:hint="eastAsia"/>
        </w:rPr>
        <w:t>考场纪律</w:t>
      </w:r>
      <w:r>
        <w:t>。</w:t>
      </w:r>
    </w:p>
    <w:p w14:paraId="05CD4313" w14:textId="3E38315D" w:rsidR="00A712CE" w:rsidRDefault="00A712CE" w:rsidP="00431C59">
      <w:pPr>
        <w:rPr>
          <w:b/>
        </w:rPr>
      </w:pPr>
      <w:r w:rsidRPr="00A712CE">
        <w:rPr>
          <w:b/>
        </w:rPr>
        <w:t>A</w:t>
      </w:r>
      <w:r w:rsidRPr="00A712CE">
        <w:rPr>
          <w:rFonts w:hint="eastAsia"/>
          <w:b/>
        </w:rPr>
        <w:t>pp</w:t>
      </w:r>
      <w:r w:rsidRPr="00A712CE">
        <w:rPr>
          <w:b/>
        </w:rPr>
        <w:t xml:space="preserve"> </w:t>
      </w:r>
      <w:r w:rsidRPr="00A712CE">
        <w:rPr>
          <w:rFonts w:hint="eastAsia"/>
          <w:b/>
        </w:rPr>
        <w:t>界面</w:t>
      </w:r>
      <w:r w:rsidRPr="00A712CE">
        <w:rPr>
          <w:b/>
        </w:rPr>
        <w:t>显示描述：</w:t>
      </w:r>
    </w:p>
    <w:p w14:paraId="0CCA8E63" w14:textId="5F106084" w:rsidR="00A712CE" w:rsidRPr="005F31C6" w:rsidRDefault="00FE44DC" w:rsidP="00F215AE">
      <w:pPr>
        <w:pStyle w:val="ad"/>
        <w:numPr>
          <w:ilvl w:val="0"/>
          <w:numId w:val="37"/>
        </w:numPr>
        <w:rPr>
          <w:i w:val="0"/>
        </w:rPr>
      </w:pPr>
      <w:r w:rsidRPr="005F31C6">
        <w:rPr>
          <w:i w:val="0"/>
        </w:rPr>
        <w:t>本地信息：</w:t>
      </w:r>
      <w:r w:rsidRPr="005F31C6">
        <w:rPr>
          <w:rFonts w:hint="eastAsia"/>
          <w:i w:val="0"/>
        </w:rPr>
        <w:t>学校</w:t>
      </w:r>
      <w:r w:rsidRPr="005F31C6">
        <w:rPr>
          <w:rFonts w:hint="eastAsia"/>
          <w:i w:val="0"/>
        </w:rPr>
        <w:t>logo</w:t>
      </w:r>
      <w:r w:rsidRPr="005F31C6">
        <w:rPr>
          <w:i w:val="0"/>
        </w:rPr>
        <w:t>及名称、日期、</w:t>
      </w:r>
      <w:r w:rsidRPr="005F31C6">
        <w:rPr>
          <w:rFonts w:hint="eastAsia"/>
          <w:i w:val="0"/>
        </w:rPr>
        <w:t>星期</w:t>
      </w:r>
      <w:r w:rsidRPr="005F31C6">
        <w:rPr>
          <w:i w:val="0"/>
        </w:rPr>
        <w:t>、表盘时钟、天气。</w:t>
      </w:r>
    </w:p>
    <w:p w14:paraId="13DD42E3" w14:textId="7963FFF2" w:rsidR="00FE44DC" w:rsidRPr="005F31C6" w:rsidRDefault="00FE44DC" w:rsidP="00FE44DC">
      <w:pPr>
        <w:pStyle w:val="ad"/>
        <w:numPr>
          <w:ilvl w:val="0"/>
          <w:numId w:val="37"/>
        </w:numPr>
        <w:rPr>
          <w:i w:val="0"/>
        </w:rPr>
      </w:pPr>
      <w:r w:rsidRPr="005F31C6">
        <w:rPr>
          <w:i w:val="0"/>
        </w:rPr>
        <w:t>实时信息：考场名称、</w:t>
      </w:r>
      <w:r w:rsidRPr="005F31C6">
        <w:rPr>
          <w:rFonts w:hint="eastAsia"/>
          <w:i w:val="0"/>
        </w:rPr>
        <w:t>考试</w:t>
      </w:r>
      <w:r w:rsidRPr="005F31C6">
        <w:rPr>
          <w:i w:val="0"/>
        </w:rPr>
        <w:t>科目、</w:t>
      </w:r>
      <w:r w:rsidRPr="005F31C6">
        <w:rPr>
          <w:rFonts w:hint="eastAsia"/>
          <w:i w:val="0"/>
        </w:rPr>
        <w:t>考试</w:t>
      </w:r>
      <w:r w:rsidRPr="005F31C6">
        <w:rPr>
          <w:i w:val="0"/>
        </w:rPr>
        <w:t>时间</w:t>
      </w:r>
      <w:r w:rsidRPr="005F31C6">
        <w:rPr>
          <w:rFonts w:hint="eastAsia"/>
          <w:i w:val="0"/>
        </w:rPr>
        <w:t>、</w:t>
      </w:r>
      <w:r w:rsidRPr="005F31C6">
        <w:rPr>
          <w:i w:val="0"/>
        </w:rPr>
        <w:t>监考教师、</w:t>
      </w:r>
      <w:r w:rsidRPr="005F31C6">
        <w:rPr>
          <w:rFonts w:hint="eastAsia"/>
          <w:i w:val="0"/>
        </w:rPr>
        <w:t>考场纪律</w:t>
      </w:r>
      <w:r w:rsidRPr="005F31C6">
        <w:rPr>
          <w:i w:val="0"/>
        </w:rPr>
        <w:t>。</w:t>
      </w:r>
    </w:p>
    <w:p w14:paraId="332B954D" w14:textId="49575E47" w:rsidR="003536CE" w:rsidRDefault="003536CE" w:rsidP="003536CE">
      <w:pPr>
        <w:pStyle w:val="ad"/>
        <w:numPr>
          <w:ilvl w:val="0"/>
          <w:numId w:val="37"/>
        </w:numPr>
        <w:rPr>
          <w:i w:val="0"/>
          <w:lang w:val="en-US"/>
        </w:rPr>
      </w:pPr>
      <w:r w:rsidRPr="005F31C6">
        <w:rPr>
          <w:rFonts w:hint="eastAsia"/>
          <w:i w:val="0"/>
          <w:lang w:val="en-US"/>
        </w:rPr>
        <w:t>客户端</w:t>
      </w:r>
      <w:r w:rsidRPr="005F31C6">
        <w:rPr>
          <w:i w:val="0"/>
          <w:lang w:val="en-US"/>
        </w:rPr>
        <w:t>接收</w:t>
      </w:r>
      <w:r w:rsidR="00396429" w:rsidRPr="005F31C6">
        <w:rPr>
          <w:i w:val="0"/>
          <w:lang w:val="en-US"/>
        </w:rPr>
        <w:t>考试数据</w:t>
      </w:r>
      <w:r w:rsidRPr="005F31C6">
        <w:rPr>
          <w:i w:val="0"/>
          <w:lang w:val="en-US"/>
        </w:rPr>
        <w:t>后存储到数据库，</w:t>
      </w:r>
      <w:r w:rsidRPr="005F31C6">
        <w:rPr>
          <w:rFonts w:hint="eastAsia"/>
          <w:i w:val="0"/>
          <w:lang w:val="en-US"/>
        </w:rPr>
        <w:t>定时</w:t>
      </w:r>
      <w:r w:rsidRPr="005F31C6">
        <w:rPr>
          <w:i w:val="0"/>
          <w:lang w:val="en-US"/>
        </w:rPr>
        <w:t>更新电子班牌考试信息</w:t>
      </w:r>
      <w:r w:rsidRPr="005F31C6">
        <w:rPr>
          <w:rFonts w:hint="eastAsia"/>
          <w:i w:val="0"/>
          <w:lang w:val="en-US"/>
        </w:rPr>
        <w:t>。</w:t>
      </w:r>
    </w:p>
    <w:p w14:paraId="75A93EC1" w14:textId="1BB31BB1" w:rsidR="00CD0900" w:rsidRPr="005F31C6" w:rsidRDefault="00CD0900" w:rsidP="003536CE">
      <w:pPr>
        <w:pStyle w:val="ad"/>
        <w:numPr>
          <w:ilvl w:val="0"/>
          <w:numId w:val="37"/>
        </w:numPr>
        <w:rPr>
          <w:i w:val="0"/>
          <w:lang w:val="en-US"/>
        </w:rPr>
      </w:pPr>
      <w:r>
        <w:rPr>
          <w:rFonts w:hint="eastAsia"/>
          <w:i w:val="0"/>
          <w:lang w:val="en-US"/>
        </w:rPr>
        <w:t>保存数据</w:t>
      </w:r>
      <w:r>
        <w:rPr>
          <w:i w:val="0"/>
          <w:lang w:val="en-US"/>
        </w:rPr>
        <w:t>到数据库。</w:t>
      </w:r>
    </w:p>
    <w:p w14:paraId="3091C47E" w14:textId="1D2618A1" w:rsidR="00870A16" w:rsidRPr="005F31C6" w:rsidRDefault="00E04397" w:rsidP="00E04397">
      <w:pPr>
        <w:rPr>
          <w:b/>
        </w:rPr>
      </w:pPr>
      <w:r w:rsidRPr="005F31C6">
        <w:rPr>
          <w:b/>
        </w:rPr>
        <w:t>SERVER</w:t>
      </w:r>
      <w:r w:rsidRPr="005F31C6">
        <w:rPr>
          <w:b/>
        </w:rPr>
        <w:t>端推送信息描述：</w:t>
      </w:r>
    </w:p>
    <w:p w14:paraId="12A3DE7F" w14:textId="3FA9C40B" w:rsidR="00E04397" w:rsidRPr="005F31C6" w:rsidRDefault="00E04397" w:rsidP="00E04397">
      <w:pPr>
        <w:pStyle w:val="ad"/>
        <w:numPr>
          <w:ilvl w:val="0"/>
          <w:numId w:val="38"/>
        </w:numPr>
        <w:rPr>
          <w:i w:val="0"/>
          <w:lang w:val="en-US"/>
        </w:rPr>
      </w:pPr>
      <w:r w:rsidRPr="005F31C6">
        <w:rPr>
          <w:i w:val="0"/>
          <w:lang w:val="en-US"/>
        </w:rPr>
        <w:t xml:space="preserve"> </w:t>
      </w:r>
      <w:r w:rsidRPr="005F31C6">
        <w:rPr>
          <w:i w:val="0"/>
          <w:lang w:val="en-US"/>
        </w:rPr>
        <w:t>推送对象：</w:t>
      </w:r>
      <w:r w:rsidRPr="005F31C6">
        <w:rPr>
          <w:rFonts w:hint="eastAsia"/>
          <w:i w:val="0"/>
          <w:lang w:val="en-US"/>
        </w:rPr>
        <w:t>指定</w:t>
      </w:r>
      <w:r w:rsidRPr="005F31C6">
        <w:rPr>
          <w:i w:val="0"/>
          <w:lang w:val="en-US"/>
        </w:rPr>
        <w:t>班级。</w:t>
      </w:r>
    </w:p>
    <w:p w14:paraId="6719565B" w14:textId="77777777" w:rsidR="001B0712" w:rsidRPr="005F31C6" w:rsidRDefault="008E3CA7" w:rsidP="003024D4">
      <w:pPr>
        <w:pStyle w:val="ad"/>
        <w:numPr>
          <w:ilvl w:val="0"/>
          <w:numId w:val="38"/>
        </w:numPr>
        <w:rPr>
          <w:i w:val="0"/>
          <w:lang w:val="en-US"/>
        </w:rPr>
      </w:pPr>
      <w:r w:rsidRPr="005F31C6">
        <w:rPr>
          <w:i w:val="0"/>
          <w:lang w:val="en-US"/>
        </w:rPr>
        <w:t>推送内容：</w:t>
      </w:r>
      <w:r w:rsidR="003C40D4" w:rsidRPr="005F31C6">
        <w:rPr>
          <w:i w:val="0"/>
          <w:lang w:val="en-US"/>
        </w:rPr>
        <w:t>考试信息</w:t>
      </w:r>
      <w:r w:rsidR="001B0712" w:rsidRPr="005F31C6">
        <w:rPr>
          <w:i w:val="0"/>
          <w:lang w:val="en-US"/>
        </w:rPr>
        <w:t>。</w:t>
      </w:r>
    </w:p>
    <w:p w14:paraId="40D117CE" w14:textId="48AA9FA2" w:rsidR="00D72909" w:rsidRDefault="00870A16" w:rsidP="00A80BFC">
      <w:pPr>
        <w:pStyle w:val="ad"/>
        <w:numPr>
          <w:ilvl w:val="0"/>
          <w:numId w:val="38"/>
        </w:numPr>
        <w:rPr>
          <w:i w:val="0"/>
        </w:rPr>
      </w:pPr>
      <w:r w:rsidRPr="005F31C6">
        <w:rPr>
          <w:i w:val="0"/>
          <w:lang w:val="en-US"/>
        </w:rPr>
        <w:t>一次性推送所有</w:t>
      </w:r>
      <w:r w:rsidR="003536CE" w:rsidRPr="005F31C6">
        <w:rPr>
          <w:i w:val="0"/>
          <w:lang w:val="en-US"/>
        </w:rPr>
        <w:t>考试</w:t>
      </w:r>
      <w:r w:rsidRPr="005F31C6">
        <w:rPr>
          <w:i w:val="0"/>
          <w:lang w:val="en-US"/>
        </w:rPr>
        <w:t>信息到客户端</w:t>
      </w:r>
      <w:r w:rsidR="003536CE" w:rsidRPr="005F31C6">
        <w:rPr>
          <w:i w:val="0"/>
          <w:lang w:val="en-US"/>
        </w:rPr>
        <w:t>。</w:t>
      </w:r>
      <w:r w:rsidR="003536CE" w:rsidRPr="005F31C6">
        <w:rPr>
          <w:i w:val="0"/>
        </w:rPr>
        <w:t xml:space="preserve"> </w:t>
      </w:r>
    </w:p>
    <w:p w14:paraId="54BAD408" w14:textId="09A91CE4" w:rsidR="00A80BFC" w:rsidRPr="00160670" w:rsidRDefault="00A80BFC" w:rsidP="00160670">
      <w:pPr>
        <w:pStyle w:val="a"/>
      </w:pPr>
      <w:r w:rsidRPr="00160670">
        <w:t>人物评选模式</w:t>
      </w:r>
    </w:p>
    <w:p w14:paraId="491BA3BC" w14:textId="2112A6A8" w:rsidR="00A80BFC" w:rsidRDefault="00A80BFC" w:rsidP="00A80BFC">
      <w:r>
        <w:t>描述：</w:t>
      </w:r>
      <w:r>
        <w:rPr>
          <w:rFonts w:hint="eastAsia"/>
        </w:rPr>
        <w:t>用于展</w:t>
      </w:r>
      <w:r>
        <w:t>示</w:t>
      </w:r>
      <w:r>
        <w:rPr>
          <w:rFonts w:hint="eastAsia"/>
        </w:rPr>
        <w:t>教师／学生评选</w:t>
      </w:r>
      <w:r>
        <w:t>活动结果，优秀</w:t>
      </w:r>
      <w:r>
        <w:rPr>
          <w:rFonts w:hint="eastAsia"/>
        </w:rPr>
        <w:t>教师</w:t>
      </w:r>
      <w:r>
        <w:t>／</w:t>
      </w:r>
      <w:r>
        <w:rPr>
          <w:rFonts w:hint="eastAsia"/>
        </w:rPr>
        <w:t>优秀学生等</w:t>
      </w:r>
      <w:r>
        <w:t>。</w:t>
      </w:r>
    </w:p>
    <w:p w14:paraId="08639191" w14:textId="5BDD24EC" w:rsidR="00B100AA" w:rsidRDefault="00B100AA" w:rsidP="00A80BFC">
      <w:r>
        <w:rPr>
          <w:noProof/>
          <w:lang w:val="en-US"/>
        </w:rPr>
        <w:drawing>
          <wp:inline distT="0" distB="0" distL="0" distR="0" wp14:anchorId="4DDE5CA8" wp14:editId="0E57F6D8">
            <wp:extent cx="5274945" cy="3296920"/>
            <wp:effectExtent l="0" t="0" r="825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5.jpg"/>
                    <pic:cNvPicPr/>
                  </pic:nvPicPr>
                  <pic:blipFill>
                    <a:blip r:embed="rId21">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p w14:paraId="4B47503E" w14:textId="77777777" w:rsidR="00A80BFC" w:rsidRDefault="00A80BFC" w:rsidP="00A80BFC">
      <w:pPr>
        <w:rPr>
          <w:b/>
        </w:rPr>
      </w:pPr>
      <w:r w:rsidRPr="00A712CE">
        <w:rPr>
          <w:b/>
        </w:rPr>
        <w:t>A</w:t>
      </w:r>
      <w:r w:rsidRPr="00A712CE">
        <w:rPr>
          <w:rFonts w:hint="eastAsia"/>
          <w:b/>
        </w:rPr>
        <w:t>pp</w:t>
      </w:r>
      <w:r w:rsidRPr="00A712CE">
        <w:rPr>
          <w:b/>
        </w:rPr>
        <w:t xml:space="preserve"> </w:t>
      </w:r>
      <w:r w:rsidRPr="00A712CE">
        <w:rPr>
          <w:rFonts w:hint="eastAsia"/>
          <w:b/>
        </w:rPr>
        <w:t>界面</w:t>
      </w:r>
      <w:r w:rsidRPr="00A712CE">
        <w:rPr>
          <w:b/>
        </w:rPr>
        <w:t>显示描述：</w:t>
      </w:r>
    </w:p>
    <w:p w14:paraId="47244299" w14:textId="59DBB47B" w:rsidR="00A80BFC" w:rsidRDefault="00A80BFC" w:rsidP="00A80BFC">
      <w:pPr>
        <w:pStyle w:val="ad"/>
        <w:numPr>
          <w:ilvl w:val="0"/>
          <w:numId w:val="42"/>
        </w:numPr>
      </w:pPr>
      <w:r>
        <w:t>切换到人物评选模式，</w:t>
      </w:r>
      <w:r>
        <w:rPr>
          <w:rFonts w:hint="eastAsia"/>
        </w:rPr>
        <w:t>显示</w:t>
      </w:r>
      <w:r>
        <w:t>收到的数据。</w:t>
      </w:r>
    </w:p>
    <w:p w14:paraId="4C725961" w14:textId="31D406BD" w:rsidR="00A80BFC" w:rsidRDefault="00A80BFC" w:rsidP="00A80BFC">
      <w:pPr>
        <w:pStyle w:val="ad"/>
        <w:numPr>
          <w:ilvl w:val="0"/>
          <w:numId w:val="42"/>
        </w:numPr>
      </w:pPr>
      <w:r>
        <w:rPr>
          <w:rFonts w:hint="eastAsia"/>
        </w:rPr>
        <w:t>保存</w:t>
      </w:r>
      <w:r>
        <w:t>数据到本地数据库。</w:t>
      </w:r>
    </w:p>
    <w:p w14:paraId="37B13CCA" w14:textId="76326659" w:rsidR="00773AE9" w:rsidRPr="00A80BFC" w:rsidRDefault="00A80BFC" w:rsidP="00A80BFC">
      <w:pPr>
        <w:pStyle w:val="ad"/>
        <w:numPr>
          <w:ilvl w:val="0"/>
          <w:numId w:val="42"/>
        </w:numPr>
      </w:pPr>
      <w:r>
        <w:rPr>
          <w:rFonts w:hint="eastAsia"/>
        </w:rPr>
        <w:t>显示</w:t>
      </w:r>
      <w:r>
        <w:t>内容：标题、</w:t>
      </w:r>
      <w:r>
        <w:rPr>
          <w:rFonts w:hint="eastAsia"/>
        </w:rPr>
        <w:t>宣传语</w:t>
      </w:r>
      <w:r>
        <w:t>、</w:t>
      </w:r>
      <w:r>
        <w:rPr>
          <w:rFonts w:hint="eastAsia"/>
        </w:rPr>
        <w:t>人物头像</w:t>
      </w:r>
      <w:r>
        <w:t>、班级、姓名。</w:t>
      </w:r>
    </w:p>
    <w:p w14:paraId="7DE7F80F" w14:textId="77777777" w:rsidR="00A80BFC" w:rsidRDefault="00A80BFC" w:rsidP="00A80BFC">
      <w:pPr>
        <w:rPr>
          <w:b/>
        </w:rPr>
      </w:pPr>
      <w:r w:rsidRPr="005F31C6">
        <w:rPr>
          <w:b/>
        </w:rPr>
        <w:t>SERVER</w:t>
      </w:r>
      <w:r w:rsidRPr="005F31C6">
        <w:rPr>
          <w:b/>
        </w:rPr>
        <w:t>端推送信息描述：</w:t>
      </w:r>
    </w:p>
    <w:p w14:paraId="068D58A0" w14:textId="7DBB8E64" w:rsidR="00A80BFC" w:rsidRDefault="002D2E9D" w:rsidP="00A80BFC">
      <w:pPr>
        <w:pStyle w:val="ad"/>
        <w:numPr>
          <w:ilvl w:val="0"/>
          <w:numId w:val="43"/>
        </w:numPr>
      </w:pPr>
      <w:r>
        <w:t>录入</w:t>
      </w:r>
      <w:r>
        <w:rPr>
          <w:rFonts w:hint="eastAsia"/>
        </w:rPr>
        <w:t>人物</w:t>
      </w:r>
      <w:r>
        <w:t>信息：</w:t>
      </w:r>
      <w:r>
        <w:rPr>
          <w:rFonts w:hint="eastAsia"/>
        </w:rPr>
        <w:t>头像</w:t>
      </w:r>
      <w:r>
        <w:t>、</w:t>
      </w:r>
      <w:r>
        <w:rPr>
          <w:rFonts w:hint="eastAsia"/>
        </w:rPr>
        <w:t>班级</w:t>
      </w:r>
      <w:r>
        <w:t>、</w:t>
      </w:r>
      <w:r>
        <w:rPr>
          <w:rFonts w:hint="eastAsia"/>
        </w:rPr>
        <w:t>年级</w:t>
      </w:r>
      <w:r>
        <w:t>、</w:t>
      </w:r>
      <w:r>
        <w:rPr>
          <w:rFonts w:hint="eastAsia"/>
        </w:rPr>
        <w:t>姓名</w:t>
      </w:r>
      <w:r>
        <w:t>。</w:t>
      </w:r>
    </w:p>
    <w:p w14:paraId="402244F0" w14:textId="7B299A73" w:rsidR="002D2E9D" w:rsidRDefault="00723725" w:rsidP="00A80BFC">
      <w:pPr>
        <w:pStyle w:val="ad"/>
        <w:numPr>
          <w:ilvl w:val="0"/>
          <w:numId w:val="43"/>
        </w:numPr>
      </w:pPr>
      <w:r>
        <w:rPr>
          <w:rFonts w:hint="eastAsia"/>
        </w:rPr>
        <w:t>推送</w:t>
      </w:r>
      <w:r>
        <w:t>对象：</w:t>
      </w:r>
      <w:r>
        <w:rPr>
          <w:rFonts w:hint="eastAsia"/>
        </w:rPr>
        <w:t>指定</w:t>
      </w:r>
      <w:r>
        <w:t>班级或全部。</w:t>
      </w:r>
    </w:p>
    <w:p w14:paraId="59FDDD8F" w14:textId="15F95F73" w:rsidR="00723725" w:rsidRDefault="00A7569F" w:rsidP="00A80BFC">
      <w:pPr>
        <w:pStyle w:val="ad"/>
        <w:numPr>
          <w:ilvl w:val="0"/>
          <w:numId w:val="43"/>
        </w:numPr>
      </w:pPr>
      <w:r>
        <w:rPr>
          <w:rFonts w:hint="eastAsia"/>
        </w:rPr>
        <w:t>选择</w:t>
      </w:r>
      <w:r w:rsidR="003125DF">
        <w:rPr>
          <w:rFonts w:hint="eastAsia"/>
        </w:rPr>
        <w:t>需要</w:t>
      </w:r>
      <w:r w:rsidR="003125DF">
        <w:t>显示的人物。</w:t>
      </w:r>
    </w:p>
    <w:p w14:paraId="4C40A7B5" w14:textId="4557659F" w:rsidR="003125DF" w:rsidRPr="00A80BFC" w:rsidRDefault="003125DF" w:rsidP="00A80BFC">
      <w:pPr>
        <w:pStyle w:val="ad"/>
        <w:numPr>
          <w:ilvl w:val="0"/>
          <w:numId w:val="43"/>
        </w:numPr>
      </w:pPr>
      <w:r>
        <w:rPr>
          <w:rFonts w:hint="eastAsia"/>
        </w:rPr>
        <w:t>推送</w:t>
      </w:r>
      <w:r>
        <w:t>信息给</w:t>
      </w:r>
      <w:r>
        <w:t>android</w:t>
      </w:r>
      <w:r>
        <w:t>设备。</w:t>
      </w:r>
    </w:p>
    <w:p w14:paraId="2FB640FD" w14:textId="65DFB2F9" w:rsidR="00A80BFC" w:rsidRDefault="00160670" w:rsidP="00160670">
      <w:pPr>
        <w:pStyle w:val="a"/>
      </w:pPr>
      <w:r>
        <w:t>课堂考勤</w:t>
      </w:r>
      <w:r w:rsidR="004107B2">
        <w:t>模式</w:t>
      </w:r>
    </w:p>
    <w:p w14:paraId="31844846" w14:textId="0A915FE1" w:rsidR="00160670" w:rsidRDefault="005221D2" w:rsidP="005221D2">
      <w:r>
        <w:t>描述：准对</w:t>
      </w:r>
      <w:r>
        <w:rPr>
          <w:rFonts w:hint="eastAsia"/>
        </w:rPr>
        <w:t>当前</w:t>
      </w:r>
      <w:r>
        <w:t>课程，</w:t>
      </w:r>
      <w:r>
        <w:rPr>
          <w:rFonts w:hint="eastAsia"/>
        </w:rPr>
        <w:t>学生</w:t>
      </w:r>
      <w:r>
        <w:t>刷卡</w:t>
      </w:r>
      <w:r>
        <w:rPr>
          <w:rFonts w:hint="eastAsia"/>
        </w:rPr>
        <w:t>签到</w:t>
      </w:r>
      <w:r>
        <w:t>，</w:t>
      </w:r>
      <w:r>
        <w:rPr>
          <w:rFonts w:hint="eastAsia"/>
        </w:rPr>
        <w:t>刷卡</w:t>
      </w:r>
      <w:r>
        <w:t>后</w:t>
      </w:r>
      <w:r>
        <w:rPr>
          <w:rFonts w:hint="eastAsia"/>
        </w:rPr>
        <w:t>电子</w:t>
      </w:r>
      <w:r>
        <w:t>班牌左侧显示学生</w:t>
      </w:r>
      <w:r>
        <w:rPr>
          <w:rFonts w:hint="eastAsia"/>
        </w:rPr>
        <w:t>信息</w:t>
      </w:r>
      <w:r>
        <w:t>，右侧显示已签到人头像和姓名，</w:t>
      </w:r>
      <w:r>
        <w:rPr>
          <w:rFonts w:hint="eastAsia"/>
        </w:rPr>
        <w:t>并</w:t>
      </w:r>
      <w:r>
        <w:t>实时统计</w:t>
      </w:r>
      <w:r>
        <w:rPr>
          <w:rFonts w:hint="eastAsia"/>
        </w:rPr>
        <w:t>已签到</w:t>
      </w:r>
      <w:r>
        <w:t>人数，</w:t>
      </w:r>
      <w:r w:rsidR="00387F8A">
        <w:rPr>
          <w:rFonts w:hint="eastAsia"/>
        </w:rPr>
        <w:t>未</w:t>
      </w:r>
      <w:r>
        <w:t>签到人数。</w:t>
      </w:r>
    </w:p>
    <w:p w14:paraId="5FA576C3" w14:textId="04F4BFF0" w:rsidR="00B100AA" w:rsidRDefault="00B100AA" w:rsidP="005221D2">
      <w:r>
        <w:rPr>
          <w:noProof/>
          <w:lang w:val="en-US"/>
        </w:rPr>
        <w:drawing>
          <wp:inline distT="0" distB="0" distL="0" distR="0" wp14:anchorId="3C73FDC7" wp14:editId="29A08243">
            <wp:extent cx="5274945" cy="3296920"/>
            <wp:effectExtent l="0" t="0" r="825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6.jpg"/>
                    <pic:cNvPicPr/>
                  </pic:nvPicPr>
                  <pic:blipFill>
                    <a:blip r:embed="rId22">
                      <a:extLst>
                        <a:ext uri="{28A0092B-C50C-407E-A947-70E740481C1C}">
                          <a14:useLocalDpi xmlns:a14="http://schemas.microsoft.com/office/drawing/2010/main" val="0"/>
                        </a:ext>
                      </a:extLst>
                    </a:blip>
                    <a:stretch>
                      <a:fillRect/>
                    </a:stretch>
                  </pic:blipFill>
                  <pic:spPr>
                    <a:xfrm>
                      <a:off x="0" y="0"/>
                      <a:ext cx="5274945" cy="3296920"/>
                    </a:xfrm>
                    <a:prstGeom prst="rect">
                      <a:avLst/>
                    </a:prstGeom>
                  </pic:spPr>
                </pic:pic>
              </a:graphicData>
            </a:graphic>
          </wp:inline>
        </w:drawing>
      </w:r>
    </w:p>
    <w:p w14:paraId="382D6B2A" w14:textId="602A8D5D" w:rsidR="003B4221" w:rsidRDefault="003B4221" w:rsidP="005221D2">
      <w:pPr>
        <w:rPr>
          <w:b/>
        </w:rPr>
      </w:pPr>
      <w:r w:rsidRPr="003B4221">
        <w:rPr>
          <w:rFonts w:hint="eastAsia"/>
          <w:b/>
        </w:rPr>
        <w:t>APP</w:t>
      </w:r>
      <w:r w:rsidRPr="003B4221">
        <w:rPr>
          <w:b/>
        </w:rPr>
        <w:t xml:space="preserve"> </w:t>
      </w:r>
      <w:r w:rsidRPr="003B4221">
        <w:rPr>
          <w:rFonts w:hint="eastAsia"/>
          <w:b/>
        </w:rPr>
        <w:t>界面</w:t>
      </w:r>
      <w:r w:rsidRPr="003B4221">
        <w:rPr>
          <w:b/>
        </w:rPr>
        <w:t>显示</w:t>
      </w:r>
      <w:r w:rsidRPr="003B4221">
        <w:rPr>
          <w:rFonts w:hint="eastAsia"/>
          <w:b/>
        </w:rPr>
        <w:t>描述</w:t>
      </w:r>
      <w:r>
        <w:rPr>
          <w:rFonts w:hint="eastAsia"/>
          <w:b/>
        </w:rPr>
        <w:t>：</w:t>
      </w:r>
    </w:p>
    <w:p w14:paraId="3D7C2F2C" w14:textId="2FEADF32" w:rsidR="003B4221" w:rsidRDefault="003B4221" w:rsidP="003B4221">
      <w:pPr>
        <w:pStyle w:val="ad"/>
        <w:numPr>
          <w:ilvl w:val="0"/>
          <w:numId w:val="44"/>
        </w:numPr>
      </w:pPr>
      <w:r>
        <w:rPr>
          <w:rFonts w:hint="eastAsia"/>
        </w:rPr>
        <w:t>显示</w:t>
      </w:r>
      <w:r>
        <w:t>内容：</w:t>
      </w:r>
      <w:r>
        <w:rPr>
          <w:rFonts w:hint="eastAsia"/>
        </w:rPr>
        <w:t>当前</w:t>
      </w:r>
      <w:r>
        <w:t>课程，</w:t>
      </w:r>
      <w:r>
        <w:rPr>
          <w:rFonts w:hint="eastAsia"/>
        </w:rPr>
        <w:t>任课</w:t>
      </w:r>
      <w:r>
        <w:t>教师，应到几人，实</w:t>
      </w:r>
      <w:r>
        <w:rPr>
          <w:rFonts w:hint="eastAsia"/>
        </w:rPr>
        <w:t>到</w:t>
      </w:r>
      <w:r>
        <w:t>几人，</w:t>
      </w:r>
      <w:r>
        <w:rPr>
          <w:rFonts w:hint="eastAsia"/>
        </w:rPr>
        <w:t>缺席</w:t>
      </w:r>
      <w:r>
        <w:t>几人，</w:t>
      </w:r>
      <w:r>
        <w:rPr>
          <w:rFonts w:hint="eastAsia"/>
        </w:rPr>
        <w:t>并</w:t>
      </w:r>
      <w:r>
        <w:t>将已签到人显示在页面右侧区域。</w:t>
      </w:r>
    </w:p>
    <w:p w14:paraId="2121FCC5" w14:textId="064B2328" w:rsidR="003B4221" w:rsidRDefault="003B4221" w:rsidP="003B4221">
      <w:pPr>
        <w:pStyle w:val="ad"/>
        <w:numPr>
          <w:ilvl w:val="0"/>
          <w:numId w:val="44"/>
        </w:numPr>
      </w:pPr>
      <w:r>
        <w:rPr>
          <w:rFonts w:hint="eastAsia"/>
        </w:rPr>
        <w:t>数据</w:t>
      </w:r>
      <w:r>
        <w:t>来源：</w:t>
      </w:r>
      <w:r>
        <w:rPr>
          <w:rFonts w:hint="eastAsia"/>
        </w:rPr>
        <w:t>学生</w:t>
      </w:r>
      <w:r>
        <w:t>刷卡请求接口</w:t>
      </w:r>
      <w:r>
        <w:rPr>
          <w:rFonts w:hint="eastAsia"/>
        </w:rPr>
        <w:t>提交</w:t>
      </w:r>
      <w:r>
        <w:t>签到，接口返回学生信息和签到状态。</w:t>
      </w:r>
    </w:p>
    <w:p w14:paraId="31F04FD3" w14:textId="292471D4" w:rsidR="000565DE" w:rsidRDefault="000565DE" w:rsidP="000565DE">
      <w:pPr>
        <w:rPr>
          <w:b/>
        </w:rPr>
      </w:pPr>
      <w:r w:rsidRPr="000565DE">
        <w:rPr>
          <w:b/>
        </w:rPr>
        <w:t>SERVER</w:t>
      </w:r>
      <w:r w:rsidRPr="000565DE">
        <w:rPr>
          <w:b/>
        </w:rPr>
        <w:t>端</w:t>
      </w:r>
      <w:r>
        <w:rPr>
          <w:rFonts w:hint="eastAsia"/>
          <w:b/>
        </w:rPr>
        <w:t>接口</w:t>
      </w:r>
      <w:r w:rsidRPr="000565DE">
        <w:rPr>
          <w:b/>
        </w:rPr>
        <w:t>信息描述：</w:t>
      </w:r>
    </w:p>
    <w:p w14:paraId="762F9E5D" w14:textId="158747A4" w:rsidR="000565DE" w:rsidRDefault="006E3FA3" w:rsidP="000565DE">
      <w:pPr>
        <w:pStyle w:val="ad"/>
        <w:numPr>
          <w:ilvl w:val="0"/>
          <w:numId w:val="45"/>
        </w:numPr>
      </w:pPr>
      <w:r>
        <w:t>提供签到接口，</w:t>
      </w:r>
      <w:r w:rsidR="006730FA">
        <w:t>接</w:t>
      </w:r>
      <w:r w:rsidR="006730FA">
        <w:rPr>
          <w:rFonts w:hint="eastAsia"/>
        </w:rPr>
        <w:t>收</w:t>
      </w:r>
      <w:r w:rsidR="006730FA">
        <w:t>学生卡信息</w:t>
      </w:r>
      <w:r w:rsidR="00E82167">
        <w:t>。</w:t>
      </w:r>
    </w:p>
    <w:p w14:paraId="4A75C97B" w14:textId="6AB2EA59" w:rsidR="000565DE" w:rsidRDefault="006730FA" w:rsidP="000565DE">
      <w:pPr>
        <w:pStyle w:val="ad"/>
        <w:numPr>
          <w:ilvl w:val="0"/>
          <w:numId w:val="45"/>
        </w:numPr>
      </w:pPr>
      <w:r>
        <w:rPr>
          <w:rFonts w:hint="eastAsia"/>
        </w:rPr>
        <w:t>返回</w:t>
      </w:r>
      <w:r>
        <w:rPr>
          <w:rFonts w:hint="eastAsia"/>
        </w:rPr>
        <w:t>json</w:t>
      </w:r>
      <w:r>
        <w:t>格式</w:t>
      </w:r>
      <w:r>
        <w:rPr>
          <w:rFonts w:hint="eastAsia"/>
        </w:rPr>
        <w:t>的</w:t>
      </w:r>
      <w:r>
        <w:t>个人</w:t>
      </w:r>
      <w:r>
        <w:rPr>
          <w:rFonts w:hint="eastAsia"/>
        </w:rPr>
        <w:t>信息</w:t>
      </w:r>
      <w:r>
        <w:t>和签到状态。</w:t>
      </w:r>
    </w:p>
    <w:p w14:paraId="16E57135" w14:textId="474B6B00" w:rsidR="007F0082" w:rsidRDefault="007F0082" w:rsidP="007F0082">
      <w:pPr>
        <w:pStyle w:val="a"/>
      </w:pPr>
      <w:r>
        <w:t>数字校园</w:t>
      </w:r>
    </w:p>
    <w:p w14:paraId="0746E719" w14:textId="19BBBA91" w:rsidR="007F0082" w:rsidRDefault="007F0082" w:rsidP="007F0082">
      <w:r>
        <w:t>描述：使用</w:t>
      </w:r>
      <w:r>
        <w:t>webview</w:t>
      </w:r>
      <w:r>
        <w:t>将数字校园平台链接引入。</w:t>
      </w:r>
    </w:p>
    <w:p w14:paraId="5A195AC2" w14:textId="1D7C5EBE" w:rsidR="007F0082" w:rsidRDefault="007F0082" w:rsidP="007F0082">
      <w:pPr>
        <w:pStyle w:val="a"/>
      </w:pPr>
      <w:r>
        <w:rPr>
          <w:rFonts w:hint="eastAsia"/>
        </w:rPr>
        <w:t>班级</w:t>
      </w:r>
      <w:r>
        <w:t>空间</w:t>
      </w:r>
    </w:p>
    <w:p w14:paraId="12DB810A" w14:textId="7082734E" w:rsidR="007F0082" w:rsidRDefault="007F0082" w:rsidP="007F0082">
      <w:r>
        <w:t>描述：</w:t>
      </w:r>
      <w:r>
        <w:rPr>
          <w:rFonts w:hint="eastAsia"/>
        </w:rPr>
        <w:t>使用</w:t>
      </w:r>
      <w:r>
        <w:t>webview</w:t>
      </w:r>
      <w:r>
        <w:t>将班级空间链接引入。</w:t>
      </w:r>
    </w:p>
    <w:p w14:paraId="08DF1056" w14:textId="0B8A8921" w:rsidR="007F0082" w:rsidRDefault="007F0082" w:rsidP="007F0082">
      <w:pPr>
        <w:pStyle w:val="a"/>
      </w:pPr>
      <w:r>
        <w:t>微课平台</w:t>
      </w:r>
    </w:p>
    <w:p w14:paraId="5CBB5F00" w14:textId="71E3C47A" w:rsidR="007F0082" w:rsidRDefault="007F0082" w:rsidP="007F0082">
      <w:r>
        <w:t>描述：</w:t>
      </w:r>
      <w:r>
        <w:rPr>
          <w:rFonts w:hint="eastAsia"/>
        </w:rPr>
        <w:t>使用</w:t>
      </w:r>
      <w:r>
        <w:t>webview</w:t>
      </w:r>
      <w:r>
        <w:t>将微课平台</w:t>
      </w:r>
      <w:r>
        <w:rPr>
          <w:rFonts w:hint="eastAsia"/>
        </w:rPr>
        <w:t>链接</w:t>
      </w:r>
      <w:r>
        <w:t>引入。</w:t>
      </w:r>
    </w:p>
    <w:p w14:paraId="5EF16C38" w14:textId="77825523" w:rsidR="007F0082" w:rsidRDefault="007F0082" w:rsidP="007F0082">
      <w:pPr>
        <w:pStyle w:val="a"/>
      </w:pPr>
      <w:r>
        <w:t>课堂考勤</w:t>
      </w:r>
    </w:p>
    <w:p w14:paraId="5E091520" w14:textId="6630396A" w:rsidR="007F0082" w:rsidRDefault="007F0082" w:rsidP="007F0082">
      <w:r>
        <w:t>描述：学生刷卡</w:t>
      </w:r>
      <w:r>
        <w:rPr>
          <w:rFonts w:hint="eastAsia"/>
        </w:rPr>
        <w:t>调用</w:t>
      </w:r>
      <w:r>
        <w:t>接口</w:t>
      </w:r>
      <w:r w:rsidR="00C04665">
        <w:t>处理考勤情况，</w:t>
      </w:r>
      <w:r w:rsidR="00C04665">
        <w:rPr>
          <w:rFonts w:hint="eastAsia"/>
        </w:rPr>
        <w:t>返回考勤</w:t>
      </w:r>
      <w:r w:rsidR="00C04665">
        <w:t>状态及学生信息，同时支持双卡操作。</w:t>
      </w:r>
    </w:p>
    <w:p w14:paraId="26ADBACB" w14:textId="4437941E" w:rsidR="007F0082" w:rsidRDefault="007F0082" w:rsidP="007F0082">
      <w:pPr>
        <w:pStyle w:val="a"/>
      </w:pPr>
      <w:r>
        <w:rPr>
          <w:rFonts w:hint="eastAsia"/>
        </w:rPr>
        <w:t>综合</w:t>
      </w:r>
      <w:r>
        <w:t>素质评价</w:t>
      </w:r>
    </w:p>
    <w:p w14:paraId="233A13AC" w14:textId="11AAC26C" w:rsidR="007F0082" w:rsidRPr="003B4221" w:rsidRDefault="007F0082" w:rsidP="007F0082">
      <w:r>
        <w:t>描述：</w:t>
      </w:r>
      <w:r>
        <w:rPr>
          <w:rFonts w:hint="eastAsia"/>
        </w:rPr>
        <w:t>参照</w:t>
      </w:r>
      <w:r>
        <w:t>手机</w:t>
      </w:r>
      <w:r>
        <w:t>app</w:t>
      </w:r>
      <w:r>
        <w:t>和平板</w:t>
      </w:r>
      <w:r>
        <w:t>app</w:t>
      </w:r>
      <w:r>
        <w:t>中的</w:t>
      </w:r>
      <w:r>
        <w:rPr>
          <w:rFonts w:hint="eastAsia"/>
        </w:rPr>
        <w:t>综合素质评价</w:t>
      </w:r>
      <w:r>
        <w:t>系统。</w:t>
      </w:r>
    </w:p>
    <w:sectPr w:rsidR="007F0082" w:rsidRPr="003B4221" w:rsidSect="00923D43">
      <w:footerReference w:type="even" r:id="rId23"/>
      <w:footerReference w:type="default" r:id="rId24"/>
      <w:pgSz w:w="11907" w:h="16839"/>
      <w:pgMar w:top="2520" w:right="1800" w:bottom="1728" w:left="180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B59897" w14:textId="77777777" w:rsidR="00DE4FFA" w:rsidRDefault="00DE4FFA">
      <w:pPr>
        <w:spacing w:after="0" w:line="240" w:lineRule="auto"/>
      </w:pPr>
      <w:r>
        <w:separator/>
      </w:r>
    </w:p>
  </w:endnote>
  <w:endnote w:type="continuationSeparator" w:id="0">
    <w:p w14:paraId="71B07445" w14:textId="77777777" w:rsidR="00DE4FFA" w:rsidRDefault="00DE4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微软雅黑">
    <w:charset w:val="88"/>
    <w:family w:val="auto"/>
    <w:pitch w:val="variable"/>
    <w:sig w:usb0="80000287" w:usb1="28CF3C52" w:usb2="00000016" w:usb3="00000000" w:csb0="0014001F" w:csb1="00000000"/>
  </w:font>
  <w:font w:name="Mangal">
    <w:altName w:val="Devanagari Sangam MN"/>
    <w:panose1 w:val="00000000000000000000"/>
    <w:charset w:val="01"/>
    <w:family w:val="roman"/>
    <w:notTrueType/>
    <w:pitch w:val="variable"/>
    <w:sig w:usb0="00002000" w:usb1="00000000" w:usb2="00000000" w:usb3="00000000" w:csb0="00000000" w:csb1="00000000"/>
  </w:font>
  <w:font w:name="Segoe UI">
    <w:panose1 w:val="00000000000000000000"/>
    <w:charset w:val="00"/>
    <w:family w:val="swiss"/>
    <w:notTrueType/>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FE36A9" w14:textId="77777777" w:rsidR="00BD71AE" w:rsidRDefault="00BD71AE" w:rsidP="00923D43">
    <w:pPr>
      <w:pStyle w:val="af0"/>
      <w:framePr w:wrap="none" w:vAnchor="text" w:hAnchor="margin" w:xAlign="right" w:y="1"/>
      <w:rPr>
        <w:rStyle w:val="aff0"/>
      </w:rPr>
    </w:pPr>
    <w:r>
      <w:rPr>
        <w:rStyle w:val="aff0"/>
      </w:rPr>
      <w:fldChar w:fldCharType="begin"/>
    </w:r>
    <w:r>
      <w:rPr>
        <w:rStyle w:val="aff0"/>
      </w:rPr>
      <w:instrText xml:space="preserve">PAGE  </w:instrText>
    </w:r>
    <w:r>
      <w:rPr>
        <w:rStyle w:val="aff0"/>
      </w:rPr>
      <w:fldChar w:fldCharType="end"/>
    </w:r>
  </w:p>
  <w:p w14:paraId="23100E38" w14:textId="77777777" w:rsidR="00BD71AE" w:rsidRDefault="00BD71AE" w:rsidP="00BD71AE">
    <w:pPr>
      <w:pStyle w:val="af0"/>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2874F" w14:textId="77777777" w:rsidR="00923D43" w:rsidRPr="00923D43" w:rsidRDefault="00923D43" w:rsidP="00923D43">
    <w:pPr>
      <w:jc w:val="right"/>
    </w:pPr>
    <w:r w:rsidRPr="00923D43">
      <w:fldChar w:fldCharType="begin"/>
    </w:r>
    <w:r w:rsidRPr="00923D43">
      <w:instrText xml:space="preserve">PAGE  </w:instrText>
    </w:r>
    <w:r w:rsidRPr="00923D43">
      <w:fldChar w:fldCharType="separate"/>
    </w:r>
    <w:r w:rsidR="00DE4FFA">
      <w:rPr>
        <w:noProof/>
      </w:rPr>
      <w:t>1</w:t>
    </w:r>
    <w:r w:rsidRPr="00923D43">
      <w:fldChar w:fldCharType="end"/>
    </w:r>
  </w:p>
  <w:p w14:paraId="2D3328A1" w14:textId="0FA74303" w:rsidR="00BD71AE" w:rsidRPr="004E0305" w:rsidRDefault="00BD71AE" w:rsidP="00923D43">
    <w:pPr>
      <w:ind w:right="360"/>
      <w:jc w:val="right"/>
    </w:pPr>
  </w:p>
  <w:p w14:paraId="245D5FDB" w14:textId="77777777" w:rsidR="00BD71AE" w:rsidRDefault="00BD71AE" w:rsidP="00BD71AE">
    <w:pPr>
      <w:pStyle w:val="af0"/>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B2A3C8" w14:textId="77777777" w:rsidR="00DE4FFA" w:rsidRDefault="00DE4FFA">
      <w:pPr>
        <w:spacing w:after="0" w:line="240" w:lineRule="auto"/>
      </w:pPr>
      <w:r>
        <w:separator/>
      </w:r>
    </w:p>
  </w:footnote>
  <w:footnote w:type="continuationSeparator" w:id="0">
    <w:p w14:paraId="6586E6E2" w14:textId="77777777" w:rsidR="00DE4FFA" w:rsidRDefault="00DE4FF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0C8952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53C3250"/>
    <w:lvl w:ilvl="0">
      <w:start w:val="1"/>
      <w:numFmt w:val="decimal"/>
      <w:lvlText w:val="%1."/>
      <w:lvlJc w:val="left"/>
      <w:pPr>
        <w:tabs>
          <w:tab w:val="num" w:pos="1800"/>
        </w:tabs>
        <w:ind w:left="1800" w:hanging="360"/>
      </w:pPr>
    </w:lvl>
  </w:abstractNum>
  <w:abstractNum w:abstractNumId="2">
    <w:nsid w:val="FFFFFF7D"/>
    <w:multiLevelType w:val="singleLevel"/>
    <w:tmpl w:val="9BD273A0"/>
    <w:lvl w:ilvl="0">
      <w:start w:val="1"/>
      <w:numFmt w:val="decimal"/>
      <w:lvlText w:val="%1."/>
      <w:lvlJc w:val="left"/>
      <w:pPr>
        <w:tabs>
          <w:tab w:val="num" w:pos="1440"/>
        </w:tabs>
        <w:ind w:left="1440" w:hanging="360"/>
      </w:pPr>
    </w:lvl>
  </w:abstractNum>
  <w:abstractNum w:abstractNumId="3">
    <w:nsid w:val="FFFFFF7E"/>
    <w:multiLevelType w:val="singleLevel"/>
    <w:tmpl w:val="776E131A"/>
    <w:lvl w:ilvl="0">
      <w:start w:val="1"/>
      <w:numFmt w:val="decimal"/>
      <w:lvlText w:val="%1."/>
      <w:lvlJc w:val="left"/>
      <w:pPr>
        <w:tabs>
          <w:tab w:val="num" w:pos="1080"/>
        </w:tabs>
        <w:ind w:left="1080" w:hanging="360"/>
      </w:pPr>
    </w:lvl>
  </w:abstractNum>
  <w:abstractNum w:abstractNumId="4">
    <w:nsid w:val="FFFFFF7F"/>
    <w:multiLevelType w:val="singleLevel"/>
    <w:tmpl w:val="B2E8123E"/>
    <w:lvl w:ilvl="0">
      <w:start w:val="1"/>
      <w:numFmt w:val="decimal"/>
      <w:lvlText w:val="%1."/>
      <w:lvlJc w:val="left"/>
      <w:pPr>
        <w:tabs>
          <w:tab w:val="num" w:pos="720"/>
        </w:tabs>
        <w:ind w:left="720" w:hanging="360"/>
      </w:pPr>
    </w:lvl>
  </w:abstractNum>
  <w:abstractNum w:abstractNumId="5">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142D782"/>
    <w:lvl w:ilvl="0">
      <w:start w:val="1"/>
      <w:numFmt w:val="decimal"/>
      <w:lvlText w:val="%1."/>
      <w:lvlJc w:val="left"/>
      <w:pPr>
        <w:tabs>
          <w:tab w:val="num" w:pos="360"/>
        </w:tabs>
        <w:ind w:left="360" w:hanging="360"/>
      </w:pPr>
    </w:lvl>
  </w:abstractNum>
  <w:abstractNum w:abstractNumId="1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1">
    <w:nsid w:val="014437FD"/>
    <w:multiLevelType w:val="hybridMultilevel"/>
    <w:tmpl w:val="E07A3422"/>
    <w:lvl w:ilvl="0" w:tplc="AC12C324">
      <w:start w:val="1"/>
      <w:numFmt w:val="decimal"/>
      <w:lvlText w:val="%1l"/>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024830D8"/>
    <w:multiLevelType w:val="hybridMultilevel"/>
    <w:tmpl w:val="7BEEBBA6"/>
    <w:lvl w:ilvl="0" w:tplc="2EFA716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04F97578"/>
    <w:multiLevelType w:val="hybridMultilevel"/>
    <w:tmpl w:val="F9E45C0A"/>
    <w:lvl w:ilvl="0" w:tplc="5B02BEF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06E81B43"/>
    <w:multiLevelType w:val="hybridMultilevel"/>
    <w:tmpl w:val="D9AC2CC0"/>
    <w:lvl w:ilvl="0" w:tplc="8F4CDA1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11786B9E"/>
    <w:multiLevelType w:val="hybridMultilevel"/>
    <w:tmpl w:val="15A234AC"/>
    <w:lvl w:ilvl="0" w:tplc="4C0A7D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13CF1F02"/>
    <w:multiLevelType w:val="hybridMultilevel"/>
    <w:tmpl w:val="895E7622"/>
    <w:lvl w:ilvl="0" w:tplc="8AA6928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195038D2"/>
    <w:multiLevelType w:val="hybridMultilevel"/>
    <w:tmpl w:val="A356B0DC"/>
    <w:lvl w:ilvl="0" w:tplc="00BEF90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25766A96"/>
    <w:multiLevelType w:val="hybridMultilevel"/>
    <w:tmpl w:val="9842A490"/>
    <w:lvl w:ilvl="0" w:tplc="E796F99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26D15BDA"/>
    <w:multiLevelType w:val="hybridMultilevel"/>
    <w:tmpl w:val="ED7407E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2702262F"/>
    <w:multiLevelType w:val="hybridMultilevel"/>
    <w:tmpl w:val="B1F0CB12"/>
    <w:lvl w:ilvl="0" w:tplc="BB64949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29572ED5"/>
    <w:multiLevelType w:val="hybridMultilevel"/>
    <w:tmpl w:val="EEA27A14"/>
    <w:lvl w:ilvl="0" w:tplc="B2C23DD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2CC25B62"/>
    <w:multiLevelType w:val="hybridMultilevel"/>
    <w:tmpl w:val="D876D9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2D6A0095"/>
    <w:multiLevelType w:val="hybridMultilevel"/>
    <w:tmpl w:val="1BE44F26"/>
    <w:lvl w:ilvl="0" w:tplc="F268019C">
      <w:start w:val="1"/>
      <w:numFmt w:val="bullet"/>
      <w:pStyle w:val="a"/>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31331B77"/>
    <w:multiLevelType w:val="hybridMultilevel"/>
    <w:tmpl w:val="FF56144A"/>
    <w:lvl w:ilvl="0" w:tplc="043A932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34A44429"/>
    <w:multiLevelType w:val="hybridMultilevel"/>
    <w:tmpl w:val="F3C2E31E"/>
    <w:lvl w:ilvl="0" w:tplc="80A0017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36FA40AF"/>
    <w:multiLevelType w:val="hybridMultilevel"/>
    <w:tmpl w:val="3B6057FA"/>
    <w:lvl w:ilvl="0" w:tplc="49D4AD4E">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38857A11"/>
    <w:multiLevelType w:val="hybridMultilevel"/>
    <w:tmpl w:val="128A9AF0"/>
    <w:lvl w:ilvl="0" w:tplc="E21E48C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38E557DF"/>
    <w:multiLevelType w:val="hybridMultilevel"/>
    <w:tmpl w:val="FCBA2ADE"/>
    <w:lvl w:ilvl="0" w:tplc="3394158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3AA91AE1"/>
    <w:multiLevelType w:val="hybridMultilevel"/>
    <w:tmpl w:val="6D0AB2C4"/>
    <w:lvl w:ilvl="0" w:tplc="870C4E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3F3B7C8A"/>
    <w:multiLevelType w:val="hybridMultilevel"/>
    <w:tmpl w:val="56E63ABC"/>
    <w:lvl w:ilvl="0" w:tplc="9B6E5BC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44AA7DFA"/>
    <w:multiLevelType w:val="hybridMultilevel"/>
    <w:tmpl w:val="4FE0A29E"/>
    <w:lvl w:ilvl="0" w:tplc="FBC8B92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454416C3"/>
    <w:multiLevelType w:val="hybridMultilevel"/>
    <w:tmpl w:val="BC468424"/>
    <w:lvl w:ilvl="0" w:tplc="E9DAFB8E">
      <w:start w:val="1"/>
      <w:numFmt w:val="bullet"/>
      <w:lvlText w:val=""/>
      <w:lvlJc w:val="left"/>
      <w:pPr>
        <w:ind w:left="360" w:hanging="360"/>
      </w:pPr>
      <w:rPr>
        <w:rFonts w:ascii="Symbol" w:hAnsi="Symbol" w:hint="default"/>
        <w:color w:val="F75952" w:themeColor="accent1"/>
        <w:sz w:val="20"/>
      </w:rPr>
    </w:lvl>
    <w:lvl w:ilvl="1" w:tplc="038C7D50" w:tentative="1">
      <w:start w:val="1"/>
      <w:numFmt w:val="bullet"/>
      <w:lvlText w:val="o"/>
      <w:lvlJc w:val="left"/>
      <w:pPr>
        <w:ind w:left="1440" w:hanging="360"/>
      </w:pPr>
      <w:rPr>
        <w:rFonts w:ascii="Courier New" w:hAnsi="Courier New" w:cs="Courier New" w:hint="default"/>
      </w:rPr>
    </w:lvl>
    <w:lvl w:ilvl="2" w:tplc="D94E01AA" w:tentative="1">
      <w:start w:val="1"/>
      <w:numFmt w:val="bullet"/>
      <w:lvlText w:val=""/>
      <w:lvlJc w:val="left"/>
      <w:pPr>
        <w:ind w:left="2160" w:hanging="360"/>
      </w:pPr>
      <w:rPr>
        <w:rFonts w:ascii="Wingdings" w:hAnsi="Wingdings" w:hint="default"/>
      </w:rPr>
    </w:lvl>
    <w:lvl w:ilvl="3" w:tplc="3B8CC3AE" w:tentative="1">
      <w:start w:val="1"/>
      <w:numFmt w:val="bullet"/>
      <w:lvlText w:val=""/>
      <w:lvlJc w:val="left"/>
      <w:pPr>
        <w:ind w:left="2880" w:hanging="360"/>
      </w:pPr>
      <w:rPr>
        <w:rFonts w:ascii="Symbol" w:hAnsi="Symbol" w:hint="default"/>
      </w:rPr>
    </w:lvl>
    <w:lvl w:ilvl="4" w:tplc="81120746" w:tentative="1">
      <w:start w:val="1"/>
      <w:numFmt w:val="bullet"/>
      <w:lvlText w:val="o"/>
      <w:lvlJc w:val="left"/>
      <w:pPr>
        <w:ind w:left="3600" w:hanging="360"/>
      </w:pPr>
      <w:rPr>
        <w:rFonts w:ascii="Courier New" w:hAnsi="Courier New" w:cs="Courier New" w:hint="default"/>
      </w:rPr>
    </w:lvl>
    <w:lvl w:ilvl="5" w:tplc="77D6D826" w:tentative="1">
      <w:start w:val="1"/>
      <w:numFmt w:val="bullet"/>
      <w:lvlText w:val=""/>
      <w:lvlJc w:val="left"/>
      <w:pPr>
        <w:ind w:left="4320" w:hanging="360"/>
      </w:pPr>
      <w:rPr>
        <w:rFonts w:ascii="Wingdings" w:hAnsi="Wingdings" w:hint="default"/>
      </w:rPr>
    </w:lvl>
    <w:lvl w:ilvl="6" w:tplc="D45EC168" w:tentative="1">
      <w:start w:val="1"/>
      <w:numFmt w:val="bullet"/>
      <w:lvlText w:val=""/>
      <w:lvlJc w:val="left"/>
      <w:pPr>
        <w:ind w:left="5040" w:hanging="360"/>
      </w:pPr>
      <w:rPr>
        <w:rFonts w:ascii="Symbol" w:hAnsi="Symbol" w:hint="default"/>
      </w:rPr>
    </w:lvl>
    <w:lvl w:ilvl="7" w:tplc="54B2BCCA" w:tentative="1">
      <w:start w:val="1"/>
      <w:numFmt w:val="bullet"/>
      <w:lvlText w:val="o"/>
      <w:lvlJc w:val="left"/>
      <w:pPr>
        <w:ind w:left="5760" w:hanging="360"/>
      </w:pPr>
      <w:rPr>
        <w:rFonts w:ascii="Courier New" w:hAnsi="Courier New" w:cs="Courier New" w:hint="default"/>
      </w:rPr>
    </w:lvl>
    <w:lvl w:ilvl="8" w:tplc="0630AA16" w:tentative="1">
      <w:start w:val="1"/>
      <w:numFmt w:val="bullet"/>
      <w:lvlText w:val=""/>
      <w:lvlJc w:val="left"/>
      <w:pPr>
        <w:ind w:left="6480" w:hanging="360"/>
      </w:pPr>
      <w:rPr>
        <w:rFonts w:ascii="Wingdings" w:hAnsi="Wingdings" w:hint="default"/>
      </w:rPr>
    </w:lvl>
  </w:abstractNum>
  <w:abstractNum w:abstractNumId="33">
    <w:nsid w:val="49E635EC"/>
    <w:multiLevelType w:val="hybridMultilevel"/>
    <w:tmpl w:val="37E83B94"/>
    <w:lvl w:ilvl="0" w:tplc="A59E3BA2">
      <w:start w:val="1"/>
      <w:numFmt w:val="decimal"/>
      <w:lvlText w:val="%1）"/>
      <w:lvlJc w:val="left"/>
      <w:pPr>
        <w:ind w:left="1080" w:hanging="72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4">
    <w:nsid w:val="521F3BC3"/>
    <w:multiLevelType w:val="hybridMultilevel"/>
    <w:tmpl w:val="FB6AD80A"/>
    <w:lvl w:ilvl="0" w:tplc="207EC27E">
      <w:start w:val="1"/>
      <w:numFmt w:val="decimal"/>
      <w:pStyle w:val="a0"/>
      <w:lvlText w:val="%1."/>
      <w:lvlJc w:val="left"/>
      <w:pPr>
        <w:ind w:left="360" w:hanging="360"/>
      </w:pPr>
      <w:rPr>
        <w:rFonts w:hint="default"/>
      </w:rPr>
    </w:lvl>
    <w:lvl w:ilvl="1" w:tplc="E162EB50">
      <w:start w:val="1"/>
      <w:numFmt w:val="lowerLetter"/>
      <w:lvlText w:val="%2."/>
      <w:lvlJc w:val="left"/>
      <w:pPr>
        <w:ind w:left="1440" w:hanging="360"/>
      </w:pPr>
    </w:lvl>
    <w:lvl w:ilvl="2" w:tplc="23EEB8D2">
      <w:start w:val="1"/>
      <w:numFmt w:val="lowerRoman"/>
      <w:lvlText w:val="%3."/>
      <w:lvlJc w:val="right"/>
      <w:pPr>
        <w:ind w:left="2160" w:hanging="180"/>
      </w:pPr>
    </w:lvl>
    <w:lvl w:ilvl="3" w:tplc="E5D8313C">
      <w:start w:val="1"/>
      <w:numFmt w:val="decimal"/>
      <w:lvlText w:val="%4."/>
      <w:lvlJc w:val="left"/>
      <w:pPr>
        <w:ind w:left="2880" w:hanging="360"/>
      </w:pPr>
    </w:lvl>
    <w:lvl w:ilvl="4" w:tplc="55AC2B6C" w:tentative="1">
      <w:start w:val="1"/>
      <w:numFmt w:val="lowerLetter"/>
      <w:lvlText w:val="%5."/>
      <w:lvlJc w:val="left"/>
      <w:pPr>
        <w:ind w:left="3600" w:hanging="360"/>
      </w:pPr>
    </w:lvl>
    <w:lvl w:ilvl="5" w:tplc="44862180" w:tentative="1">
      <w:start w:val="1"/>
      <w:numFmt w:val="lowerRoman"/>
      <w:lvlText w:val="%6."/>
      <w:lvlJc w:val="right"/>
      <w:pPr>
        <w:ind w:left="4320" w:hanging="180"/>
      </w:pPr>
    </w:lvl>
    <w:lvl w:ilvl="6" w:tplc="8C1E00DE" w:tentative="1">
      <w:start w:val="1"/>
      <w:numFmt w:val="decimal"/>
      <w:lvlText w:val="%7."/>
      <w:lvlJc w:val="left"/>
      <w:pPr>
        <w:ind w:left="5040" w:hanging="360"/>
      </w:pPr>
    </w:lvl>
    <w:lvl w:ilvl="7" w:tplc="9F8E9798" w:tentative="1">
      <w:start w:val="1"/>
      <w:numFmt w:val="lowerLetter"/>
      <w:lvlText w:val="%8."/>
      <w:lvlJc w:val="left"/>
      <w:pPr>
        <w:ind w:left="5760" w:hanging="360"/>
      </w:pPr>
    </w:lvl>
    <w:lvl w:ilvl="8" w:tplc="4AECAE0A" w:tentative="1">
      <w:start w:val="1"/>
      <w:numFmt w:val="lowerRoman"/>
      <w:lvlText w:val="%9."/>
      <w:lvlJc w:val="right"/>
      <w:pPr>
        <w:ind w:left="6480" w:hanging="180"/>
      </w:pPr>
    </w:lvl>
  </w:abstractNum>
  <w:abstractNum w:abstractNumId="35">
    <w:nsid w:val="60156057"/>
    <w:multiLevelType w:val="hybridMultilevel"/>
    <w:tmpl w:val="2D2C3DD0"/>
    <w:lvl w:ilvl="0" w:tplc="8DBA948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62F941F0"/>
    <w:multiLevelType w:val="hybridMultilevel"/>
    <w:tmpl w:val="14242F6C"/>
    <w:lvl w:ilvl="0" w:tplc="0442C36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CF5473D"/>
    <w:multiLevelType w:val="hybridMultilevel"/>
    <w:tmpl w:val="4E86C5B6"/>
    <w:lvl w:ilvl="0" w:tplc="839684D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ED12538"/>
    <w:multiLevelType w:val="hybridMultilevel"/>
    <w:tmpl w:val="2A2068F8"/>
    <w:lvl w:ilvl="0" w:tplc="D5BE80C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FB9523D"/>
    <w:multiLevelType w:val="hybridMultilevel"/>
    <w:tmpl w:val="3A0422AC"/>
    <w:lvl w:ilvl="0" w:tplc="0B2849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2905275"/>
    <w:multiLevelType w:val="hybridMultilevel"/>
    <w:tmpl w:val="FDFE91E4"/>
    <w:lvl w:ilvl="0" w:tplc="EF16C99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75465E1E"/>
    <w:multiLevelType w:val="hybridMultilevel"/>
    <w:tmpl w:val="727EAA2A"/>
    <w:lvl w:ilvl="0" w:tplc="E0E40AC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7B734274"/>
    <w:multiLevelType w:val="hybridMultilevel"/>
    <w:tmpl w:val="28DC00DE"/>
    <w:lvl w:ilvl="0" w:tplc="D63C6CE6">
      <w:start w:val="1"/>
      <w:numFmt w:val="bullet"/>
      <w:pStyle w:val="a1"/>
      <w:lvlText w:val=""/>
      <w:lvlJc w:val="left"/>
      <w:pPr>
        <w:tabs>
          <w:tab w:val="num" w:pos="360"/>
        </w:tabs>
        <w:ind w:left="360" w:hanging="360"/>
      </w:pPr>
      <w:rPr>
        <w:rFonts w:ascii="Symbol" w:hAnsi="Symbol" w:hint="default"/>
        <w:color w:val="F75952" w:themeColor="accent1"/>
        <w:sz w:val="20"/>
      </w:rPr>
    </w:lvl>
    <w:lvl w:ilvl="1" w:tplc="1930B40C">
      <w:start w:val="1"/>
      <w:numFmt w:val="bullet"/>
      <w:lvlText w:val="o"/>
      <w:lvlJc w:val="left"/>
      <w:pPr>
        <w:ind w:left="1440" w:hanging="360"/>
      </w:pPr>
      <w:rPr>
        <w:rFonts w:ascii="Courier New" w:hAnsi="Courier New" w:cs="Courier New" w:hint="default"/>
      </w:rPr>
    </w:lvl>
    <w:lvl w:ilvl="2" w:tplc="BF5805CE" w:tentative="1">
      <w:start w:val="1"/>
      <w:numFmt w:val="bullet"/>
      <w:lvlText w:val=""/>
      <w:lvlJc w:val="left"/>
      <w:pPr>
        <w:ind w:left="2160" w:hanging="360"/>
      </w:pPr>
      <w:rPr>
        <w:rFonts w:ascii="Wingdings" w:hAnsi="Wingdings" w:hint="default"/>
      </w:rPr>
    </w:lvl>
    <w:lvl w:ilvl="3" w:tplc="ED7098C8" w:tentative="1">
      <w:start w:val="1"/>
      <w:numFmt w:val="bullet"/>
      <w:lvlText w:val=""/>
      <w:lvlJc w:val="left"/>
      <w:pPr>
        <w:ind w:left="2880" w:hanging="360"/>
      </w:pPr>
      <w:rPr>
        <w:rFonts w:ascii="Symbol" w:hAnsi="Symbol" w:hint="default"/>
      </w:rPr>
    </w:lvl>
    <w:lvl w:ilvl="4" w:tplc="B3E6FC4E" w:tentative="1">
      <w:start w:val="1"/>
      <w:numFmt w:val="bullet"/>
      <w:lvlText w:val="o"/>
      <w:lvlJc w:val="left"/>
      <w:pPr>
        <w:ind w:left="3600" w:hanging="360"/>
      </w:pPr>
      <w:rPr>
        <w:rFonts w:ascii="Courier New" w:hAnsi="Courier New" w:cs="Courier New" w:hint="default"/>
      </w:rPr>
    </w:lvl>
    <w:lvl w:ilvl="5" w:tplc="C0F02FF2" w:tentative="1">
      <w:start w:val="1"/>
      <w:numFmt w:val="bullet"/>
      <w:lvlText w:val=""/>
      <w:lvlJc w:val="left"/>
      <w:pPr>
        <w:ind w:left="4320" w:hanging="360"/>
      </w:pPr>
      <w:rPr>
        <w:rFonts w:ascii="Wingdings" w:hAnsi="Wingdings" w:hint="default"/>
      </w:rPr>
    </w:lvl>
    <w:lvl w:ilvl="6" w:tplc="B82E4EDA" w:tentative="1">
      <w:start w:val="1"/>
      <w:numFmt w:val="bullet"/>
      <w:lvlText w:val=""/>
      <w:lvlJc w:val="left"/>
      <w:pPr>
        <w:ind w:left="5040" w:hanging="360"/>
      </w:pPr>
      <w:rPr>
        <w:rFonts w:ascii="Symbol" w:hAnsi="Symbol" w:hint="default"/>
      </w:rPr>
    </w:lvl>
    <w:lvl w:ilvl="7" w:tplc="742648C0" w:tentative="1">
      <w:start w:val="1"/>
      <w:numFmt w:val="bullet"/>
      <w:lvlText w:val="o"/>
      <w:lvlJc w:val="left"/>
      <w:pPr>
        <w:ind w:left="5760" w:hanging="360"/>
      </w:pPr>
      <w:rPr>
        <w:rFonts w:ascii="Courier New" w:hAnsi="Courier New" w:cs="Courier New" w:hint="default"/>
      </w:rPr>
    </w:lvl>
    <w:lvl w:ilvl="8" w:tplc="513CDD86" w:tentative="1">
      <w:start w:val="1"/>
      <w:numFmt w:val="bullet"/>
      <w:lvlText w:val=""/>
      <w:lvlJc w:val="left"/>
      <w:pPr>
        <w:ind w:left="6480" w:hanging="360"/>
      </w:pPr>
      <w:rPr>
        <w:rFonts w:ascii="Wingdings" w:hAnsi="Wingdings" w:hint="default"/>
      </w:rPr>
    </w:lvl>
  </w:abstractNum>
  <w:abstractNum w:abstractNumId="43">
    <w:nsid w:val="7C285A6A"/>
    <w:multiLevelType w:val="hybridMultilevel"/>
    <w:tmpl w:val="609252DC"/>
    <w:lvl w:ilvl="0" w:tplc="AE42C19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32"/>
  </w:num>
  <w:num w:numId="3">
    <w:abstractNumId w:val="32"/>
  </w:num>
  <w:num w:numId="4">
    <w:abstractNumId w:val="32"/>
  </w:num>
  <w:num w:numId="5">
    <w:abstractNumId w:val="32"/>
  </w:num>
  <w:num w:numId="6">
    <w:abstractNumId w:val="9"/>
  </w:num>
  <w:num w:numId="7">
    <w:abstractNumId w:val="42"/>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34"/>
  </w:num>
  <w:num w:numId="17">
    <w:abstractNumId w:val="22"/>
  </w:num>
  <w:num w:numId="18">
    <w:abstractNumId w:val="17"/>
  </w:num>
  <w:num w:numId="19">
    <w:abstractNumId w:val="19"/>
  </w:num>
  <w:num w:numId="20">
    <w:abstractNumId w:val="23"/>
  </w:num>
  <w:num w:numId="21">
    <w:abstractNumId w:val="43"/>
  </w:num>
  <w:num w:numId="22">
    <w:abstractNumId w:val="30"/>
  </w:num>
  <w:num w:numId="23">
    <w:abstractNumId w:val="20"/>
  </w:num>
  <w:num w:numId="24">
    <w:abstractNumId w:val="15"/>
  </w:num>
  <w:num w:numId="25">
    <w:abstractNumId w:val="26"/>
  </w:num>
  <w:num w:numId="26">
    <w:abstractNumId w:val="12"/>
  </w:num>
  <w:num w:numId="27">
    <w:abstractNumId w:val="11"/>
  </w:num>
  <w:num w:numId="28">
    <w:abstractNumId w:val="14"/>
  </w:num>
  <w:num w:numId="29">
    <w:abstractNumId w:val="33"/>
  </w:num>
  <w:num w:numId="30">
    <w:abstractNumId w:val="28"/>
  </w:num>
  <w:num w:numId="31">
    <w:abstractNumId w:val="21"/>
  </w:num>
  <w:num w:numId="32">
    <w:abstractNumId w:val="40"/>
  </w:num>
  <w:num w:numId="33">
    <w:abstractNumId w:val="25"/>
  </w:num>
  <w:num w:numId="34">
    <w:abstractNumId w:val="41"/>
  </w:num>
  <w:num w:numId="35">
    <w:abstractNumId w:val="36"/>
  </w:num>
  <w:num w:numId="36">
    <w:abstractNumId w:val="27"/>
  </w:num>
  <w:num w:numId="37">
    <w:abstractNumId w:val="24"/>
  </w:num>
  <w:num w:numId="38">
    <w:abstractNumId w:val="38"/>
  </w:num>
  <w:num w:numId="39">
    <w:abstractNumId w:val="0"/>
  </w:num>
  <w:num w:numId="40">
    <w:abstractNumId w:val="16"/>
  </w:num>
  <w:num w:numId="41">
    <w:abstractNumId w:val="18"/>
  </w:num>
  <w:num w:numId="42">
    <w:abstractNumId w:val="35"/>
  </w:num>
  <w:num w:numId="43">
    <w:abstractNumId w:val="37"/>
  </w:num>
  <w:num w:numId="44">
    <w:abstractNumId w:val="31"/>
  </w:num>
  <w:num w:numId="45">
    <w:abstractNumId w:val="39"/>
  </w:num>
  <w:num w:numId="46">
    <w:abstractNumId w:val="13"/>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bordersDoNotSurroundHeader/>
  <w:bordersDoNotSurroundFooter/>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14F"/>
    <w:rsid w:val="00005CA2"/>
    <w:rsid w:val="00007A81"/>
    <w:rsid w:val="00010E69"/>
    <w:rsid w:val="00013B08"/>
    <w:rsid w:val="00033D07"/>
    <w:rsid w:val="000565DE"/>
    <w:rsid w:val="000756FD"/>
    <w:rsid w:val="0008214F"/>
    <w:rsid w:val="00083C4B"/>
    <w:rsid w:val="000B26B2"/>
    <w:rsid w:val="000D4983"/>
    <w:rsid w:val="000E7076"/>
    <w:rsid w:val="0010075D"/>
    <w:rsid w:val="00112501"/>
    <w:rsid w:val="001150E7"/>
    <w:rsid w:val="00125E3B"/>
    <w:rsid w:val="00141DD6"/>
    <w:rsid w:val="00145208"/>
    <w:rsid w:val="00150833"/>
    <w:rsid w:val="0015384C"/>
    <w:rsid w:val="00160670"/>
    <w:rsid w:val="00166859"/>
    <w:rsid w:val="001701E1"/>
    <w:rsid w:val="001772DA"/>
    <w:rsid w:val="00181AA3"/>
    <w:rsid w:val="00183DAC"/>
    <w:rsid w:val="00196104"/>
    <w:rsid w:val="001A170D"/>
    <w:rsid w:val="001A6218"/>
    <w:rsid w:val="001B0712"/>
    <w:rsid w:val="001C01E4"/>
    <w:rsid w:val="001D7BA3"/>
    <w:rsid w:val="001E073E"/>
    <w:rsid w:val="001F271C"/>
    <w:rsid w:val="001F6E69"/>
    <w:rsid w:val="00202552"/>
    <w:rsid w:val="00207F62"/>
    <w:rsid w:val="0021082E"/>
    <w:rsid w:val="0024191C"/>
    <w:rsid w:val="00251140"/>
    <w:rsid w:val="00257A3C"/>
    <w:rsid w:val="0027350B"/>
    <w:rsid w:val="0027570B"/>
    <w:rsid w:val="00287084"/>
    <w:rsid w:val="00293DA6"/>
    <w:rsid w:val="002A0AF7"/>
    <w:rsid w:val="002A34ED"/>
    <w:rsid w:val="002C2D68"/>
    <w:rsid w:val="002D2E9D"/>
    <w:rsid w:val="002F5EF0"/>
    <w:rsid w:val="003024D4"/>
    <w:rsid w:val="003125DF"/>
    <w:rsid w:val="0033607C"/>
    <w:rsid w:val="00346D24"/>
    <w:rsid w:val="003536CE"/>
    <w:rsid w:val="00376119"/>
    <w:rsid w:val="003841E7"/>
    <w:rsid w:val="00384F63"/>
    <w:rsid w:val="00387F8A"/>
    <w:rsid w:val="00393574"/>
    <w:rsid w:val="003963D9"/>
    <w:rsid w:val="00396429"/>
    <w:rsid w:val="003A7694"/>
    <w:rsid w:val="003B2F61"/>
    <w:rsid w:val="003B4221"/>
    <w:rsid w:val="003C40D4"/>
    <w:rsid w:val="003E53C9"/>
    <w:rsid w:val="003F1D3F"/>
    <w:rsid w:val="004107B2"/>
    <w:rsid w:val="004110F8"/>
    <w:rsid w:val="0041281E"/>
    <w:rsid w:val="0041497A"/>
    <w:rsid w:val="00415FB5"/>
    <w:rsid w:val="00415FF6"/>
    <w:rsid w:val="00416586"/>
    <w:rsid w:val="00431C59"/>
    <w:rsid w:val="00442D91"/>
    <w:rsid w:val="004431F9"/>
    <w:rsid w:val="00456E8C"/>
    <w:rsid w:val="00464446"/>
    <w:rsid w:val="00470A0C"/>
    <w:rsid w:val="00494BC2"/>
    <w:rsid w:val="004A37E6"/>
    <w:rsid w:val="004A68F7"/>
    <w:rsid w:val="004C13E6"/>
    <w:rsid w:val="004E0305"/>
    <w:rsid w:val="004E5EEC"/>
    <w:rsid w:val="004F2748"/>
    <w:rsid w:val="004F5C54"/>
    <w:rsid w:val="00501DA4"/>
    <w:rsid w:val="005221D2"/>
    <w:rsid w:val="00524B4C"/>
    <w:rsid w:val="005403F0"/>
    <w:rsid w:val="00542EE9"/>
    <w:rsid w:val="005630DB"/>
    <w:rsid w:val="00570E55"/>
    <w:rsid w:val="00572E7F"/>
    <w:rsid w:val="00573877"/>
    <w:rsid w:val="005A0DD1"/>
    <w:rsid w:val="005A5AAA"/>
    <w:rsid w:val="005B1046"/>
    <w:rsid w:val="005C54E3"/>
    <w:rsid w:val="005D44A9"/>
    <w:rsid w:val="005F31C6"/>
    <w:rsid w:val="00603E0A"/>
    <w:rsid w:val="006225F1"/>
    <w:rsid w:val="00624E0D"/>
    <w:rsid w:val="0064200A"/>
    <w:rsid w:val="00644D1F"/>
    <w:rsid w:val="00662B1F"/>
    <w:rsid w:val="00663F3C"/>
    <w:rsid w:val="0066511A"/>
    <w:rsid w:val="006730FA"/>
    <w:rsid w:val="00676902"/>
    <w:rsid w:val="00683243"/>
    <w:rsid w:val="00683520"/>
    <w:rsid w:val="006901BB"/>
    <w:rsid w:val="0069674B"/>
    <w:rsid w:val="006B17E5"/>
    <w:rsid w:val="006C4914"/>
    <w:rsid w:val="006D1551"/>
    <w:rsid w:val="006D6B1E"/>
    <w:rsid w:val="006E3FA3"/>
    <w:rsid w:val="006F4904"/>
    <w:rsid w:val="00712106"/>
    <w:rsid w:val="00713E76"/>
    <w:rsid w:val="00723725"/>
    <w:rsid w:val="00725698"/>
    <w:rsid w:val="00745F0D"/>
    <w:rsid w:val="00773AE9"/>
    <w:rsid w:val="00793864"/>
    <w:rsid w:val="007A094F"/>
    <w:rsid w:val="007A703A"/>
    <w:rsid w:val="007D06C3"/>
    <w:rsid w:val="007E4FAE"/>
    <w:rsid w:val="007F0082"/>
    <w:rsid w:val="00813CBB"/>
    <w:rsid w:val="00814430"/>
    <w:rsid w:val="008272A0"/>
    <w:rsid w:val="00831FBF"/>
    <w:rsid w:val="00842076"/>
    <w:rsid w:val="00846E67"/>
    <w:rsid w:val="00870A16"/>
    <w:rsid w:val="0087216F"/>
    <w:rsid w:val="00881DC3"/>
    <w:rsid w:val="00886411"/>
    <w:rsid w:val="008A7997"/>
    <w:rsid w:val="008C64D0"/>
    <w:rsid w:val="008D29D1"/>
    <w:rsid w:val="008E2763"/>
    <w:rsid w:val="008E3ADE"/>
    <w:rsid w:val="008E3CA7"/>
    <w:rsid w:val="008F179F"/>
    <w:rsid w:val="00905825"/>
    <w:rsid w:val="00906585"/>
    <w:rsid w:val="00916A6C"/>
    <w:rsid w:val="00922DEB"/>
    <w:rsid w:val="00923D43"/>
    <w:rsid w:val="009308F4"/>
    <w:rsid w:val="00930E78"/>
    <w:rsid w:val="00936474"/>
    <w:rsid w:val="009406F1"/>
    <w:rsid w:val="009410D5"/>
    <w:rsid w:val="009421D5"/>
    <w:rsid w:val="0097274B"/>
    <w:rsid w:val="009803B6"/>
    <w:rsid w:val="0098320C"/>
    <w:rsid w:val="00987228"/>
    <w:rsid w:val="00994492"/>
    <w:rsid w:val="009A2DE5"/>
    <w:rsid w:val="009A76D6"/>
    <w:rsid w:val="009B164A"/>
    <w:rsid w:val="009F0EE6"/>
    <w:rsid w:val="009F6C7D"/>
    <w:rsid w:val="00A14C68"/>
    <w:rsid w:val="00A2782D"/>
    <w:rsid w:val="00A345A7"/>
    <w:rsid w:val="00A46B5A"/>
    <w:rsid w:val="00A50044"/>
    <w:rsid w:val="00A63876"/>
    <w:rsid w:val="00A6444F"/>
    <w:rsid w:val="00A67179"/>
    <w:rsid w:val="00A712CE"/>
    <w:rsid w:val="00A7569F"/>
    <w:rsid w:val="00A8040F"/>
    <w:rsid w:val="00A80BFC"/>
    <w:rsid w:val="00AB7214"/>
    <w:rsid w:val="00B0472A"/>
    <w:rsid w:val="00B100AA"/>
    <w:rsid w:val="00B166FD"/>
    <w:rsid w:val="00B16B6B"/>
    <w:rsid w:val="00B349FF"/>
    <w:rsid w:val="00B40729"/>
    <w:rsid w:val="00B415C3"/>
    <w:rsid w:val="00B47218"/>
    <w:rsid w:val="00B5153B"/>
    <w:rsid w:val="00B52F63"/>
    <w:rsid w:val="00B571F2"/>
    <w:rsid w:val="00B80E8A"/>
    <w:rsid w:val="00B965C8"/>
    <w:rsid w:val="00BB2B47"/>
    <w:rsid w:val="00BD71AE"/>
    <w:rsid w:val="00BE65EF"/>
    <w:rsid w:val="00C04665"/>
    <w:rsid w:val="00C11277"/>
    <w:rsid w:val="00C17104"/>
    <w:rsid w:val="00C178D1"/>
    <w:rsid w:val="00C208F8"/>
    <w:rsid w:val="00C36B91"/>
    <w:rsid w:val="00C41A03"/>
    <w:rsid w:val="00C60510"/>
    <w:rsid w:val="00C751BD"/>
    <w:rsid w:val="00C80014"/>
    <w:rsid w:val="00C9625F"/>
    <w:rsid w:val="00CA3502"/>
    <w:rsid w:val="00CA6259"/>
    <w:rsid w:val="00CC026C"/>
    <w:rsid w:val="00CD0900"/>
    <w:rsid w:val="00D06D42"/>
    <w:rsid w:val="00D214F2"/>
    <w:rsid w:val="00D25563"/>
    <w:rsid w:val="00D42D23"/>
    <w:rsid w:val="00D57043"/>
    <w:rsid w:val="00D72909"/>
    <w:rsid w:val="00D9607F"/>
    <w:rsid w:val="00DA3ABC"/>
    <w:rsid w:val="00DC52FF"/>
    <w:rsid w:val="00DE4FFA"/>
    <w:rsid w:val="00DE6BFB"/>
    <w:rsid w:val="00DF24EC"/>
    <w:rsid w:val="00DF6ADE"/>
    <w:rsid w:val="00E019FC"/>
    <w:rsid w:val="00E04397"/>
    <w:rsid w:val="00E058F4"/>
    <w:rsid w:val="00E10DD4"/>
    <w:rsid w:val="00E14207"/>
    <w:rsid w:val="00E20112"/>
    <w:rsid w:val="00E22E4B"/>
    <w:rsid w:val="00E35DEE"/>
    <w:rsid w:val="00E4113A"/>
    <w:rsid w:val="00E504E1"/>
    <w:rsid w:val="00E73E4A"/>
    <w:rsid w:val="00E761DC"/>
    <w:rsid w:val="00E82167"/>
    <w:rsid w:val="00ED1000"/>
    <w:rsid w:val="00ED42BE"/>
    <w:rsid w:val="00ED7590"/>
    <w:rsid w:val="00EE7BDA"/>
    <w:rsid w:val="00EF0BCB"/>
    <w:rsid w:val="00EF579C"/>
    <w:rsid w:val="00F00D49"/>
    <w:rsid w:val="00F04164"/>
    <w:rsid w:val="00F07F0B"/>
    <w:rsid w:val="00F16AED"/>
    <w:rsid w:val="00F20143"/>
    <w:rsid w:val="00F215AE"/>
    <w:rsid w:val="00F2508A"/>
    <w:rsid w:val="00F63699"/>
    <w:rsid w:val="00FB1DDA"/>
    <w:rsid w:val="00FD4556"/>
    <w:rsid w:val="00FE44DC"/>
    <w:rsid w:val="00FE72F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2547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atentStyles>
  <w:style w:type="paragraph" w:default="1" w:styleId="a2">
    <w:name w:val="Normal"/>
    <w:qFormat/>
    <w:rsid w:val="002621C0"/>
    <w:rPr>
      <w:lang w:val="en-GB" w:eastAsia="zh-CN"/>
    </w:rPr>
  </w:style>
  <w:style w:type="paragraph" w:styleId="1">
    <w:name w:val="heading 1"/>
    <w:basedOn w:val="a2"/>
    <w:next w:val="a2"/>
    <w:link w:val="10"/>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2">
    <w:name w:val="heading 2"/>
    <w:basedOn w:val="a2"/>
    <w:next w:val="a2"/>
    <w:link w:val="20"/>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3">
    <w:name w:val="heading 3"/>
    <w:basedOn w:val="a2"/>
    <w:next w:val="a2"/>
    <w:link w:val="30"/>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4">
    <w:name w:val="heading 4"/>
    <w:basedOn w:val="a2"/>
    <w:next w:val="a2"/>
    <w:link w:val="40"/>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5">
    <w:name w:val="heading 5"/>
    <w:basedOn w:val="a2"/>
    <w:next w:val="a2"/>
    <w:link w:val="50"/>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6">
    <w:name w:val="heading 6"/>
    <w:basedOn w:val="a2"/>
    <w:next w:val="a2"/>
    <w:link w:val="60"/>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7">
    <w:name w:val="heading 7"/>
    <w:basedOn w:val="a2"/>
    <w:next w:val="a2"/>
    <w:link w:val="70"/>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8">
    <w:name w:val="heading 8"/>
    <w:basedOn w:val="a2"/>
    <w:next w:val="a2"/>
    <w:link w:val="80"/>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9">
    <w:name w:val="heading 9"/>
    <w:basedOn w:val="a2"/>
    <w:next w:val="a2"/>
    <w:link w:val="90"/>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字符"/>
    <w:basedOn w:val="a3"/>
    <w:link w:val="1"/>
    <w:uiPriority w:val="9"/>
    <w:rPr>
      <w:rFonts w:asciiTheme="majorHAnsi" w:eastAsiaTheme="majorEastAsia" w:hAnsiTheme="majorHAnsi" w:cstheme="majorBidi"/>
      <w:b/>
      <w:caps/>
      <w:color w:val="2A2A2A" w:themeColor="text2"/>
      <w:sz w:val="90"/>
      <w:szCs w:val="32"/>
    </w:rPr>
  </w:style>
  <w:style w:type="character" w:customStyle="1" w:styleId="20">
    <w:name w:val="标题 2字符"/>
    <w:basedOn w:val="a3"/>
    <w:link w:val="2"/>
    <w:uiPriority w:val="9"/>
    <w:rPr>
      <w:rFonts w:asciiTheme="majorHAnsi" w:hAnsiTheme="majorHAnsi" w:cstheme="majorBidi"/>
      <w:b/>
      <w:caps/>
      <w:color w:val="2A2A2A" w:themeColor="text2"/>
      <w:sz w:val="28"/>
      <w:szCs w:val="26"/>
    </w:rPr>
  </w:style>
  <w:style w:type="paragraph" w:styleId="a1">
    <w:name w:val="List Bullet"/>
    <w:basedOn w:val="a2"/>
    <w:uiPriority w:val="12"/>
    <w:qFormat/>
    <w:pPr>
      <w:numPr>
        <w:numId w:val="7"/>
      </w:numPr>
      <w:spacing w:after="160"/>
    </w:pPr>
    <w:rPr>
      <w:i/>
      <w:szCs w:val="20"/>
    </w:rPr>
  </w:style>
  <w:style w:type="character" w:styleId="a6">
    <w:name w:val="Placeholder Text"/>
    <w:basedOn w:val="a3"/>
    <w:uiPriority w:val="99"/>
    <w:semiHidden/>
    <w:rPr>
      <w:color w:val="808080"/>
    </w:rPr>
  </w:style>
  <w:style w:type="paragraph" w:styleId="a7">
    <w:name w:val="Quote"/>
    <w:basedOn w:val="a2"/>
    <w:next w:val="a2"/>
    <w:link w:val="a8"/>
    <w:uiPriority w:val="10"/>
    <w:qFormat/>
    <w:pPr>
      <w:spacing w:before="320" w:after="320" w:line="264" w:lineRule="auto"/>
      <w:contextualSpacing/>
    </w:pPr>
    <w:rPr>
      <w:b/>
      <w:iCs/>
      <w:color w:val="F75952" w:themeColor="accent1"/>
      <w:sz w:val="54"/>
    </w:rPr>
  </w:style>
  <w:style w:type="character" w:customStyle="1" w:styleId="a8">
    <w:name w:val="引用字符"/>
    <w:basedOn w:val="a3"/>
    <w:link w:val="a7"/>
    <w:uiPriority w:val="10"/>
    <w:rPr>
      <w:b/>
      <w:iCs/>
      <w:color w:val="F75952" w:themeColor="accent1"/>
      <w:sz w:val="54"/>
    </w:rPr>
  </w:style>
  <w:style w:type="table" w:styleId="a9">
    <w:name w:val="Table Grid"/>
    <w:basedOn w:val="a4"/>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标题 3字符"/>
    <w:basedOn w:val="a3"/>
    <w:link w:val="3"/>
    <w:uiPriority w:val="9"/>
    <w:semiHidden/>
    <w:rPr>
      <w:rFonts w:asciiTheme="majorHAnsi" w:eastAsiaTheme="majorEastAsia" w:hAnsiTheme="majorHAnsi" w:cstheme="majorBidi"/>
      <w:b/>
      <w:color w:val="F75952" w:themeColor="accent1"/>
    </w:rPr>
  </w:style>
  <w:style w:type="character" w:customStyle="1" w:styleId="40">
    <w:name w:val="标题 4字符"/>
    <w:basedOn w:val="a3"/>
    <w:link w:val="4"/>
    <w:uiPriority w:val="9"/>
    <w:semiHidden/>
    <w:rPr>
      <w:rFonts w:asciiTheme="majorHAnsi" w:eastAsiaTheme="majorEastAsia" w:hAnsiTheme="majorHAnsi" w:cstheme="majorBidi"/>
      <w:b/>
      <w:i/>
      <w:iCs/>
      <w:color w:val="2A2A2A" w:themeColor="text2"/>
    </w:rPr>
  </w:style>
  <w:style w:type="character" w:customStyle="1" w:styleId="50">
    <w:name w:val="标题 5字符"/>
    <w:basedOn w:val="a3"/>
    <w:link w:val="5"/>
    <w:uiPriority w:val="9"/>
    <w:semiHidden/>
    <w:rPr>
      <w:rFonts w:asciiTheme="majorHAnsi" w:eastAsiaTheme="majorEastAsia" w:hAnsiTheme="majorHAnsi" w:cstheme="majorBidi"/>
      <w:b/>
      <w:i/>
    </w:rPr>
  </w:style>
  <w:style w:type="character" w:customStyle="1" w:styleId="60">
    <w:name w:val="标题 6字符"/>
    <w:basedOn w:val="a3"/>
    <w:link w:val="6"/>
    <w:uiPriority w:val="9"/>
    <w:semiHidden/>
    <w:rPr>
      <w:rFonts w:asciiTheme="majorHAnsi" w:eastAsiaTheme="majorEastAsia" w:hAnsiTheme="majorHAnsi" w:cstheme="majorBidi"/>
      <w:b/>
      <w:caps/>
      <w:color w:val="2A2A2A" w:themeColor="text2"/>
    </w:rPr>
  </w:style>
  <w:style w:type="character" w:customStyle="1" w:styleId="70">
    <w:name w:val="标题 7字符"/>
    <w:basedOn w:val="a3"/>
    <w:link w:val="7"/>
    <w:uiPriority w:val="9"/>
    <w:semiHidden/>
    <w:rPr>
      <w:rFonts w:asciiTheme="majorHAnsi" w:eastAsiaTheme="majorEastAsia" w:hAnsiTheme="majorHAnsi" w:cstheme="majorBidi"/>
      <w:b/>
      <w:iCs/>
      <w:color w:val="F75952" w:themeColor="accent1"/>
      <w:sz w:val="20"/>
    </w:rPr>
  </w:style>
  <w:style w:type="character" w:customStyle="1" w:styleId="80">
    <w:name w:val="标题 8字符"/>
    <w:basedOn w:val="a3"/>
    <w:link w:val="8"/>
    <w:uiPriority w:val="9"/>
    <w:semiHidden/>
    <w:rPr>
      <w:rFonts w:asciiTheme="majorHAnsi" w:eastAsiaTheme="majorEastAsia" w:hAnsiTheme="majorHAnsi" w:cstheme="majorBidi"/>
      <w:b/>
      <w:i/>
      <w:color w:val="2A2A2A" w:themeColor="text2"/>
      <w:sz w:val="20"/>
      <w:szCs w:val="21"/>
    </w:rPr>
  </w:style>
  <w:style w:type="paragraph" w:styleId="31">
    <w:name w:val="index 3"/>
    <w:basedOn w:val="a2"/>
    <w:next w:val="a2"/>
    <w:autoRedefine/>
    <w:uiPriority w:val="99"/>
    <w:semiHidden/>
    <w:unhideWhenUsed/>
    <w:pPr>
      <w:spacing w:before="317" w:after="317" w:line="240" w:lineRule="auto"/>
      <w:ind w:left="720" w:hanging="245"/>
      <w:contextualSpacing/>
    </w:pPr>
    <w:rPr>
      <w:b/>
      <w:color w:val="F75952" w:themeColor="accent1"/>
    </w:rPr>
  </w:style>
  <w:style w:type="character" w:customStyle="1" w:styleId="90">
    <w:name w:val="标题 9字符"/>
    <w:basedOn w:val="a3"/>
    <w:link w:val="9"/>
    <w:uiPriority w:val="9"/>
    <w:semiHidden/>
    <w:rPr>
      <w:rFonts w:asciiTheme="majorHAnsi" w:eastAsiaTheme="majorEastAsia" w:hAnsiTheme="majorHAnsi" w:cstheme="majorBidi"/>
      <w:b/>
      <w:i/>
      <w:iCs/>
      <w:sz w:val="20"/>
      <w:szCs w:val="21"/>
    </w:rPr>
  </w:style>
  <w:style w:type="character" w:styleId="aa">
    <w:name w:val="Emphasis"/>
    <w:basedOn w:val="a3"/>
    <w:uiPriority w:val="10"/>
    <w:qFormat/>
    <w:rPr>
      <w:b w:val="0"/>
      <w:i w:val="0"/>
      <w:iCs/>
      <w:color w:val="F75952" w:themeColor="accent1"/>
    </w:rPr>
  </w:style>
  <w:style w:type="paragraph" w:styleId="ab">
    <w:name w:val="Intense Quote"/>
    <w:basedOn w:val="a2"/>
    <w:next w:val="a2"/>
    <w:link w:val="ac"/>
    <w:uiPriority w:val="30"/>
    <w:semiHidden/>
    <w:unhideWhenUsed/>
    <w:qFormat/>
    <w:pPr>
      <w:spacing w:before="320" w:after="320" w:line="264" w:lineRule="auto"/>
      <w:contextualSpacing/>
    </w:pPr>
    <w:rPr>
      <w:b/>
      <w:i/>
      <w:iCs/>
      <w:color w:val="F75952" w:themeColor="accent1"/>
      <w:sz w:val="54"/>
    </w:rPr>
  </w:style>
  <w:style w:type="character" w:customStyle="1" w:styleId="ac">
    <w:name w:val="明显引用字符"/>
    <w:basedOn w:val="a3"/>
    <w:link w:val="ab"/>
    <w:uiPriority w:val="30"/>
    <w:semiHidden/>
    <w:rPr>
      <w:b/>
      <w:i/>
      <w:iCs/>
      <w:color w:val="F75952" w:themeColor="accent1"/>
      <w:sz w:val="54"/>
    </w:rPr>
  </w:style>
  <w:style w:type="paragraph" w:styleId="ad">
    <w:name w:val="List Paragraph"/>
    <w:basedOn w:val="a2"/>
    <w:uiPriority w:val="34"/>
    <w:unhideWhenUsed/>
    <w:qFormat/>
    <w:pPr>
      <w:contextualSpacing/>
    </w:pPr>
    <w:rPr>
      <w:i/>
    </w:rPr>
  </w:style>
  <w:style w:type="paragraph" w:styleId="ae">
    <w:name w:val="caption"/>
    <w:basedOn w:val="a2"/>
    <w:next w:val="a2"/>
    <w:uiPriority w:val="35"/>
    <w:semiHidden/>
    <w:unhideWhenUsed/>
    <w:qFormat/>
    <w:pPr>
      <w:spacing w:line="240" w:lineRule="auto"/>
    </w:pPr>
    <w:rPr>
      <w:i/>
      <w:iCs/>
      <w:sz w:val="20"/>
      <w:szCs w:val="18"/>
    </w:rPr>
  </w:style>
  <w:style w:type="paragraph" w:styleId="af">
    <w:name w:val="TOC Heading"/>
    <w:basedOn w:val="1"/>
    <w:next w:val="a2"/>
    <w:uiPriority w:val="39"/>
    <w:qFormat/>
    <w:pPr>
      <w:spacing w:after="1320"/>
      <w:outlineLvl w:val="9"/>
    </w:pPr>
  </w:style>
  <w:style w:type="paragraph" w:styleId="af0">
    <w:name w:val="footer"/>
    <w:basedOn w:val="a2"/>
    <w:link w:val="af1"/>
    <w:uiPriority w:val="99"/>
    <w:unhideWhenUsed/>
    <w:qFormat/>
    <w:pPr>
      <w:spacing w:after="0" w:line="240" w:lineRule="auto"/>
    </w:pPr>
    <w:rPr>
      <w:b/>
      <w:color w:val="F75952" w:themeColor="accent1"/>
      <w:sz w:val="38"/>
      <w:szCs w:val="38"/>
    </w:rPr>
  </w:style>
  <w:style w:type="character" w:customStyle="1" w:styleId="af1">
    <w:name w:val="页脚字符"/>
    <w:basedOn w:val="a3"/>
    <w:link w:val="af0"/>
    <w:uiPriority w:val="99"/>
    <w:rPr>
      <w:b/>
      <w:color w:val="F75952" w:themeColor="accent1"/>
      <w:sz w:val="38"/>
      <w:szCs w:val="38"/>
    </w:rPr>
  </w:style>
  <w:style w:type="paragraph" w:styleId="af2">
    <w:name w:val="Balloon Text"/>
    <w:basedOn w:val="a2"/>
    <w:link w:val="af3"/>
    <w:uiPriority w:val="99"/>
    <w:semiHidden/>
    <w:unhideWhenUsed/>
    <w:pPr>
      <w:spacing w:after="0" w:line="240" w:lineRule="auto"/>
    </w:pPr>
    <w:rPr>
      <w:rFonts w:ascii="Segoe UI" w:hAnsi="Segoe UI" w:cs="Segoe UI"/>
      <w:sz w:val="18"/>
      <w:szCs w:val="18"/>
    </w:rPr>
  </w:style>
  <w:style w:type="character" w:customStyle="1" w:styleId="af3">
    <w:name w:val="批注框文本字符"/>
    <w:basedOn w:val="a3"/>
    <w:link w:val="af2"/>
    <w:uiPriority w:val="99"/>
    <w:semiHidden/>
    <w:rPr>
      <w:rFonts w:ascii="Segoe UI" w:hAnsi="Segoe UI" w:cs="Segoe UI"/>
      <w:sz w:val="18"/>
      <w:szCs w:val="18"/>
    </w:rPr>
  </w:style>
  <w:style w:type="character" w:styleId="af4">
    <w:name w:val="Intense Emphasis"/>
    <w:basedOn w:val="a3"/>
    <w:uiPriority w:val="21"/>
    <w:semiHidden/>
    <w:unhideWhenUsed/>
    <w:qFormat/>
    <w:rPr>
      <w:b/>
      <w:i/>
      <w:iCs/>
      <w:caps/>
      <w:smallCaps w:val="0"/>
      <w:color w:val="F75952" w:themeColor="accent1"/>
    </w:rPr>
  </w:style>
  <w:style w:type="character" w:styleId="af5">
    <w:name w:val="Intense Reference"/>
    <w:basedOn w:val="a3"/>
    <w:uiPriority w:val="32"/>
    <w:semiHidden/>
    <w:unhideWhenUsed/>
    <w:qFormat/>
    <w:rPr>
      <w:b/>
      <w:bCs/>
      <w:caps/>
      <w:smallCaps w:val="0"/>
      <w:color w:val="3E3E3E" w:themeColor="text2" w:themeTint="E6"/>
      <w:spacing w:val="0"/>
    </w:rPr>
  </w:style>
  <w:style w:type="character" w:styleId="af6">
    <w:name w:val="Strong"/>
    <w:basedOn w:val="a3"/>
    <w:uiPriority w:val="8"/>
    <w:semiHidden/>
    <w:unhideWhenUsed/>
    <w:qFormat/>
    <w:rPr>
      <w:b/>
      <w:bCs/>
      <w:color w:val="3E3E3E" w:themeColor="text2" w:themeTint="E6"/>
    </w:rPr>
  </w:style>
  <w:style w:type="character" w:styleId="af7">
    <w:name w:val="Subtle Emphasis"/>
    <w:basedOn w:val="a3"/>
    <w:uiPriority w:val="19"/>
    <w:semiHidden/>
    <w:unhideWhenUsed/>
    <w:qFormat/>
    <w:rPr>
      <w:i/>
      <w:iCs/>
      <w:color w:val="5F5F5F" w:themeColor="text2" w:themeTint="BF"/>
    </w:rPr>
  </w:style>
  <w:style w:type="character" w:styleId="af8">
    <w:name w:val="Subtle Reference"/>
    <w:basedOn w:val="a3"/>
    <w:uiPriority w:val="31"/>
    <w:semiHidden/>
    <w:unhideWhenUsed/>
    <w:qFormat/>
    <w:rPr>
      <w:caps/>
      <w:smallCaps w:val="0"/>
      <w:color w:val="5F5F5F" w:themeColor="text2" w:themeTint="BF"/>
    </w:rPr>
  </w:style>
  <w:style w:type="character" w:styleId="af9">
    <w:name w:val="Book Title"/>
    <w:basedOn w:val="a3"/>
    <w:uiPriority w:val="33"/>
    <w:semiHidden/>
    <w:unhideWhenUsed/>
    <w:qFormat/>
    <w:rPr>
      <w:b w:val="0"/>
      <w:bCs/>
      <w:i/>
      <w:iCs/>
      <w:color w:val="3E3E3E" w:themeColor="text2" w:themeTint="E6"/>
      <w:spacing w:val="0"/>
    </w:rPr>
  </w:style>
  <w:style w:type="paragraph" w:styleId="afa">
    <w:name w:val="Title"/>
    <w:basedOn w:val="a2"/>
    <w:next w:val="afb"/>
    <w:link w:val="afc"/>
    <w:uiPriority w:val="1"/>
    <w:qFormat/>
    <w:rsid w:val="00F07F0B"/>
    <w:pPr>
      <w:spacing w:after="280" w:line="240" w:lineRule="auto"/>
      <w:contextualSpacing/>
    </w:pPr>
    <w:rPr>
      <w:rFonts w:eastAsiaTheme="minorHAnsi"/>
      <w:lang w:val="en-US"/>
    </w:rPr>
  </w:style>
  <w:style w:type="character" w:customStyle="1" w:styleId="afc">
    <w:name w:val="标题字符"/>
    <w:basedOn w:val="a3"/>
    <w:link w:val="afa"/>
    <w:uiPriority w:val="1"/>
    <w:rsid w:val="00F07F0B"/>
    <w:rPr>
      <w:rFonts w:eastAsiaTheme="minorHAnsi"/>
      <w:lang w:eastAsia="zh-CN"/>
    </w:rPr>
  </w:style>
  <w:style w:type="paragraph" w:styleId="afb">
    <w:name w:val="Subtitle"/>
    <w:basedOn w:val="a2"/>
    <w:next w:val="a"/>
    <w:link w:val="afd"/>
    <w:uiPriority w:val="2"/>
    <w:qFormat/>
    <w:pPr>
      <w:numPr>
        <w:ilvl w:val="1"/>
      </w:numPr>
      <w:spacing w:after="160"/>
    </w:pPr>
    <w:rPr>
      <w:rFonts w:asciiTheme="majorHAnsi" w:hAnsiTheme="majorHAnsi"/>
      <w:b/>
      <w:color w:val="F75952" w:themeColor="accent1"/>
      <w:sz w:val="50"/>
      <w:szCs w:val="22"/>
    </w:rPr>
  </w:style>
  <w:style w:type="character" w:customStyle="1" w:styleId="afd">
    <w:name w:val="副标题字符"/>
    <w:basedOn w:val="a3"/>
    <w:link w:val="afb"/>
    <w:uiPriority w:val="2"/>
    <w:rPr>
      <w:rFonts w:asciiTheme="majorHAnsi" w:eastAsiaTheme="minorEastAsia" w:hAnsiTheme="majorHAnsi"/>
      <w:b/>
      <w:color w:val="F75952" w:themeColor="accent1"/>
      <w:sz w:val="50"/>
      <w:szCs w:val="22"/>
    </w:rPr>
  </w:style>
  <w:style w:type="paragraph" w:styleId="11">
    <w:name w:val="toc 1"/>
    <w:basedOn w:val="a2"/>
    <w:next w:val="a2"/>
    <w:autoRedefine/>
    <w:uiPriority w:val="39"/>
    <w:unhideWhenUsed/>
    <w:qFormat/>
    <w:pPr>
      <w:spacing w:before="240" w:after="120"/>
    </w:pPr>
    <w:rPr>
      <w:b/>
      <w:caps/>
      <w:sz w:val="22"/>
      <w:szCs w:val="22"/>
      <w:u w:val="single"/>
    </w:rPr>
  </w:style>
  <w:style w:type="paragraph" w:styleId="21">
    <w:name w:val="toc 2"/>
    <w:basedOn w:val="a2"/>
    <w:next w:val="a2"/>
    <w:autoRedefine/>
    <w:uiPriority w:val="39"/>
    <w:unhideWhenUsed/>
    <w:qFormat/>
    <w:pPr>
      <w:spacing w:after="0"/>
    </w:pPr>
    <w:rPr>
      <w:b/>
      <w:smallCaps/>
      <w:sz w:val="22"/>
      <w:szCs w:val="22"/>
    </w:rPr>
  </w:style>
  <w:style w:type="table" w:customStyle="1" w:styleId="Generaltable">
    <w:name w:val="General table"/>
    <w:basedOn w:val="a4"/>
    <w:uiPriority w:val="99"/>
    <w:pPr>
      <w:spacing w:after="0" w:line="240" w:lineRule="auto"/>
    </w:pPr>
    <w:tblPr>
      <w:tblStyleRowBandSize w:val="1"/>
      <w:tblStyleColBandSize w:val="1"/>
      <w:tblInd w:w="0" w:type="dxa"/>
      <w:tblBorders>
        <w:insideH w:val="single" w:sz="8" w:space="0" w:color="C9C9C9"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dxa"/>
          <w:bottom w:w="360" w:type="dxa"/>
          <w:right w:w="0" w:type="dxa"/>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dxa"/>
          <w:bottom w:w="216" w:type="dxa"/>
          <w:right w:w="504" w:type="dxa"/>
        </w:tcMar>
      </w:tcPr>
    </w:tblStylePr>
    <w:tblStylePr w:type="band2Horz">
      <w:tblPr/>
      <w:tcPr>
        <w:tcMar>
          <w:top w:w="216" w:type="dxa"/>
          <w:left w:w="0" w:type="dxa"/>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
    <w:name w:val="作者"/>
    <w:basedOn w:val="a2"/>
    <w:uiPriority w:val="3"/>
    <w:qFormat/>
    <w:rsid w:val="00160670"/>
    <w:pPr>
      <w:numPr>
        <w:numId w:val="20"/>
      </w:numPr>
      <w:spacing w:after="0"/>
    </w:pPr>
    <w:rPr>
      <w:rFonts w:asciiTheme="majorHAnsi" w:eastAsiaTheme="majorEastAsia" w:hAnsiTheme="majorHAnsi" w:cstheme="majorBidi"/>
      <w:caps/>
      <w:color w:val="FF0000"/>
      <w:kern w:val="28"/>
      <w:sz w:val="30"/>
      <w:lang w:val="en-US"/>
    </w:rPr>
  </w:style>
  <w:style w:type="paragraph" w:styleId="afe">
    <w:name w:val="header"/>
    <w:basedOn w:val="a2"/>
    <w:link w:val="aff"/>
    <w:uiPriority w:val="99"/>
    <w:unhideWhenUsed/>
    <w:qFormat/>
    <w:pPr>
      <w:spacing w:after="0" w:line="240" w:lineRule="auto"/>
    </w:pPr>
  </w:style>
  <w:style w:type="character" w:customStyle="1" w:styleId="aff">
    <w:name w:val="页眉字符"/>
    <w:basedOn w:val="a3"/>
    <w:link w:val="afe"/>
    <w:uiPriority w:val="99"/>
  </w:style>
  <w:style w:type="paragraph" w:styleId="a0">
    <w:name w:val="List Number"/>
    <w:basedOn w:val="a2"/>
    <w:uiPriority w:val="13"/>
    <w:qFormat/>
    <w:pPr>
      <w:numPr>
        <w:numId w:val="16"/>
      </w:numPr>
    </w:pPr>
    <w:rPr>
      <w:i/>
    </w:rPr>
  </w:style>
  <w:style w:type="paragraph" w:styleId="32">
    <w:name w:val="toc 3"/>
    <w:basedOn w:val="a2"/>
    <w:next w:val="a2"/>
    <w:autoRedefine/>
    <w:uiPriority w:val="39"/>
    <w:unhideWhenUsed/>
    <w:rsid w:val="00A63876"/>
    <w:pPr>
      <w:spacing w:after="0"/>
    </w:pPr>
    <w:rPr>
      <w:smallCaps/>
      <w:sz w:val="22"/>
      <w:szCs w:val="22"/>
    </w:rPr>
  </w:style>
  <w:style w:type="paragraph" w:styleId="41">
    <w:name w:val="toc 4"/>
    <w:basedOn w:val="a2"/>
    <w:next w:val="a2"/>
    <w:autoRedefine/>
    <w:uiPriority w:val="39"/>
    <w:unhideWhenUsed/>
    <w:rsid w:val="00A63876"/>
    <w:pPr>
      <w:spacing w:after="0"/>
    </w:pPr>
    <w:rPr>
      <w:sz w:val="22"/>
      <w:szCs w:val="22"/>
    </w:rPr>
  </w:style>
  <w:style w:type="paragraph" w:styleId="51">
    <w:name w:val="toc 5"/>
    <w:basedOn w:val="a2"/>
    <w:next w:val="a2"/>
    <w:autoRedefine/>
    <w:uiPriority w:val="39"/>
    <w:unhideWhenUsed/>
    <w:rsid w:val="00A63876"/>
    <w:pPr>
      <w:spacing w:after="0"/>
    </w:pPr>
    <w:rPr>
      <w:sz w:val="22"/>
      <w:szCs w:val="22"/>
    </w:rPr>
  </w:style>
  <w:style w:type="paragraph" w:styleId="61">
    <w:name w:val="toc 6"/>
    <w:basedOn w:val="a2"/>
    <w:next w:val="a2"/>
    <w:autoRedefine/>
    <w:uiPriority w:val="39"/>
    <w:unhideWhenUsed/>
    <w:rsid w:val="00A63876"/>
    <w:pPr>
      <w:spacing w:after="0"/>
    </w:pPr>
    <w:rPr>
      <w:sz w:val="22"/>
      <w:szCs w:val="22"/>
    </w:rPr>
  </w:style>
  <w:style w:type="paragraph" w:styleId="71">
    <w:name w:val="toc 7"/>
    <w:basedOn w:val="a2"/>
    <w:next w:val="a2"/>
    <w:autoRedefine/>
    <w:uiPriority w:val="39"/>
    <w:unhideWhenUsed/>
    <w:rsid w:val="00A63876"/>
    <w:pPr>
      <w:spacing w:after="0"/>
    </w:pPr>
    <w:rPr>
      <w:sz w:val="22"/>
      <w:szCs w:val="22"/>
    </w:rPr>
  </w:style>
  <w:style w:type="paragraph" w:styleId="81">
    <w:name w:val="toc 8"/>
    <w:basedOn w:val="a2"/>
    <w:next w:val="a2"/>
    <w:autoRedefine/>
    <w:uiPriority w:val="39"/>
    <w:unhideWhenUsed/>
    <w:rsid w:val="00A63876"/>
    <w:pPr>
      <w:spacing w:after="0"/>
    </w:pPr>
    <w:rPr>
      <w:sz w:val="22"/>
      <w:szCs w:val="22"/>
    </w:rPr>
  </w:style>
  <w:style w:type="paragraph" w:styleId="91">
    <w:name w:val="toc 9"/>
    <w:basedOn w:val="a2"/>
    <w:next w:val="a2"/>
    <w:autoRedefine/>
    <w:uiPriority w:val="39"/>
    <w:unhideWhenUsed/>
    <w:rsid w:val="00A63876"/>
    <w:pPr>
      <w:spacing w:after="0"/>
    </w:pPr>
    <w:rPr>
      <w:sz w:val="22"/>
      <w:szCs w:val="22"/>
    </w:rPr>
  </w:style>
  <w:style w:type="character" w:styleId="aff0">
    <w:name w:val="page number"/>
    <w:basedOn w:val="a3"/>
    <w:uiPriority w:val="99"/>
    <w:semiHidden/>
    <w:unhideWhenUsed/>
    <w:rsid w:val="00013B08"/>
  </w:style>
  <w:style w:type="paragraph" w:customStyle="1" w:styleId="CharChar">
    <w:name w:val="Char Char"/>
    <w:basedOn w:val="a2"/>
    <w:rsid w:val="00005CA2"/>
    <w:pPr>
      <w:spacing w:after="160" w:line="240" w:lineRule="exact"/>
    </w:pPr>
    <w:rPr>
      <w:rFonts w:ascii="Times New Roman" w:eastAsia="宋体" w:hAnsi="Times New Roman" w:cs="Times New Roman"/>
      <w:color w:val="auto"/>
      <w:kern w:val="2"/>
      <w:sz w:val="21"/>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image" Target="media/image9.jpg"/><Relationship Id="rId21" Type="http://schemas.openxmlformats.org/officeDocument/2006/relationships/image" Target="media/image10.jpg"/><Relationship Id="rId22" Type="http://schemas.openxmlformats.org/officeDocument/2006/relationships/image" Target="media/image11.jp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image" Target="media/image2.tiff"/><Relationship Id="rId14" Type="http://schemas.openxmlformats.org/officeDocument/2006/relationships/image" Target="media/image3.jp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png"/><Relationship Id="rId18" Type="http://schemas.openxmlformats.org/officeDocument/2006/relationships/image" Target="media/image7.jpg"/><Relationship Id="rId19" Type="http://schemas.openxmlformats.org/officeDocument/2006/relationships/image" Target="media/image8.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wangjie/Library/Containers/com.microsoft.Word/Data/Library/Caches/TM10002071/&#21253;&#21547;&#23553;&#38754;&#21644;&#30446;&#24405;&#30340;&#35770;&#25991;.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2.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3.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4.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AC8A9F7-29A4-8247-85DC-F90FE05D2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包含封面和目录的论文.dotx</Template>
  <TotalTime>15</TotalTime>
  <Pages>15</Pages>
  <Words>424</Words>
  <Characters>2421</Characters>
  <Application>Microsoft Macintosh Word</Application>
  <DocSecurity>0</DocSecurity>
  <Lines>20</Lines>
  <Paragraphs>5</Paragraphs>
  <ScaleCrop>false</ScaleCrop>
  <HeadingPairs>
    <vt:vector size="2" baseType="variant">
      <vt:variant>
        <vt:lpstr>标题</vt:lpstr>
      </vt:variant>
      <vt:variant>
        <vt:i4>1</vt:i4>
      </vt:variant>
    </vt:vector>
  </HeadingPairs>
  <TitlesOfParts>
    <vt:vector size="1" baseType="lpstr">
      <vt:lpstr>电子班牌详细设计说明书</vt:lpstr>
    </vt:vector>
  </TitlesOfParts>
  <Manager/>
  <Company/>
  <LinksUpToDate>false</LinksUpToDate>
  <CharactersWithSpaces>2840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电子班牌详细设计说明书</dc:title>
  <dc:subject>开发指南</dc:subject>
  <dc:creator>王杰</dc:creator>
  <cp:keywords/>
  <dc:description/>
  <cp:lastModifiedBy>jie wang</cp:lastModifiedBy>
  <cp:revision>11</cp:revision>
  <cp:lastPrinted>2016-07-28T04:21:00Z</cp:lastPrinted>
  <dcterms:created xsi:type="dcterms:W3CDTF">2016-07-28T04:21:00Z</dcterms:created>
  <dcterms:modified xsi:type="dcterms:W3CDTF">2016-07-28T07:38:00Z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0x010100012E2E405031D74DB051ADDB3D34E572</vt:lpwstr>
  </property>
  <property fmtid="{D5CDD505-2E9C-101B-9397-08002B2CF9AE}" pid="3" name="_dlc_DocIdItemGuid">
    <vt:lpwstr>40c25c02-a5e0-48a4-913c-93e0d5121f72</vt:lpwstr>
  </property>
</Properties>
</file>